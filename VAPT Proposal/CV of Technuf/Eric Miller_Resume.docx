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2F17" w14:textId="7991D42D" w:rsidR="00070E31" w:rsidRDefault="002D20CF" w:rsidP="008B18D2">
      <w:pPr>
        <w:pStyle w:val="K4Heading2"/>
        <w:numPr>
          <w:ilvl w:val="0"/>
          <w:numId w:val="0"/>
        </w:numPr>
        <w:spacing w:after="120"/>
        <w:rPr>
          <w:rFonts w:ascii="Arial" w:hAnsi="Arial" w:cs="Arial"/>
        </w:rPr>
      </w:pPr>
      <w:bookmarkStart w:id="0" w:name="_Toc97197220"/>
      <w:bookmarkStart w:id="1" w:name="_Toc410305734"/>
      <w:r w:rsidRPr="00AD671D">
        <w:rPr>
          <w:rFonts w:ascii="Arial" w:hAnsi="Arial" w:cs="Arial"/>
        </w:rPr>
        <w:t xml:space="preserve">Resume </w:t>
      </w:r>
      <w:r w:rsidR="007B1456">
        <w:rPr>
          <w:rFonts w:ascii="Arial" w:hAnsi="Arial" w:cs="Arial"/>
        </w:rPr>
        <w:t>#</w:t>
      </w:r>
      <w:r w:rsidRPr="00AD671D">
        <w:rPr>
          <w:rFonts w:ascii="Arial" w:hAnsi="Arial" w:cs="Arial"/>
        </w:rPr>
        <w:t xml:space="preserve">3 - </w:t>
      </w:r>
      <w:r w:rsidR="00070E31" w:rsidRPr="00AD671D">
        <w:rPr>
          <w:rFonts w:ascii="Arial" w:hAnsi="Arial" w:cs="Arial"/>
        </w:rPr>
        <w:t>S</w:t>
      </w:r>
      <w:r w:rsidR="0087335D">
        <w:rPr>
          <w:rFonts w:ascii="Arial" w:hAnsi="Arial" w:cs="Arial"/>
        </w:rPr>
        <w:t>ystem</w:t>
      </w:r>
      <w:r w:rsidR="00070E31" w:rsidRPr="00AD671D">
        <w:rPr>
          <w:rFonts w:ascii="Arial" w:hAnsi="Arial" w:cs="Arial"/>
        </w:rPr>
        <w:t xml:space="preserve"> </w:t>
      </w:r>
      <w:r w:rsidR="000814DA">
        <w:rPr>
          <w:rFonts w:ascii="Arial" w:hAnsi="Arial" w:cs="Arial"/>
        </w:rPr>
        <w:t>Administrator</w:t>
      </w:r>
      <w:r w:rsidRPr="00AD671D">
        <w:rPr>
          <w:rFonts w:ascii="Arial" w:hAnsi="Arial" w:cs="Arial"/>
        </w:rPr>
        <w:t xml:space="preserve"> </w:t>
      </w:r>
      <w:r w:rsidR="00D02609" w:rsidRPr="00AD671D">
        <w:rPr>
          <w:rFonts w:ascii="Arial" w:hAnsi="Arial" w:cs="Arial"/>
        </w:rPr>
        <w:t xml:space="preserve">– Eric </w:t>
      </w:r>
      <w:r w:rsidR="000814DA">
        <w:rPr>
          <w:rFonts w:ascii="Arial" w:hAnsi="Arial" w:cs="Arial"/>
        </w:rPr>
        <w:t>Miller</w:t>
      </w:r>
      <w:bookmarkEnd w:id="0"/>
    </w:p>
    <w:p w14:paraId="6976CFAC" w14:textId="313DB582" w:rsidR="008B18D2" w:rsidRPr="007E3858" w:rsidRDefault="008B18D2" w:rsidP="008B18D2">
      <w:pPr>
        <w:pStyle w:val="TechnufResume"/>
        <w:rPr>
          <w:rFonts w:ascii="Arial Bold" w:hAnsi="Arial Bold" w:cs="Arial"/>
          <w:caps/>
          <w:smallCaps w:val="0"/>
        </w:rPr>
      </w:pPr>
      <w:r w:rsidRPr="007E3858">
        <w:rPr>
          <w:rFonts w:ascii="Arial Bold" w:hAnsi="Arial Bold" w:cs="Arial"/>
          <w:caps/>
          <w:smallCaps w:val="0"/>
        </w:rPr>
        <w:t xml:space="preserve">eric </w:t>
      </w:r>
      <w:r w:rsidR="000814DA">
        <w:rPr>
          <w:rFonts w:ascii="Arial Bold" w:hAnsi="Arial Bold" w:cs="Arial"/>
          <w:caps/>
          <w:smallCaps w:val="0"/>
        </w:rPr>
        <w:t>MILLER</w:t>
      </w:r>
    </w:p>
    <w:p w14:paraId="7D93C6A2" w14:textId="77777777" w:rsidR="00CE469D" w:rsidRPr="00056439" w:rsidRDefault="00CE469D" w:rsidP="00CE469D">
      <w:pPr>
        <w:pStyle w:val="TechnufResSubhead"/>
        <w:rPr>
          <w:rFonts w:ascii="Arial" w:hAnsi="Arial" w:cs="Arial"/>
          <w:lang w:val="en-US"/>
        </w:rPr>
      </w:pPr>
      <w:r w:rsidRPr="00056439">
        <w:rPr>
          <w:rFonts w:ascii="Arial" w:hAnsi="Arial" w:cs="Arial"/>
          <w:lang w:val="en-US"/>
        </w:rPr>
        <w:t>Summary of Qualifications</w:t>
      </w:r>
    </w:p>
    <w:p w14:paraId="63F94347" w14:textId="469669CA" w:rsidR="00CD143A" w:rsidRPr="00CD143A" w:rsidRDefault="00CD143A" w:rsidP="00CD143A">
      <w:pPr>
        <w:pStyle w:val="TechnufResSubhead"/>
        <w:shd w:val="clear" w:color="auto" w:fill="auto"/>
        <w:jc w:val="both"/>
        <w:rPr>
          <w:rFonts w:ascii="Arial" w:hAnsi="Arial" w:cs="Arial"/>
          <w:b w:val="0"/>
          <w:bCs/>
        </w:rPr>
      </w:pPr>
      <w:r w:rsidRPr="00CD143A">
        <w:rPr>
          <w:rFonts w:ascii="Arial" w:hAnsi="Arial" w:cs="Arial"/>
          <w:b w:val="0"/>
          <w:bCs/>
        </w:rPr>
        <w:t>Experienced in delivering efficient and effective solutions on a diverse set of subjects and problems. Knowledge of automation, scripting, and optimization have been vital in meeting strict SLAs and customer requirements. As a result, several solutions have replaced tedious and time-consuming manual effort that took days into processes that can be completed end-to-end in an hour. His ability to quickly get up to speed on unfamiliar technology and tools has been essential in researching, extracting, and analyzing legacy solutions for modernization projects.</w:t>
      </w:r>
      <w:r w:rsidR="005752DB">
        <w:rPr>
          <w:rFonts w:ascii="Arial" w:hAnsi="Arial" w:cs="Arial"/>
          <w:b w:val="0"/>
          <w:bCs/>
        </w:rPr>
        <w:t xml:space="preserve"> </w:t>
      </w:r>
      <w:r w:rsidR="00EE40D3">
        <w:rPr>
          <w:rFonts w:ascii="Arial" w:hAnsi="Arial" w:cs="Arial"/>
          <w:b w:val="0"/>
          <w:bCs/>
        </w:rPr>
        <w:t>He has e</w:t>
      </w:r>
      <w:r w:rsidR="005752DB">
        <w:rPr>
          <w:rFonts w:ascii="Arial" w:hAnsi="Arial" w:cs="Arial"/>
          <w:b w:val="0"/>
          <w:bCs/>
        </w:rPr>
        <w:t xml:space="preserve">xtensive experience in IRS cybersecurity solutions. </w:t>
      </w:r>
    </w:p>
    <w:p w14:paraId="0499064F" w14:textId="6C96D9A6" w:rsidR="00CE469D" w:rsidRPr="00CE469D" w:rsidRDefault="00CD143A" w:rsidP="004302E9">
      <w:pPr>
        <w:pStyle w:val="TechnufResSubhead"/>
        <w:shd w:val="clear" w:color="auto" w:fill="auto"/>
        <w:jc w:val="both"/>
        <w:rPr>
          <w:rFonts w:ascii="Arial" w:hAnsi="Arial" w:cs="Arial"/>
          <w:b w:val="0"/>
          <w:bCs/>
          <w:lang w:val="en-US"/>
        </w:rPr>
      </w:pPr>
      <w:r w:rsidRPr="00CD143A">
        <w:rPr>
          <w:rFonts w:ascii="Arial" w:hAnsi="Arial" w:cs="Arial"/>
          <w:b w:val="0"/>
          <w:bCs/>
        </w:rPr>
        <w:t>Eric has worked on projects with government and commercial clients, and is currently working with FDC, FCOR, and several IRS projects. Insights from performing CMMI audits and cybersecurity projects used to inform design and development processes</w:t>
      </w:r>
      <w:r w:rsidR="00CE469D" w:rsidRPr="00CE469D">
        <w:rPr>
          <w:rFonts w:ascii="Arial" w:hAnsi="Arial" w:cs="Arial"/>
          <w:b w:val="0"/>
          <w:bCs/>
        </w:rPr>
        <w:t>.</w:t>
      </w:r>
    </w:p>
    <w:p w14:paraId="7D658CA4" w14:textId="3B08C721" w:rsidR="002D20CF" w:rsidRPr="00F17BAB" w:rsidRDefault="002D20CF" w:rsidP="002D20CF">
      <w:pPr>
        <w:pStyle w:val="TechnufResSubhead"/>
        <w:rPr>
          <w:rFonts w:ascii="Arial" w:hAnsi="Arial" w:cs="Arial"/>
          <w:lang w:val="en-US"/>
        </w:rPr>
      </w:pPr>
      <w:r w:rsidRPr="00F17BAB">
        <w:rPr>
          <w:rFonts w:ascii="Arial" w:hAnsi="Arial" w:cs="Arial"/>
          <w:lang w:val="en-US"/>
        </w:rPr>
        <w:t>Education</w:t>
      </w:r>
    </w:p>
    <w:p w14:paraId="585A9F74" w14:textId="3EE4CD3B" w:rsidR="00EE3590" w:rsidRPr="00C464CC" w:rsidRDefault="00DA6744" w:rsidP="00EE3590">
      <w:pPr>
        <w:pStyle w:val="K4Bullet1Last"/>
        <w:numPr>
          <w:ilvl w:val="0"/>
          <w:numId w:val="0"/>
        </w:numPr>
        <w:ind w:left="90"/>
      </w:pPr>
      <w:r>
        <w:t>BS in</w:t>
      </w:r>
      <w:r w:rsidR="005752DB">
        <w:t xml:space="preserve"> </w:t>
      </w:r>
      <w:r w:rsidR="00EE3590">
        <w:t>Computer Science, University of Maryland Baltimore County</w:t>
      </w:r>
      <w:r w:rsidR="005752DB">
        <w:t>,</w:t>
      </w:r>
      <w:r w:rsidR="00EF1D85">
        <w:tab/>
      </w:r>
      <w:r w:rsidR="00EE3590">
        <w:t xml:space="preserve">May 2018  </w:t>
      </w:r>
    </w:p>
    <w:p w14:paraId="27A40A25" w14:textId="3F7F66AD" w:rsidR="00EE3590" w:rsidRPr="00C464CC" w:rsidRDefault="00EE3590" w:rsidP="00EE3590">
      <w:pPr>
        <w:pStyle w:val="K4Bullet1Last"/>
        <w:numPr>
          <w:ilvl w:val="0"/>
          <w:numId w:val="0"/>
        </w:numPr>
        <w:ind w:left="90"/>
      </w:pPr>
      <w:bookmarkStart w:id="2" w:name="_Hlk97112766"/>
      <w:r>
        <w:t>Computer Gaming and Simulation programming, Montgomery College</w:t>
      </w:r>
      <w:r w:rsidR="00EF1D85">
        <w:t>,</w:t>
      </w:r>
      <w:r>
        <w:t xml:space="preserve"> Jan 2011</w:t>
      </w:r>
    </w:p>
    <w:p w14:paraId="1AE25DA8" w14:textId="77777777" w:rsidR="008B18D2" w:rsidRPr="00757D55" w:rsidRDefault="008B18D2" w:rsidP="008B18D2">
      <w:pPr>
        <w:pStyle w:val="TechnufResSubhead"/>
        <w:rPr>
          <w:rFonts w:ascii="Arial" w:hAnsi="Arial" w:cs="Arial"/>
          <w:lang w:val="en-US"/>
        </w:rPr>
      </w:pPr>
      <w:r w:rsidRPr="00757D55">
        <w:rPr>
          <w:rFonts w:ascii="Arial" w:hAnsi="Arial" w:cs="Arial"/>
          <w:lang w:val="en-US"/>
        </w:rPr>
        <w:t>Security Clearance</w:t>
      </w:r>
    </w:p>
    <w:p w14:paraId="792FA78E" w14:textId="21648D96" w:rsidR="008B18D2" w:rsidRDefault="00D77343" w:rsidP="00D77343">
      <w:pPr>
        <w:pStyle w:val="ListParagraph"/>
        <w:widowControl/>
        <w:numPr>
          <w:ilvl w:val="0"/>
          <w:numId w:val="33"/>
        </w:numPr>
        <w:overflowPunct w:val="0"/>
        <w:adjustRightInd w:val="0"/>
        <w:contextualSpacing/>
        <w:jc w:val="both"/>
        <w:textAlignment w:val="baseline"/>
        <w:rPr>
          <w:rFonts w:ascii="Arial" w:eastAsia="Times New Roman" w:hAnsi="Arial" w:cs="Arial"/>
        </w:rPr>
      </w:pPr>
      <w:r w:rsidRPr="294FF35A">
        <w:rPr>
          <w:rFonts w:ascii="Arial" w:eastAsia="Times New Roman" w:hAnsi="Arial" w:cs="Arial"/>
        </w:rPr>
        <w:t xml:space="preserve"> IRS Cleared, Public Trust, MBI (Active)</w:t>
      </w:r>
    </w:p>
    <w:bookmarkEnd w:id="2"/>
    <w:p w14:paraId="02966732" w14:textId="2E1263A0" w:rsidR="001E498C" w:rsidRPr="00D77343" w:rsidRDefault="008F74BC" w:rsidP="00D77343">
      <w:pPr>
        <w:pStyle w:val="ListParagraph"/>
        <w:widowControl/>
        <w:numPr>
          <w:ilvl w:val="0"/>
          <w:numId w:val="33"/>
        </w:numPr>
        <w:overflowPunct w:val="0"/>
        <w:adjustRightInd w:val="0"/>
        <w:contextualSpacing/>
        <w:jc w:val="both"/>
        <w:textAlignment w:val="baseline"/>
        <w:rPr>
          <w:rFonts w:ascii="Arial" w:eastAsia="Times New Roman" w:hAnsi="Arial" w:cs="Arial"/>
          <w:szCs w:val="24"/>
        </w:rPr>
      </w:pPr>
      <w:r>
        <w:rPr>
          <w:rFonts w:ascii="Arial" w:eastAsia="Times New Roman" w:hAnsi="Arial" w:cs="Arial"/>
          <w:szCs w:val="24"/>
        </w:rPr>
        <w:t xml:space="preserve">CJIS </w:t>
      </w:r>
      <w:r w:rsidR="005A3545">
        <w:rPr>
          <w:rFonts w:ascii="Arial" w:eastAsia="Times New Roman" w:hAnsi="Arial" w:cs="Arial"/>
          <w:szCs w:val="24"/>
        </w:rPr>
        <w:t>Clearance</w:t>
      </w:r>
    </w:p>
    <w:p w14:paraId="343BF543" w14:textId="77777777" w:rsidR="008B18D2" w:rsidRPr="00757D55" w:rsidRDefault="008B18D2" w:rsidP="008B18D2">
      <w:pPr>
        <w:pStyle w:val="TechnufResSubhead"/>
        <w:rPr>
          <w:rFonts w:ascii="Arial" w:hAnsi="Arial" w:cs="Arial"/>
          <w:lang w:val="en-US"/>
        </w:rPr>
      </w:pPr>
      <w:r w:rsidRPr="00757D55">
        <w:rPr>
          <w:rFonts w:ascii="Arial" w:hAnsi="Arial" w:cs="Arial"/>
          <w:lang w:val="en-US"/>
        </w:rPr>
        <w:t>Certifications and Training</w:t>
      </w:r>
    </w:p>
    <w:p w14:paraId="7B3CDCC9" w14:textId="77777777" w:rsidR="008B18D2" w:rsidRPr="009621F8" w:rsidRDefault="008B18D2" w:rsidP="008B18D2">
      <w:pPr>
        <w:overflowPunct w:val="0"/>
        <w:autoSpaceDE w:val="0"/>
        <w:autoSpaceDN w:val="0"/>
        <w:adjustRightInd w:val="0"/>
        <w:jc w:val="both"/>
        <w:textAlignment w:val="baseline"/>
        <w:rPr>
          <w:rFonts w:ascii="Arial" w:hAnsi="Arial" w:cs="Arial"/>
          <w:b/>
          <w:bCs/>
        </w:rPr>
      </w:pPr>
      <w:r w:rsidRPr="009621F8">
        <w:rPr>
          <w:rFonts w:ascii="Arial" w:hAnsi="Arial" w:cs="Arial"/>
          <w:b/>
          <w:bCs/>
        </w:rPr>
        <w:t>Certificates</w:t>
      </w:r>
    </w:p>
    <w:p w14:paraId="68EEF5DD" w14:textId="0CEF5797" w:rsidR="008B18D2" w:rsidRPr="00757D55" w:rsidRDefault="00A93B2E" w:rsidP="000807C5">
      <w:pPr>
        <w:pStyle w:val="ListParagraph"/>
        <w:widowControl/>
        <w:numPr>
          <w:ilvl w:val="0"/>
          <w:numId w:val="33"/>
        </w:numPr>
        <w:overflowPunct w:val="0"/>
        <w:adjustRightInd w:val="0"/>
        <w:contextualSpacing/>
        <w:jc w:val="both"/>
        <w:textAlignment w:val="baseline"/>
        <w:rPr>
          <w:rFonts w:ascii="Arial" w:eastAsia="Times New Roman" w:hAnsi="Arial" w:cs="Arial"/>
          <w:szCs w:val="24"/>
        </w:rPr>
      </w:pPr>
      <w:r>
        <w:rPr>
          <w:rFonts w:ascii="Arial" w:eastAsia="Times New Roman" w:hAnsi="Arial" w:cs="Arial"/>
          <w:szCs w:val="24"/>
        </w:rPr>
        <w:t>Splunk Core Certified User</w:t>
      </w:r>
    </w:p>
    <w:p w14:paraId="402F85B5" w14:textId="19C6A2D8" w:rsidR="008B18D2" w:rsidRPr="00D77343" w:rsidRDefault="00B33FC0" w:rsidP="00D77343">
      <w:pPr>
        <w:pStyle w:val="ListParagraph"/>
        <w:widowControl/>
        <w:numPr>
          <w:ilvl w:val="0"/>
          <w:numId w:val="33"/>
        </w:numPr>
        <w:overflowPunct w:val="0"/>
        <w:adjustRightInd w:val="0"/>
        <w:contextualSpacing/>
        <w:jc w:val="both"/>
        <w:textAlignment w:val="baseline"/>
        <w:rPr>
          <w:rFonts w:ascii="Arial" w:eastAsia="Times New Roman" w:hAnsi="Arial" w:cs="Arial"/>
          <w:szCs w:val="24"/>
        </w:rPr>
      </w:pPr>
      <w:r>
        <w:rPr>
          <w:rFonts w:ascii="Arial" w:eastAsia="Times New Roman" w:hAnsi="Arial" w:cs="Arial"/>
          <w:szCs w:val="24"/>
        </w:rPr>
        <w:t>CMMI Appraisal Team Member</w:t>
      </w:r>
    </w:p>
    <w:p w14:paraId="7A29438C" w14:textId="77777777" w:rsidR="008B18D2" w:rsidRPr="00757D55" w:rsidRDefault="008B18D2" w:rsidP="008B18D2">
      <w:pPr>
        <w:pStyle w:val="TechnufResSubhead"/>
        <w:spacing w:after="120"/>
        <w:rPr>
          <w:rFonts w:ascii="Arial" w:hAnsi="Arial" w:cs="Arial"/>
          <w:lang w:val="en-US"/>
        </w:rPr>
      </w:pPr>
      <w:r w:rsidRPr="00757D55">
        <w:rPr>
          <w:rFonts w:ascii="Arial" w:hAnsi="Arial" w:cs="Arial"/>
          <w:lang w:val="en-US"/>
        </w:rPr>
        <w:t>Relevant Experience</w:t>
      </w:r>
    </w:p>
    <w:p w14:paraId="1C11470D" w14:textId="77777777" w:rsidR="008B18D2" w:rsidRPr="00757D55" w:rsidRDefault="008B18D2" w:rsidP="008B18D2">
      <w:pPr>
        <w:pStyle w:val="TechnufResText"/>
        <w:spacing w:before="80"/>
        <w:jc w:val="left"/>
        <w:rPr>
          <w:rFonts w:ascii="Arial" w:hAnsi="Arial" w:cs="Arial"/>
          <w:b/>
        </w:rPr>
      </w:pPr>
      <w:r w:rsidRPr="00757D55">
        <w:rPr>
          <w:rFonts w:ascii="Arial" w:hAnsi="Arial" w:cs="Arial"/>
          <w:bCs/>
          <w:iCs/>
        </w:rPr>
        <w:t>Technuf LLC</w:t>
      </w:r>
      <w:r w:rsidRPr="00757D55">
        <w:rPr>
          <w:rFonts w:ascii="Arial" w:hAnsi="Arial" w:cs="Arial"/>
          <w:bCs/>
          <w:i/>
        </w:rPr>
        <w:t>, Rockville, MD</w:t>
      </w:r>
    </w:p>
    <w:p w14:paraId="5DDF747E" w14:textId="34A781D2" w:rsidR="008B18D2" w:rsidRPr="00757D55" w:rsidRDefault="00EC282F" w:rsidP="008B18D2">
      <w:pPr>
        <w:rPr>
          <w:rFonts w:ascii="Arial" w:hAnsi="Arial" w:cs="Arial"/>
        </w:rPr>
      </w:pPr>
      <w:r>
        <w:rPr>
          <w:rFonts w:ascii="Arial" w:hAnsi="Arial" w:cs="Arial"/>
          <w:b/>
        </w:rPr>
        <w:t>Software Developer</w:t>
      </w:r>
      <w:r w:rsidR="00605BB5">
        <w:rPr>
          <w:rFonts w:ascii="Arial" w:hAnsi="Arial" w:cs="Arial"/>
          <w:b/>
        </w:rPr>
        <w:t xml:space="preserve"> &amp; Cybersecurity Analyst</w:t>
      </w:r>
      <w:r>
        <w:rPr>
          <w:rFonts w:ascii="Arial" w:hAnsi="Arial" w:cs="Arial"/>
          <w:b/>
        </w:rPr>
        <w:tab/>
      </w:r>
      <w:r>
        <w:rPr>
          <w:rFonts w:ascii="Arial" w:hAnsi="Arial" w:cs="Arial"/>
          <w:b/>
        </w:rPr>
        <w:tab/>
      </w:r>
      <w:r w:rsidR="001B4549">
        <w:rPr>
          <w:rFonts w:ascii="Arial" w:hAnsi="Arial" w:cs="Arial"/>
          <w:b/>
        </w:rPr>
        <w:t>20</w:t>
      </w:r>
      <w:r w:rsidR="008B18D2" w:rsidRPr="00757D55">
        <w:rPr>
          <w:rFonts w:ascii="Arial" w:hAnsi="Arial" w:cs="Arial"/>
          <w:b/>
        </w:rPr>
        <w:t>1</w:t>
      </w:r>
      <w:r>
        <w:rPr>
          <w:rFonts w:ascii="Arial" w:hAnsi="Arial" w:cs="Arial"/>
          <w:b/>
        </w:rPr>
        <w:t>9</w:t>
      </w:r>
      <w:r w:rsidR="001B4549">
        <w:rPr>
          <w:rFonts w:ascii="Arial" w:hAnsi="Arial" w:cs="Arial"/>
          <w:b/>
        </w:rPr>
        <w:t xml:space="preserve"> </w:t>
      </w:r>
      <w:r w:rsidR="008B18D2" w:rsidRPr="00757D55">
        <w:rPr>
          <w:rFonts w:ascii="Arial" w:hAnsi="Arial" w:cs="Arial"/>
          <w:b/>
        </w:rPr>
        <w:t>–</w:t>
      </w:r>
      <w:r w:rsidR="001B4549">
        <w:rPr>
          <w:rFonts w:ascii="Arial" w:hAnsi="Arial" w:cs="Arial"/>
          <w:b/>
        </w:rPr>
        <w:t xml:space="preserve"> </w:t>
      </w:r>
      <w:r w:rsidR="008B18D2" w:rsidRPr="00757D55">
        <w:rPr>
          <w:rFonts w:ascii="Arial" w:hAnsi="Arial" w:cs="Arial"/>
          <w:b/>
        </w:rPr>
        <w:t>Present</w:t>
      </w:r>
      <w:r w:rsidR="008B18D2" w:rsidRPr="00757D55">
        <w:rPr>
          <w:rFonts w:ascii="Arial" w:hAnsi="Arial" w:cs="Arial"/>
        </w:rPr>
        <w:t xml:space="preserve"> </w:t>
      </w:r>
    </w:p>
    <w:p w14:paraId="66AAD712" w14:textId="77777777" w:rsidR="00605BB5" w:rsidRDefault="00605BB5" w:rsidP="00605BB5">
      <w:pPr>
        <w:pStyle w:val="ListParagraph"/>
        <w:numPr>
          <w:ilvl w:val="0"/>
          <w:numId w:val="35"/>
        </w:numPr>
        <w:contextualSpacing/>
        <w:rPr>
          <w:rFonts w:ascii="Arial" w:hAnsi="Arial" w:cs="Arial"/>
          <w:szCs w:val="24"/>
        </w:rPr>
      </w:pPr>
      <w:r>
        <w:rPr>
          <w:rFonts w:ascii="Arial" w:hAnsi="Arial" w:cs="Arial"/>
          <w:szCs w:val="24"/>
        </w:rPr>
        <w:t xml:space="preserve">Supporting </w:t>
      </w:r>
      <w:r w:rsidRPr="00605BB5">
        <w:rPr>
          <w:rFonts w:ascii="Arial" w:hAnsi="Arial" w:cs="Arial"/>
          <w:szCs w:val="24"/>
        </w:rPr>
        <w:t xml:space="preserve">on-cloud and hybrid cloud </w:t>
      </w:r>
      <w:r>
        <w:rPr>
          <w:rFonts w:ascii="Arial" w:hAnsi="Arial" w:cs="Arial"/>
          <w:szCs w:val="24"/>
        </w:rPr>
        <w:t xml:space="preserve">implementation </w:t>
      </w:r>
      <w:r w:rsidRPr="00605BB5">
        <w:rPr>
          <w:rFonts w:ascii="Arial" w:hAnsi="Arial" w:cs="Arial"/>
          <w:szCs w:val="24"/>
        </w:rPr>
        <w:t xml:space="preserve">with multiple cybersecurity products including FireEye HIDS-EDR deployment at the IRS. </w:t>
      </w:r>
    </w:p>
    <w:p w14:paraId="4BAEFDFA" w14:textId="0470B7E6" w:rsidR="00605BB5" w:rsidRDefault="00605BB5" w:rsidP="00605BB5">
      <w:pPr>
        <w:pStyle w:val="ListParagraph"/>
        <w:numPr>
          <w:ilvl w:val="0"/>
          <w:numId w:val="35"/>
        </w:numPr>
        <w:contextualSpacing/>
        <w:rPr>
          <w:rFonts w:ascii="Arial" w:hAnsi="Arial" w:cs="Arial"/>
          <w:szCs w:val="24"/>
        </w:rPr>
      </w:pPr>
      <w:r>
        <w:rPr>
          <w:rFonts w:ascii="Arial" w:hAnsi="Arial" w:cs="Arial"/>
          <w:szCs w:val="24"/>
        </w:rPr>
        <w:t>C</w:t>
      </w:r>
      <w:r w:rsidRPr="00605BB5">
        <w:rPr>
          <w:rFonts w:ascii="Arial" w:hAnsi="Arial" w:cs="Arial"/>
          <w:szCs w:val="24"/>
        </w:rPr>
        <w:t xml:space="preserve">onfigured MS O365 Defender and DLP on the Azure cloud. </w:t>
      </w:r>
    </w:p>
    <w:p w14:paraId="734BA940" w14:textId="629EE14C" w:rsidR="00605BB5" w:rsidRDefault="00605BB5" w:rsidP="00605BB5">
      <w:pPr>
        <w:pStyle w:val="ListParagraph"/>
        <w:numPr>
          <w:ilvl w:val="0"/>
          <w:numId w:val="35"/>
        </w:numPr>
        <w:contextualSpacing/>
        <w:rPr>
          <w:rFonts w:ascii="Arial" w:hAnsi="Arial" w:cs="Arial"/>
          <w:szCs w:val="24"/>
        </w:rPr>
      </w:pPr>
      <w:r>
        <w:rPr>
          <w:rFonts w:ascii="Arial" w:hAnsi="Arial" w:cs="Arial"/>
          <w:szCs w:val="24"/>
        </w:rPr>
        <w:t xml:space="preserve">Stood up the POC for O365 DLP on the cloud. </w:t>
      </w:r>
    </w:p>
    <w:p w14:paraId="043611FB" w14:textId="2E5BD2DE" w:rsidR="00605BB5" w:rsidRDefault="00605BB5" w:rsidP="00605BB5">
      <w:pPr>
        <w:pStyle w:val="ListParagraph"/>
        <w:numPr>
          <w:ilvl w:val="0"/>
          <w:numId w:val="35"/>
        </w:numPr>
        <w:contextualSpacing/>
        <w:rPr>
          <w:rFonts w:ascii="Arial" w:hAnsi="Arial" w:cs="Arial"/>
          <w:szCs w:val="24"/>
        </w:rPr>
      </w:pPr>
      <w:r>
        <w:rPr>
          <w:rFonts w:ascii="Arial" w:hAnsi="Arial" w:cs="Arial"/>
          <w:szCs w:val="24"/>
        </w:rPr>
        <w:t>Developed configuration files and test cases for validating DLP and Defender detection rule sets.</w:t>
      </w:r>
    </w:p>
    <w:p w14:paraId="13B558AE" w14:textId="53B1131A" w:rsidR="00605BB5" w:rsidRPr="00605BB5" w:rsidRDefault="00605BB5" w:rsidP="00605BB5">
      <w:pPr>
        <w:pStyle w:val="ListParagraph"/>
        <w:numPr>
          <w:ilvl w:val="0"/>
          <w:numId w:val="35"/>
        </w:numPr>
        <w:contextualSpacing/>
        <w:rPr>
          <w:rFonts w:ascii="Arial" w:hAnsi="Arial" w:cs="Arial"/>
          <w:szCs w:val="24"/>
        </w:rPr>
      </w:pPr>
      <w:r>
        <w:rPr>
          <w:rFonts w:ascii="Arial" w:hAnsi="Arial" w:cs="Arial"/>
          <w:szCs w:val="24"/>
        </w:rPr>
        <w:t>Worked on Teams</w:t>
      </w:r>
      <w:r w:rsidR="00243CE9">
        <w:rPr>
          <w:rFonts w:ascii="Arial" w:hAnsi="Arial" w:cs="Arial"/>
          <w:szCs w:val="24"/>
        </w:rPr>
        <w:t>, OneDrive</w:t>
      </w:r>
      <w:r>
        <w:rPr>
          <w:rFonts w:ascii="Arial" w:hAnsi="Arial" w:cs="Arial"/>
          <w:szCs w:val="24"/>
        </w:rPr>
        <w:t xml:space="preserve"> and SharePoint </w:t>
      </w:r>
      <w:r w:rsidR="00243CE9">
        <w:rPr>
          <w:rFonts w:ascii="Arial" w:hAnsi="Arial" w:cs="Arial"/>
          <w:szCs w:val="24"/>
        </w:rPr>
        <w:t>deployment and configuration.</w:t>
      </w:r>
    </w:p>
    <w:p w14:paraId="547ED4BB" w14:textId="192C185A"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Configured and developed database for file storage, management, and retrieval with web interface.</w:t>
      </w:r>
    </w:p>
    <w:p w14:paraId="20B3DD8E" w14:textId="77777777"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Utilized file conversion SDKs to standardize input data into client-specified output formats.</w:t>
      </w:r>
    </w:p>
    <w:p w14:paraId="2F475F56" w14:textId="77777777"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Extracted and synthesized business logic from legacy systems and code for modernization process.</w:t>
      </w:r>
    </w:p>
    <w:p w14:paraId="60213C68" w14:textId="77777777"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 xml:space="preserve">Modernized legacy systems into web applications while maintaining access </w:t>
      </w:r>
      <w:r w:rsidRPr="005F39C5">
        <w:rPr>
          <w:rFonts w:ascii="Arial" w:hAnsi="Arial" w:cs="Arial"/>
          <w:szCs w:val="24"/>
        </w:rPr>
        <w:lastRenderedPageBreak/>
        <w:t>to legacy back-end systems.</w:t>
      </w:r>
    </w:p>
    <w:p w14:paraId="76175DA2" w14:textId="77777777"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 xml:space="preserve">Created control and interface layers between web interface and back-end systems. </w:t>
      </w:r>
    </w:p>
    <w:p w14:paraId="797019B7" w14:textId="77777777"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Developed automation scripts to reformat mainframe database files for Splunk.</w:t>
      </w:r>
    </w:p>
    <w:p w14:paraId="5C978A13" w14:textId="77777777"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Wrote automation scripts for data cleansing and formatting for database and Splunk ingestion.</w:t>
      </w:r>
    </w:p>
    <w:p w14:paraId="3C98D9D6" w14:textId="77777777"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 xml:space="preserve">Utilized Python libraries to automate and optimize daily data extraction, transformation, and loading (ETL) processes, which saved more than 20 hours per week. </w:t>
      </w:r>
    </w:p>
    <w:p w14:paraId="4EE9C5E7" w14:textId="77777777"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 xml:space="preserve">Designed and developed delta-transformation scripts to optimize the data transformation process by reducing redundant source data, which resulted in a 75% to 90% reduction in data being loaded into the system per day. </w:t>
      </w:r>
    </w:p>
    <w:p w14:paraId="7959FC9E" w14:textId="77777777" w:rsidR="005F39C5" w:rsidRPr="005F39C5" w:rsidRDefault="005F39C5" w:rsidP="005F39C5">
      <w:pPr>
        <w:pStyle w:val="ListParagraph"/>
        <w:numPr>
          <w:ilvl w:val="0"/>
          <w:numId w:val="35"/>
        </w:numPr>
        <w:contextualSpacing/>
        <w:rPr>
          <w:rFonts w:ascii="Arial" w:hAnsi="Arial" w:cs="Arial"/>
          <w:szCs w:val="24"/>
        </w:rPr>
      </w:pPr>
      <w:r w:rsidRPr="005F39C5">
        <w:rPr>
          <w:rFonts w:ascii="Arial" w:hAnsi="Arial" w:cs="Arial"/>
          <w:szCs w:val="24"/>
        </w:rPr>
        <w:t>Deployed cybersecurity solutions at client organizations: implementing security policies, configuring firewalls, email security.</w:t>
      </w:r>
    </w:p>
    <w:p w14:paraId="681BFE4E" w14:textId="2A6C4497" w:rsidR="008B18D2" w:rsidRPr="00757D55" w:rsidRDefault="005F39C5" w:rsidP="002F2F9F">
      <w:pPr>
        <w:pStyle w:val="ListParagraph"/>
        <w:widowControl/>
        <w:numPr>
          <w:ilvl w:val="0"/>
          <w:numId w:val="35"/>
        </w:numPr>
        <w:autoSpaceDE/>
        <w:autoSpaceDN/>
        <w:contextualSpacing/>
        <w:rPr>
          <w:rFonts w:ascii="Arial" w:hAnsi="Arial" w:cs="Arial"/>
          <w:szCs w:val="24"/>
        </w:rPr>
      </w:pPr>
      <w:r w:rsidRPr="005F39C5">
        <w:rPr>
          <w:rFonts w:ascii="Arial" w:hAnsi="Arial" w:cs="Arial"/>
          <w:szCs w:val="24"/>
        </w:rPr>
        <w:t>Managed cybersecurity training and testing campaigns for clients</w:t>
      </w:r>
      <w:r w:rsidR="008B18D2" w:rsidRPr="00757D55">
        <w:rPr>
          <w:rFonts w:ascii="Arial" w:hAnsi="Arial" w:cs="Arial"/>
          <w:szCs w:val="24"/>
        </w:rPr>
        <w:t>.</w:t>
      </w:r>
    </w:p>
    <w:p w14:paraId="35B2F89A" w14:textId="77777777" w:rsidR="00F06025" w:rsidRPr="00F06025" w:rsidRDefault="00F06025" w:rsidP="00F06025">
      <w:pPr>
        <w:pStyle w:val="TechnufResText"/>
        <w:spacing w:line="259" w:lineRule="auto"/>
        <w:rPr>
          <w:rFonts w:ascii="Arial" w:hAnsi="Arial" w:cs="Arial"/>
          <w:b/>
          <w:bCs/>
        </w:rPr>
      </w:pPr>
      <w:r w:rsidRPr="00F06025">
        <w:rPr>
          <w:rFonts w:ascii="Arial" w:hAnsi="Arial" w:cs="Arial"/>
          <w:b/>
          <w:bCs/>
        </w:rPr>
        <w:t>UMBC</w:t>
      </w:r>
      <w:r w:rsidRPr="00F06025">
        <w:rPr>
          <w:rFonts w:ascii="Arial" w:hAnsi="Arial" w:cs="Arial"/>
        </w:rPr>
        <w:tab/>
      </w:r>
      <w:r w:rsidRPr="00F06025">
        <w:rPr>
          <w:rFonts w:ascii="Arial" w:hAnsi="Arial" w:cs="Arial"/>
        </w:rPr>
        <w:tab/>
      </w:r>
      <w:r w:rsidRPr="00F06025">
        <w:rPr>
          <w:rFonts w:ascii="Arial" w:hAnsi="Arial" w:cs="Arial"/>
        </w:rPr>
        <w:tab/>
      </w:r>
      <w:r w:rsidRPr="00F06025">
        <w:rPr>
          <w:rFonts w:ascii="Arial" w:hAnsi="Arial" w:cs="Arial"/>
        </w:rPr>
        <w:tab/>
      </w:r>
      <w:r w:rsidRPr="00F06025">
        <w:rPr>
          <w:rFonts w:ascii="Arial" w:hAnsi="Arial" w:cs="Arial"/>
        </w:rPr>
        <w:tab/>
      </w:r>
      <w:r w:rsidRPr="00F06025">
        <w:rPr>
          <w:rFonts w:ascii="Arial" w:hAnsi="Arial" w:cs="Arial"/>
        </w:rPr>
        <w:tab/>
      </w:r>
      <w:r w:rsidRPr="00F06025">
        <w:rPr>
          <w:rFonts w:ascii="Arial" w:hAnsi="Arial" w:cs="Arial"/>
        </w:rPr>
        <w:tab/>
      </w:r>
      <w:r w:rsidRPr="00F06025">
        <w:rPr>
          <w:rFonts w:ascii="Arial" w:hAnsi="Arial" w:cs="Arial"/>
        </w:rPr>
        <w:tab/>
      </w:r>
      <w:r w:rsidRPr="00F06025">
        <w:rPr>
          <w:rFonts w:ascii="Arial" w:hAnsi="Arial" w:cs="Arial"/>
        </w:rPr>
        <w:tab/>
      </w:r>
      <w:r w:rsidRPr="00F06025">
        <w:rPr>
          <w:rFonts w:ascii="Arial" w:hAnsi="Arial" w:cs="Arial"/>
          <w:b/>
          <w:bCs/>
        </w:rPr>
        <w:t>2011 - 2018</w:t>
      </w:r>
    </w:p>
    <w:p w14:paraId="2DF80869" w14:textId="77777777" w:rsidR="00F06025" w:rsidRPr="00F06025" w:rsidRDefault="00F06025" w:rsidP="00F06025">
      <w:pPr>
        <w:pStyle w:val="TechnufResText"/>
        <w:rPr>
          <w:rFonts w:ascii="Arial" w:hAnsi="Arial" w:cs="Arial"/>
          <w:b/>
          <w:bCs/>
          <w:i/>
          <w:iCs/>
        </w:rPr>
      </w:pPr>
      <w:r w:rsidRPr="00F06025">
        <w:rPr>
          <w:rFonts w:ascii="Arial" w:hAnsi="Arial" w:cs="Arial"/>
          <w:b/>
          <w:bCs/>
          <w:i/>
          <w:iCs/>
        </w:rPr>
        <w:t>Relevant Projects</w:t>
      </w:r>
    </w:p>
    <w:p w14:paraId="1F675D2B" w14:textId="77777777" w:rsidR="00F06025" w:rsidRPr="00F06025" w:rsidRDefault="00F06025" w:rsidP="00F06025">
      <w:pPr>
        <w:pStyle w:val="K4Bullet1Last"/>
        <w:numPr>
          <w:ilvl w:val="0"/>
          <w:numId w:val="0"/>
        </w:numPr>
        <w:ind w:left="360"/>
        <w:rPr>
          <w:rFonts w:cs="Arial"/>
          <w:b/>
          <w:bCs/>
        </w:rPr>
      </w:pPr>
      <w:r w:rsidRPr="00F06025">
        <w:rPr>
          <w:rFonts w:cs="Arial"/>
          <w:b/>
          <w:bCs/>
        </w:rPr>
        <w:t>Cryptology – RSA Encryption</w:t>
      </w:r>
    </w:p>
    <w:p w14:paraId="5B6DF6DD" w14:textId="77777777" w:rsidR="00F06025" w:rsidRPr="00F06025" w:rsidRDefault="00F06025" w:rsidP="00F06025">
      <w:pPr>
        <w:pStyle w:val="K4Bullet1Last"/>
        <w:numPr>
          <w:ilvl w:val="0"/>
          <w:numId w:val="37"/>
        </w:numPr>
        <w:rPr>
          <w:rFonts w:cs="Arial"/>
        </w:rPr>
      </w:pPr>
      <w:r w:rsidRPr="00F06025">
        <w:rPr>
          <w:rFonts w:cs="Arial"/>
        </w:rPr>
        <w:t>Programmed encryption, decryption, and assisting algorithms – Square and Multiply, Miller-Rabin Primality Testing, and Extended Euclidean GCD.</w:t>
      </w:r>
    </w:p>
    <w:p w14:paraId="24A457A0" w14:textId="77777777" w:rsidR="00F06025" w:rsidRPr="00F06025" w:rsidRDefault="00F06025" w:rsidP="00F06025">
      <w:pPr>
        <w:pStyle w:val="K4Bullet1Last"/>
        <w:numPr>
          <w:ilvl w:val="0"/>
          <w:numId w:val="37"/>
        </w:numPr>
        <w:rPr>
          <w:rFonts w:cs="Arial"/>
        </w:rPr>
      </w:pPr>
      <w:r w:rsidRPr="00F06025">
        <w:rPr>
          <w:rFonts w:cs="Arial"/>
        </w:rPr>
        <w:t xml:space="preserve">Computed and generated keys for encryption and decryption. </w:t>
      </w:r>
    </w:p>
    <w:p w14:paraId="4FC258B6" w14:textId="77777777" w:rsidR="00F06025" w:rsidRPr="00F06025" w:rsidRDefault="00F06025" w:rsidP="00F06025">
      <w:pPr>
        <w:pStyle w:val="K4Bullet1Last"/>
        <w:numPr>
          <w:ilvl w:val="0"/>
          <w:numId w:val="0"/>
        </w:numPr>
        <w:ind w:left="360"/>
        <w:rPr>
          <w:rFonts w:cs="Arial"/>
          <w:b/>
          <w:bCs/>
        </w:rPr>
      </w:pPr>
      <w:r w:rsidRPr="00F06025">
        <w:rPr>
          <w:rFonts w:cs="Arial"/>
          <w:b/>
          <w:bCs/>
        </w:rPr>
        <w:t>Principles of Computer Security – Security Risks of Smart Features and Vehicle Automation</w:t>
      </w:r>
    </w:p>
    <w:p w14:paraId="6DD211CF" w14:textId="77777777" w:rsidR="00F06025" w:rsidRPr="00F06025" w:rsidRDefault="00F06025" w:rsidP="00F06025">
      <w:pPr>
        <w:pStyle w:val="K4Bullet1Last"/>
        <w:numPr>
          <w:ilvl w:val="0"/>
          <w:numId w:val="37"/>
        </w:numPr>
        <w:rPr>
          <w:rFonts w:cs="Arial"/>
        </w:rPr>
      </w:pPr>
      <w:r w:rsidRPr="00F06025">
        <w:rPr>
          <w:rFonts w:cs="Arial"/>
        </w:rPr>
        <w:t>Researched the vulnerabilities in car features, such as Key Fobs, On-Board Diagnostic devices, Tire Pressure Monitors, wireless network connections, GPS, and LiDAR.</w:t>
      </w:r>
    </w:p>
    <w:p w14:paraId="2F022E48" w14:textId="77777777" w:rsidR="00F06025" w:rsidRPr="00F06025" w:rsidRDefault="00F06025" w:rsidP="00F06025">
      <w:pPr>
        <w:pStyle w:val="K4Bullet1Last"/>
        <w:numPr>
          <w:ilvl w:val="0"/>
          <w:numId w:val="37"/>
        </w:numPr>
        <w:rPr>
          <w:rFonts w:cs="Arial"/>
        </w:rPr>
      </w:pPr>
      <w:r w:rsidRPr="00F06025">
        <w:rPr>
          <w:rFonts w:cs="Arial"/>
        </w:rPr>
        <w:t>Analyzed the associated risks, allowing hackers or car thieves to gain access or control a vehicle.</w:t>
      </w:r>
    </w:p>
    <w:p w14:paraId="01B65235" w14:textId="77777777" w:rsidR="00F06025" w:rsidRPr="00F06025" w:rsidRDefault="00F06025" w:rsidP="00F06025">
      <w:pPr>
        <w:pStyle w:val="K4Bullet1Last"/>
        <w:numPr>
          <w:ilvl w:val="0"/>
          <w:numId w:val="37"/>
        </w:numPr>
        <w:rPr>
          <w:rFonts w:cs="Arial"/>
        </w:rPr>
      </w:pPr>
      <w:r w:rsidRPr="00F06025">
        <w:rPr>
          <w:rFonts w:cs="Arial"/>
        </w:rPr>
        <w:t>Explained possible solutions and steps that can be taken to improve security in these features.</w:t>
      </w:r>
      <w:r w:rsidRPr="00F06025">
        <w:rPr>
          <w:rFonts w:cs="Arial"/>
          <w:b/>
          <w:bCs/>
        </w:rPr>
        <w:t xml:space="preserve"> </w:t>
      </w:r>
    </w:p>
    <w:p w14:paraId="4A7C6AC2" w14:textId="77777777" w:rsidR="00F06025" w:rsidRPr="00F06025" w:rsidRDefault="00F06025" w:rsidP="00F06025">
      <w:pPr>
        <w:pStyle w:val="K4Bullet1Last"/>
        <w:numPr>
          <w:ilvl w:val="0"/>
          <w:numId w:val="0"/>
        </w:numPr>
        <w:ind w:left="360"/>
        <w:rPr>
          <w:rFonts w:cs="Arial"/>
          <w:b/>
          <w:bCs/>
        </w:rPr>
      </w:pPr>
      <w:r w:rsidRPr="00F06025">
        <w:rPr>
          <w:rFonts w:cs="Arial"/>
          <w:b/>
          <w:bCs/>
        </w:rPr>
        <w:t>Software Design – Battleship (Team Lead)</w:t>
      </w:r>
    </w:p>
    <w:p w14:paraId="22187477" w14:textId="77777777" w:rsidR="00F06025" w:rsidRPr="00F06025" w:rsidRDefault="00F06025" w:rsidP="00F06025">
      <w:pPr>
        <w:pStyle w:val="K4Bullet1Last"/>
        <w:numPr>
          <w:ilvl w:val="0"/>
          <w:numId w:val="37"/>
        </w:numPr>
        <w:spacing w:before="0" w:after="0"/>
        <w:rPr>
          <w:rFonts w:cs="Arial"/>
        </w:rPr>
      </w:pPr>
      <w:r w:rsidRPr="00F06025">
        <w:rPr>
          <w:rFonts w:cs="Arial"/>
        </w:rPr>
        <w:t>Lead group and assigned programming components among the group and incorporated their work into the main program.</w:t>
      </w:r>
    </w:p>
    <w:p w14:paraId="09329772" w14:textId="7F917B4A" w:rsidR="008B18D2" w:rsidRPr="00757D55" w:rsidRDefault="00F06025" w:rsidP="00F06025">
      <w:pPr>
        <w:pStyle w:val="ListParagraph"/>
        <w:widowControl/>
        <w:numPr>
          <w:ilvl w:val="0"/>
          <w:numId w:val="37"/>
        </w:numPr>
        <w:overflowPunct w:val="0"/>
        <w:adjustRightInd w:val="0"/>
        <w:spacing w:after="40"/>
        <w:contextualSpacing/>
        <w:textAlignment w:val="baseline"/>
        <w:outlineLvl w:val="0"/>
        <w:rPr>
          <w:rFonts w:ascii="Arial" w:hAnsi="Arial" w:cs="Arial"/>
          <w:szCs w:val="24"/>
        </w:rPr>
      </w:pPr>
      <w:r w:rsidRPr="00F06025">
        <w:rPr>
          <w:rFonts w:ascii="Arial" w:hAnsi="Arial" w:cs="Arial"/>
        </w:rPr>
        <w:t>Programmed the UI and opponent AI strategies</w:t>
      </w:r>
      <w:r w:rsidR="008B18D2" w:rsidRPr="00F06025">
        <w:rPr>
          <w:rFonts w:ascii="Arial" w:hAnsi="Arial" w:cs="Arial"/>
          <w:szCs w:val="24"/>
        </w:rPr>
        <w:t>.</w:t>
      </w:r>
    </w:p>
    <w:p w14:paraId="1E2330A1" w14:textId="375E9184" w:rsidR="008B18D2" w:rsidRPr="00757D55" w:rsidRDefault="00993975" w:rsidP="008B18D2">
      <w:pPr>
        <w:pStyle w:val="TechnufResSubhead"/>
        <w:rPr>
          <w:rFonts w:ascii="Arial" w:hAnsi="Arial" w:cs="Arial"/>
          <w:lang w:val="en-US"/>
        </w:rPr>
      </w:pPr>
      <w:r>
        <w:rPr>
          <w:rFonts w:ascii="Arial" w:hAnsi="Arial" w:cs="Arial"/>
          <w:lang w:val="en-US"/>
        </w:rPr>
        <w:t>Skills</w:t>
      </w:r>
    </w:p>
    <w:p w14:paraId="7D960484" w14:textId="5934DE92" w:rsidR="00243CE9" w:rsidRDefault="00243CE9" w:rsidP="00243CE9">
      <w:pPr>
        <w:pStyle w:val="K4Bullet1Last"/>
        <w:numPr>
          <w:ilvl w:val="0"/>
          <w:numId w:val="34"/>
        </w:numPr>
        <w:spacing w:line="259" w:lineRule="auto"/>
        <w:rPr>
          <w:rFonts w:cs="Arial"/>
        </w:rPr>
      </w:pPr>
      <w:r>
        <w:rPr>
          <w:rFonts w:cs="Arial"/>
        </w:rPr>
        <w:t>NIST 800-53, NIST 800-171 compliance specialist</w:t>
      </w:r>
    </w:p>
    <w:p w14:paraId="101BD4CC" w14:textId="77777777" w:rsidR="00243CE9" w:rsidRDefault="00243CE9" w:rsidP="00243CE9">
      <w:pPr>
        <w:pStyle w:val="K4Bullet1Last"/>
        <w:numPr>
          <w:ilvl w:val="0"/>
          <w:numId w:val="34"/>
        </w:numPr>
        <w:spacing w:line="259" w:lineRule="auto"/>
        <w:rPr>
          <w:rFonts w:cs="Arial"/>
        </w:rPr>
      </w:pPr>
      <w:r>
        <w:rPr>
          <w:rFonts w:cs="Arial"/>
        </w:rPr>
        <w:t>Cloud and hybrid cloud security</w:t>
      </w:r>
    </w:p>
    <w:p w14:paraId="5C4B64B3" w14:textId="699BE7D9" w:rsidR="00243CE9" w:rsidRPr="00243CE9" w:rsidRDefault="00243CE9" w:rsidP="00243CE9">
      <w:pPr>
        <w:pStyle w:val="K4Bullet1Last"/>
        <w:numPr>
          <w:ilvl w:val="0"/>
          <w:numId w:val="34"/>
        </w:numPr>
        <w:spacing w:after="160"/>
        <w:rPr>
          <w:rFonts w:cs="Arial"/>
        </w:rPr>
      </w:pPr>
      <w:r>
        <w:rPr>
          <w:rFonts w:cs="Arial"/>
        </w:rPr>
        <w:t xml:space="preserve"> </w:t>
      </w:r>
      <w:r w:rsidRPr="00993975">
        <w:rPr>
          <w:rFonts w:cs="Arial"/>
        </w:rPr>
        <w:t>Windows XP/Vista/7/10</w:t>
      </w:r>
      <w:r>
        <w:rPr>
          <w:rFonts w:cs="Arial"/>
        </w:rPr>
        <w:t>/11</w:t>
      </w:r>
      <w:r w:rsidRPr="00993975">
        <w:rPr>
          <w:rFonts w:cs="Arial"/>
        </w:rPr>
        <w:t>, Linux (Ubuntu and Red Hat)</w:t>
      </w:r>
    </w:p>
    <w:p w14:paraId="0E7BEFAB" w14:textId="4BF38B53" w:rsidR="00993975" w:rsidRPr="00243CE9" w:rsidRDefault="00993975" w:rsidP="00243CE9">
      <w:pPr>
        <w:pStyle w:val="K4Bullet1Last"/>
        <w:numPr>
          <w:ilvl w:val="0"/>
          <w:numId w:val="34"/>
        </w:numPr>
        <w:spacing w:line="259" w:lineRule="auto"/>
        <w:rPr>
          <w:rFonts w:cs="Arial"/>
        </w:rPr>
      </w:pPr>
      <w:r w:rsidRPr="00993975">
        <w:rPr>
          <w:rFonts w:cs="Arial"/>
        </w:rPr>
        <w:t>J</w:t>
      </w:r>
      <w:r w:rsidRPr="00243CE9">
        <w:rPr>
          <w:rFonts w:cs="Arial"/>
        </w:rPr>
        <w:t>ava, C/C++, C#, Python</w:t>
      </w:r>
    </w:p>
    <w:p w14:paraId="43A62D31" w14:textId="77777777" w:rsidR="00993975" w:rsidRPr="00993975" w:rsidRDefault="00993975" w:rsidP="00993975">
      <w:pPr>
        <w:pStyle w:val="K4Bullet1Last"/>
        <w:numPr>
          <w:ilvl w:val="0"/>
          <w:numId w:val="34"/>
        </w:numPr>
        <w:spacing w:line="259" w:lineRule="auto"/>
        <w:rPr>
          <w:rFonts w:cs="Arial"/>
        </w:rPr>
      </w:pPr>
      <w:r w:rsidRPr="00993975">
        <w:rPr>
          <w:rFonts w:cs="Arial"/>
        </w:rPr>
        <w:t>HTML, CSS, jQuery</w:t>
      </w:r>
    </w:p>
    <w:p w14:paraId="5BA97AA8" w14:textId="38E2ADFE" w:rsidR="00070E31" w:rsidRPr="00243CE9" w:rsidRDefault="00993975" w:rsidP="00243CE9">
      <w:pPr>
        <w:pStyle w:val="K4Bullet1Last"/>
        <w:numPr>
          <w:ilvl w:val="0"/>
          <w:numId w:val="34"/>
        </w:numPr>
        <w:spacing w:after="160"/>
        <w:rPr>
          <w:rFonts w:cs="Arial"/>
        </w:rPr>
      </w:pPr>
      <w:r w:rsidRPr="00993975">
        <w:rPr>
          <w:rFonts w:cs="Arial"/>
        </w:rPr>
        <w:t>Software: MS Office Suite, Autodesk Maya and 3DS Max, HTML and CSS, Adobe Photoshop, Dreamweaver, and Flash.</w:t>
      </w:r>
      <w:bookmarkEnd w:id="1"/>
    </w:p>
    <w:sectPr w:rsidR="00070E31" w:rsidRPr="00243CE9" w:rsidSect="00DD55E3">
      <w:headerReference w:type="default" r:id="rId11"/>
      <w:footerReference w:type="default" r:id="rId12"/>
      <w:pgSz w:w="12240" w:h="15840" w:code="1"/>
      <w:pgMar w:top="1440" w:right="1440" w:bottom="1440" w:left="216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1A462" w14:textId="77777777" w:rsidR="006510C7" w:rsidRDefault="006510C7" w:rsidP="00DA6AC8">
      <w:r>
        <w:separator/>
      </w:r>
    </w:p>
  </w:endnote>
  <w:endnote w:type="continuationSeparator" w:id="0">
    <w:p w14:paraId="1EF86F24" w14:textId="77777777" w:rsidR="006510C7" w:rsidRDefault="006510C7" w:rsidP="00DA6AC8">
      <w:r>
        <w:continuationSeparator/>
      </w:r>
    </w:p>
  </w:endnote>
  <w:endnote w:type="continuationNotice" w:id="1">
    <w:p w14:paraId="2E2702A9" w14:textId="77777777" w:rsidR="006510C7" w:rsidRDefault="006510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22" w:type="pct"/>
      <w:jc w:val="center"/>
      <w:tblBorders>
        <w:top w:val="single" w:sz="4" w:space="0" w:color="EE2A24" w:themeColor="text2"/>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93"/>
      <w:gridCol w:w="4585"/>
    </w:tblGrid>
    <w:tr w:rsidR="0051021F" w:rsidRPr="00CF231A" w14:paraId="22C9A707" w14:textId="77777777" w:rsidTr="00603822">
      <w:trPr>
        <w:jc w:val="center"/>
      </w:trPr>
      <w:tc>
        <w:tcPr>
          <w:tcW w:w="4685" w:type="dxa"/>
          <w:tcBorders>
            <w:top w:val="single" w:sz="4" w:space="0" w:color="11568C" w:themeColor="accent6"/>
          </w:tcBorders>
        </w:tcPr>
        <w:p w14:paraId="79F9E4C4" w14:textId="7B094BA4" w:rsidR="0051021F" w:rsidRPr="00CF231A" w:rsidRDefault="00604128" w:rsidP="00323B02">
          <w:pPr>
            <w:pStyle w:val="Footer"/>
            <w:ind w:left="0"/>
            <w:rPr>
              <w:rFonts w:ascii="Arial" w:hAnsi="Arial" w:cs="Arial"/>
              <w:b/>
              <w:bCs/>
              <w:color w:val="11568C" w:themeColor="accent6"/>
              <w:sz w:val="20"/>
              <w:szCs w:val="32"/>
            </w:rPr>
          </w:pPr>
          <w:r w:rsidRPr="00894407">
            <w:rPr>
              <w:rFonts w:ascii="Arial" w:hAnsi="Arial" w:cs="Arial"/>
              <w:color w:val="11568C" w:themeColor="accent6"/>
            </w:rPr>
            <w:t xml:space="preserve">Technical </w:t>
          </w:r>
          <w:r w:rsidR="00894407" w:rsidRPr="00894407">
            <w:rPr>
              <w:rFonts w:ascii="Arial" w:hAnsi="Arial" w:cs="Arial"/>
              <w:color w:val="11568C" w:themeColor="accent6"/>
            </w:rPr>
            <w:t>Proposal</w:t>
          </w:r>
        </w:p>
      </w:tc>
      <w:tc>
        <w:tcPr>
          <w:tcW w:w="4716" w:type="dxa"/>
          <w:tcBorders>
            <w:top w:val="single" w:sz="4" w:space="0" w:color="11568C" w:themeColor="accent6"/>
          </w:tcBorders>
        </w:tcPr>
        <w:p w14:paraId="02CA37C1" w14:textId="77777777" w:rsidR="0051021F" w:rsidRPr="00CF231A" w:rsidRDefault="0051021F" w:rsidP="00FE6C26">
          <w:pPr>
            <w:pStyle w:val="Footer"/>
            <w:tabs>
              <w:tab w:val="left" w:pos="3828"/>
              <w:tab w:val="right" w:pos="4675"/>
            </w:tabs>
            <w:rPr>
              <w:rFonts w:ascii="Arial" w:hAnsi="Arial" w:cs="Arial"/>
            </w:rPr>
          </w:pPr>
          <w:r w:rsidRPr="00CF231A">
            <w:rPr>
              <w:rFonts w:ascii="Arial" w:hAnsi="Arial" w:cs="Arial"/>
            </w:rPr>
            <w:tab/>
          </w:r>
          <w:r w:rsidRPr="00CF231A">
            <w:rPr>
              <w:rFonts w:ascii="Arial" w:hAnsi="Arial" w:cs="Arial"/>
            </w:rPr>
            <w:tab/>
            <w:t xml:space="preserve">Page </w:t>
          </w:r>
          <w:sdt>
            <w:sdtPr>
              <w:rPr>
                <w:rFonts w:ascii="Arial" w:hAnsi="Arial" w:cs="Arial"/>
              </w:rPr>
              <w:id w:val="81719966"/>
              <w:docPartObj>
                <w:docPartGallery w:val="Page Numbers (Bottom of Page)"/>
                <w:docPartUnique/>
              </w:docPartObj>
            </w:sdtPr>
            <w:sdtEndPr>
              <w:rPr>
                <w:noProof/>
              </w:rPr>
            </w:sdtEndPr>
            <w:sdtContent>
              <w:r w:rsidRPr="00CF231A">
                <w:rPr>
                  <w:rFonts w:ascii="Arial" w:hAnsi="Arial" w:cs="Arial"/>
                </w:rPr>
                <w:fldChar w:fldCharType="begin"/>
              </w:r>
              <w:r w:rsidRPr="00CF231A">
                <w:rPr>
                  <w:rFonts w:ascii="Arial" w:hAnsi="Arial" w:cs="Arial"/>
                </w:rPr>
                <w:instrText xml:space="preserve"> PAGE   \* MERGEFORMAT </w:instrText>
              </w:r>
              <w:r w:rsidRPr="00CF231A">
                <w:rPr>
                  <w:rFonts w:ascii="Arial" w:hAnsi="Arial" w:cs="Arial"/>
                </w:rPr>
                <w:fldChar w:fldCharType="separate"/>
              </w:r>
              <w:r w:rsidRPr="00CF231A">
                <w:rPr>
                  <w:rFonts w:ascii="Arial" w:hAnsi="Arial" w:cs="Arial"/>
                  <w:noProof/>
                </w:rPr>
                <w:t>5</w:t>
              </w:r>
              <w:r w:rsidRPr="00CF231A">
                <w:rPr>
                  <w:rFonts w:ascii="Arial" w:hAnsi="Arial" w:cs="Arial"/>
                  <w:noProof/>
                </w:rPr>
                <w:fldChar w:fldCharType="end"/>
              </w:r>
            </w:sdtContent>
          </w:sdt>
        </w:p>
      </w:tc>
    </w:tr>
  </w:tbl>
  <w:p w14:paraId="2D198F10" w14:textId="77777777" w:rsidR="0051021F" w:rsidRPr="00CF231A" w:rsidRDefault="0051021F" w:rsidP="00386EA2">
    <w:pPr>
      <w:pStyle w:val="K4Disclaimer"/>
      <w:rPr>
        <w:rFonts w:ascii="Arial" w:hAnsi="Arial" w:cs="Arial"/>
      </w:rPr>
    </w:pPr>
    <w:r w:rsidRPr="00CF231A">
      <w:rPr>
        <w:rFonts w:ascii="Arial" w:hAnsi="Arial" w:cs="Arial"/>
      </w:rPr>
      <w:t>Use or disclosure of data contained on this sheet is subject to the restriction on the title page of this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70D0C" w14:textId="77777777" w:rsidR="006510C7" w:rsidRDefault="006510C7" w:rsidP="00DA6AC8">
      <w:r>
        <w:separator/>
      </w:r>
    </w:p>
  </w:footnote>
  <w:footnote w:type="continuationSeparator" w:id="0">
    <w:p w14:paraId="5F29E7AA" w14:textId="77777777" w:rsidR="006510C7" w:rsidRDefault="006510C7" w:rsidP="00DA6AC8">
      <w:r>
        <w:continuationSeparator/>
      </w:r>
    </w:p>
  </w:footnote>
  <w:footnote w:type="continuationNotice" w:id="1">
    <w:p w14:paraId="2DAFED42" w14:textId="77777777" w:rsidR="006510C7" w:rsidRDefault="006510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64" w:type="pct"/>
      <w:jc w:val="center"/>
      <w:tblBorders>
        <w:top w:val="none" w:sz="0" w:space="0" w:color="auto"/>
        <w:left w:val="none" w:sz="0" w:space="0" w:color="auto"/>
        <w:bottom w:val="single" w:sz="4" w:space="0" w:color="EE2A24"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46"/>
      <w:gridCol w:w="3232"/>
    </w:tblGrid>
    <w:tr w:rsidR="00BA781E" w14:paraId="4C5A48B5" w14:textId="77777777" w:rsidTr="00D954A6">
      <w:trPr>
        <w:trHeight w:val="810"/>
        <w:jc w:val="center"/>
      </w:trPr>
      <w:tc>
        <w:tcPr>
          <w:tcW w:w="6030" w:type="dxa"/>
          <w:tcBorders>
            <w:bottom w:val="single" w:sz="4" w:space="0" w:color="11568C" w:themeColor="accent6"/>
          </w:tcBorders>
        </w:tcPr>
        <w:p w14:paraId="12A11A0E" w14:textId="732A6792" w:rsidR="006E1090" w:rsidRPr="000E1502" w:rsidRDefault="006E1090" w:rsidP="006E1090">
          <w:pPr>
            <w:pStyle w:val="Header"/>
            <w:rPr>
              <w:rFonts w:ascii="Arial" w:hAnsi="Arial" w:cs="Arial"/>
            </w:rPr>
          </w:pPr>
          <w:r>
            <w:rPr>
              <w:rFonts w:ascii="Arial" w:hAnsi="Arial" w:cs="Arial"/>
            </w:rPr>
            <w:t>Internal Revenue Service</w:t>
          </w:r>
        </w:p>
        <w:p w14:paraId="49714ADA" w14:textId="77777777" w:rsidR="006E1090" w:rsidRPr="000E1502" w:rsidRDefault="006E1090" w:rsidP="006E1090">
          <w:pPr>
            <w:pStyle w:val="Header"/>
            <w:rPr>
              <w:rFonts w:ascii="Arial" w:hAnsi="Arial" w:cs="Arial"/>
            </w:rPr>
          </w:pPr>
          <w:r>
            <w:rPr>
              <w:rFonts w:ascii="Arial" w:hAnsi="Arial" w:cs="Arial"/>
            </w:rPr>
            <w:t xml:space="preserve">SPIIDE DLP </w:t>
          </w:r>
          <w:r w:rsidRPr="006E1090">
            <w:rPr>
              <w:rFonts w:ascii="Arial" w:hAnsi="Arial" w:cs="Arial"/>
            </w:rPr>
            <w:t>Cloud Migration Consulting Services</w:t>
          </w:r>
        </w:p>
        <w:p w14:paraId="1A5156C7" w14:textId="77777777" w:rsidR="00C34241" w:rsidRPr="000E1502" w:rsidRDefault="00C34241" w:rsidP="00C34241">
          <w:pPr>
            <w:pStyle w:val="Header"/>
            <w:rPr>
              <w:rFonts w:ascii="Arial" w:hAnsi="Arial" w:cs="Arial"/>
            </w:rPr>
          </w:pPr>
          <w:r>
            <w:rPr>
              <w:rFonts w:ascii="Arial" w:hAnsi="Arial" w:cs="Arial"/>
            </w:rPr>
            <w:t>RFP for this Opportunity: RFQ#8231</w:t>
          </w:r>
        </w:p>
        <w:p w14:paraId="0DB8E68A" w14:textId="3D7AD201" w:rsidR="00BA781E" w:rsidRDefault="00C34241" w:rsidP="006E1090">
          <w:pPr>
            <w:pStyle w:val="Header"/>
          </w:pPr>
          <w:r w:rsidRPr="00776681">
            <w:rPr>
              <w:rFonts w:ascii="Arial" w:hAnsi="Arial" w:cs="Arial"/>
              <w:color w:val="000000" w:themeColor="text1"/>
            </w:rPr>
            <w:t>Date: March 03, 2022</w:t>
          </w:r>
        </w:p>
      </w:tc>
      <w:tc>
        <w:tcPr>
          <w:tcW w:w="3263" w:type="dxa"/>
          <w:tcBorders>
            <w:bottom w:val="single" w:sz="4" w:space="0" w:color="11568C" w:themeColor="accent6"/>
          </w:tcBorders>
        </w:tcPr>
        <w:p w14:paraId="4B4FF3A2" w14:textId="5A669ED7" w:rsidR="00BA781E" w:rsidRDefault="00D954A6" w:rsidP="00BA781E">
          <w:pPr>
            <w:pStyle w:val="Header"/>
            <w:jc w:val="right"/>
          </w:pPr>
          <w:r>
            <w:rPr>
              <w:noProof/>
            </w:rPr>
            <w:drawing>
              <wp:anchor distT="0" distB="0" distL="114300" distR="114300" simplePos="0" relativeHeight="251658241" behindDoc="0" locked="0" layoutInCell="1" allowOverlap="1" wp14:anchorId="2B0EB476" wp14:editId="421A0E12">
                <wp:simplePos x="0" y="0"/>
                <wp:positionH relativeFrom="margin">
                  <wp:posOffset>843944</wp:posOffset>
                </wp:positionH>
                <wp:positionV relativeFrom="paragraph">
                  <wp:posOffset>-59055</wp:posOffset>
                </wp:positionV>
                <wp:extent cx="1192530" cy="546100"/>
                <wp:effectExtent l="0" t="0" r="762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54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0EDAA" w14:textId="77777777" w:rsidR="00BA781E" w:rsidRDefault="00E701AD" w:rsidP="00E701AD">
          <w:pPr>
            <w:tabs>
              <w:tab w:val="left" w:pos="3029"/>
            </w:tabs>
          </w:pPr>
          <w:r>
            <w:tab/>
          </w:r>
        </w:p>
      </w:tc>
    </w:tr>
  </w:tbl>
  <w:p w14:paraId="3DC45A9D" w14:textId="1BA9C13A" w:rsidR="0051021F" w:rsidRPr="00BA781E" w:rsidRDefault="0051021F" w:rsidP="00BA781E">
    <w:pPr>
      <w:pStyle w:val="K4Spacer"/>
    </w:pPr>
  </w:p>
</w:hdr>
</file>

<file path=word/intelligence.xml><?xml version="1.0" encoding="utf-8"?>
<int:Intelligence xmlns:int="http://schemas.microsoft.com/office/intelligence/2019/intelligence">
  <int:IntelligenceSettings/>
  <int:Manifest>
    <int:WordHash hashCode="RoHRJMxsS3O6q/" id="FQXBW5RJ"/>
  </int:Manifest>
  <int:Observations>
    <int:Content id="FQXBW5R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F31"/>
    <w:multiLevelType w:val="multilevel"/>
    <w:tmpl w:val="83281A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110600"/>
    <w:multiLevelType w:val="hybridMultilevel"/>
    <w:tmpl w:val="EB2A2BF8"/>
    <w:lvl w:ilvl="0" w:tplc="18DE8134">
      <w:start w:val="1"/>
      <w:numFmt w:val="bullet"/>
      <w:pStyle w:val="K4TableBullet1"/>
      <w:lvlText w:val=""/>
      <w:lvlJc w:val="left"/>
      <w:pPr>
        <w:ind w:left="5054" w:hanging="360"/>
      </w:pPr>
      <w:rPr>
        <w:rFonts w:ascii="Symbol" w:hAnsi="Symbol" w:hint="default"/>
      </w:rPr>
    </w:lvl>
    <w:lvl w:ilvl="1" w:tplc="04090003">
      <w:start w:val="1"/>
      <w:numFmt w:val="bullet"/>
      <w:lvlText w:val="o"/>
      <w:lvlJc w:val="left"/>
      <w:pPr>
        <w:ind w:left="5774" w:hanging="360"/>
      </w:pPr>
      <w:rPr>
        <w:rFonts w:ascii="Courier New" w:hAnsi="Courier New" w:cs="Courier New" w:hint="default"/>
      </w:rPr>
    </w:lvl>
    <w:lvl w:ilvl="2" w:tplc="04090005">
      <w:start w:val="1"/>
      <w:numFmt w:val="bullet"/>
      <w:lvlText w:val=""/>
      <w:lvlJc w:val="left"/>
      <w:pPr>
        <w:ind w:left="6494" w:hanging="360"/>
      </w:pPr>
      <w:rPr>
        <w:rFonts w:ascii="Wingdings" w:hAnsi="Wingdings" w:hint="default"/>
      </w:rPr>
    </w:lvl>
    <w:lvl w:ilvl="3" w:tplc="04090001" w:tentative="1">
      <w:start w:val="1"/>
      <w:numFmt w:val="bullet"/>
      <w:lvlText w:val=""/>
      <w:lvlJc w:val="left"/>
      <w:pPr>
        <w:ind w:left="7214" w:hanging="360"/>
      </w:pPr>
      <w:rPr>
        <w:rFonts w:ascii="Symbol" w:hAnsi="Symbol" w:hint="default"/>
      </w:rPr>
    </w:lvl>
    <w:lvl w:ilvl="4" w:tplc="04090003" w:tentative="1">
      <w:start w:val="1"/>
      <w:numFmt w:val="bullet"/>
      <w:lvlText w:val="o"/>
      <w:lvlJc w:val="left"/>
      <w:pPr>
        <w:ind w:left="7934" w:hanging="360"/>
      </w:pPr>
      <w:rPr>
        <w:rFonts w:ascii="Courier New" w:hAnsi="Courier New" w:cs="Courier New" w:hint="default"/>
      </w:rPr>
    </w:lvl>
    <w:lvl w:ilvl="5" w:tplc="04090005" w:tentative="1">
      <w:start w:val="1"/>
      <w:numFmt w:val="bullet"/>
      <w:lvlText w:val=""/>
      <w:lvlJc w:val="left"/>
      <w:pPr>
        <w:ind w:left="8654" w:hanging="360"/>
      </w:pPr>
      <w:rPr>
        <w:rFonts w:ascii="Wingdings" w:hAnsi="Wingdings" w:hint="default"/>
      </w:rPr>
    </w:lvl>
    <w:lvl w:ilvl="6" w:tplc="04090001" w:tentative="1">
      <w:start w:val="1"/>
      <w:numFmt w:val="bullet"/>
      <w:lvlText w:val=""/>
      <w:lvlJc w:val="left"/>
      <w:pPr>
        <w:ind w:left="9374" w:hanging="360"/>
      </w:pPr>
      <w:rPr>
        <w:rFonts w:ascii="Symbol" w:hAnsi="Symbol" w:hint="default"/>
      </w:rPr>
    </w:lvl>
    <w:lvl w:ilvl="7" w:tplc="04090003" w:tentative="1">
      <w:start w:val="1"/>
      <w:numFmt w:val="bullet"/>
      <w:lvlText w:val="o"/>
      <w:lvlJc w:val="left"/>
      <w:pPr>
        <w:ind w:left="10094" w:hanging="360"/>
      </w:pPr>
      <w:rPr>
        <w:rFonts w:ascii="Courier New" w:hAnsi="Courier New" w:cs="Courier New" w:hint="default"/>
      </w:rPr>
    </w:lvl>
    <w:lvl w:ilvl="8" w:tplc="04090005" w:tentative="1">
      <w:start w:val="1"/>
      <w:numFmt w:val="bullet"/>
      <w:lvlText w:val=""/>
      <w:lvlJc w:val="left"/>
      <w:pPr>
        <w:ind w:left="10814" w:hanging="360"/>
      </w:pPr>
      <w:rPr>
        <w:rFonts w:ascii="Wingdings" w:hAnsi="Wingdings" w:hint="default"/>
      </w:rPr>
    </w:lvl>
  </w:abstractNum>
  <w:abstractNum w:abstractNumId="2" w15:restartNumberingAfterBreak="0">
    <w:nsid w:val="01886B79"/>
    <w:multiLevelType w:val="hybridMultilevel"/>
    <w:tmpl w:val="AD0C22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26E539F"/>
    <w:multiLevelType w:val="hybridMultilevel"/>
    <w:tmpl w:val="931C3E2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3AF1293"/>
    <w:multiLevelType w:val="hybridMultilevel"/>
    <w:tmpl w:val="9626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11645"/>
    <w:multiLevelType w:val="hybridMultilevel"/>
    <w:tmpl w:val="332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207AE"/>
    <w:multiLevelType w:val="hybridMultilevel"/>
    <w:tmpl w:val="977AA400"/>
    <w:lvl w:ilvl="0" w:tplc="31E8180A">
      <w:start w:val="1"/>
      <w:numFmt w:val="lowerRoman"/>
      <w:pStyle w:val="K4RomanNumBulle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A329A"/>
    <w:multiLevelType w:val="hybridMultilevel"/>
    <w:tmpl w:val="D75E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10352"/>
    <w:multiLevelType w:val="hybridMultilevel"/>
    <w:tmpl w:val="4030FAD2"/>
    <w:lvl w:ilvl="0" w:tplc="7876EA26">
      <w:start w:val="1"/>
      <w:numFmt w:val="bullet"/>
      <w:pStyle w:val="FPGTableBullet1"/>
      <w:lvlText w:val=""/>
      <w:lvlJc w:val="left"/>
      <w:pPr>
        <w:ind w:left="706" w:hanging="360"/>
      </w:pPr>
      <w:rPr>
        <w:rFonts w:ascii="Wingdings" w:hAnsi="Wingdings" w:hint="default"/>
        <w:color w:val="00529A"/>
        <w:sz w:val="20"/>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9" w15:restartNumberingAfterBreak="0">
    <w:nsid w:val="16A55A7C"/>
    <w:multiLevelType w:val="hybridMultilevel"/>
    <w:tmpl w:val="26A6FC7E"/>
    <w:lvl w:ilvl="0" w:tplc="EDBAA2B2">
      <w:start w:val="1"/>
      <w:numFmt w:val="bullet"/>
      <w:lvlText w:val=""/>
      <w:lvlJc w:val="left"/>
      <w:pPr>
        <w:ind w:left="734" w:hanging="360"/>
      </w:pPr>
      <w:rPr>
        <w:rFonts w:ascii="Symbol" w:hAnsi="Symbol" w:hint="default"/>
      </w:rPr>
    </w:lvl>
    <w:lvl w:ilvl="1" w:tplc="9F863E86">
      <w:start w:val="1"/>
      <w:numFmt w:val="bullet"/>
      <w:lvlText w:val=""/>
      <w:lvlJc w:val="left"/>
      <w:pPr>
        <w:ind w:left="1454" w:hanging="360"/>
      </w:pPr>
      <w:rPr>
        <w:rFonts w:ascii="Symbol" w:hAnsi="Symbol"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15:restartNumberingAfterBreak="0">
    <w:nsid w:val="1B1C2BBC"/>
    <w:multiLevelType w:val="hybridMultilevel"/>
    <w:tmpl w:val="A42E0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0329C7"/>
    <w:multiLevelType w:val="hybridMultilevel"/>
    <w:tmpl w:val="684CA18E"/>
    <w:lvl w:ilvl="0" w:tplc="4C9EC74E">
      <w:start w:val="1"/>
      <w:numFmt w:val="bullet"/>
      <w:pStyle w:val="K4Table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83692"/>
    <w:multiLevelType w:val="hybridMultilevel"/>
    <w:tmpl w:val="58FC2470"/>
    <w:lvl w:ilvl="0" w:tplc="4126E4C0">
      <w:start w:val="1"/>
      <w:numFmt w:val="bullet"/>
      <w:pStyle w:val="K4FocusBox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B06ED"/>
    <w:multiLevelType w:val="hybridMultilevel"/>
    <w:tmpl w:val="D4625162"/>
    <w:lvl w:ilvl="0" w:tplc="92788EA2">
      <w:start w:val="1"/>
      <w:numFmt w:val="bullet"/>
      <w:pStyle w:val="K4Table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97EA8"/>
    <w:multiLevelType w:val="hybridMultilevel"/>
    <w:tmpl w:val="7736E2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9D0672"/>
    <w:multiLevelType w:val="hybridMultilevel"/>
    <w:tmpl w:val="7DF8F74C"/>
    <w:lvl w:ilvl="0" w:tplc="A8AC3E2E">
      <w:start w:val="1"/>
      <w:numFmt w:val="bullet"/>
      <w:pStyle w:val="K4Bullet2"/>
      <w:lvlText w:val=""/>
      <w:lvlJc w:val="left"/>
      <w:pPr>
        <w:ind w:left="57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04C91"/>
    <w:multiLevelType w:val="hybridMultilevel"/>
    <w:tmpl w:val="2C5C0972"/>
    <w:lvl w:ilvl="0" w:tplc="CEC04DAE">
      <w:start w:val="1"/>
      <w:numFmt w:val="bullet"/>
      <w:lvlText w:val=""/>
      <w:lvlJc w:val="left"/>
      <w:pPr>
        <w:ind w:left="720" w:hanging="360"/>
      </w:pPr>
      <w:rPr>
        <w:rFonts w:ascii="Symbol" w:hAnsi="Symbol" w:hint="default"/>
      </w:rPr>
    </w:lvl>
    <w:lvl w:ilvl="1" w:tplc="7F928D4C">
      <w:start w:val="1"/>
      <w:numFmt w:val="bullet"/>
      <w:lvlText w:val="o"/>
      <w:lvlJc w:val="left"/>
      <w:pPr>
        <w:ind w:left="1440" w:hanging="360"/>
      </w:pPr>
      <w:rPr>
        <w:rFonts w:ascii="Courier New" w:hAnsi="Courier New" w:hint="default"/>
      </w:rPr>
    </w:lvl>
    <w:lvl w:ilvl="2" w:tplc="2FC28D7C">
      <w:start w:val="1"/>
      <w:numFmt w:val="bullet"/>
      <w:lvlText w:val=""/>
      <w:lvlJc w:val="left"/>
      <w:pPr>
        <w:ind w:left="2160" w:hanging="360"/>
      </w:pPr>
      <w:rPr>
        <w:rFonts w:ascii="Wingdings" w:hAnsi="Wingdings" w:hint="default"/>
      </w:rPr>
    </w:lvl>
    <w:lvl w:ilvl="3" w:tplc="34F0231A">
      <w:start w:val="1"/>
      <w:numFmt w:val="bullet"/>
      <w:lvlText w:val=""/>
      <w:lvlJc w:val="left"/>
      <w:pPr>
        <w:ind w:left="2880" w:hanging="360"/>
      </w:pPr>
      <w:rPr>
        <w:rFonts w:ascii="Symbol" w:hAnsi="Symbol" w:hint="default"/>
      </w:rPr>
    </w:lvl>
    <w:lvl w:ilvl="4" w:tplc="15641D72">
      <w:start w:val="1"/>
      <w:numFmt w:val="bullet"/>
      <w:lvlText w:val="o"/>
      <w:lvlJc w:val="left"/>
      <w:pPr>
        <w:ind w:left="3600" w:hanging="360"/>
      </w:pPr>
      <w:rPr>
        <w:rFonts w:ascii="Courier New" w:hAnsi="Courier New" w:hint="default"/>
      </w:rPr>
    </w:lvl>
    <w:lvl w:ilvl="5" w:tplc="0128B09E">
      <w:start w:val="1"/>
      <w:numFmt w:val="bullet"/>
      <w:lvlText w:val=""/>
      <w:lvlJc w:val="left"/>
      <w:pPr>
        <w:ind w:left="4320" w:hanging="360"/>
      </w:pPr>
      <w:rPr>
        <w:rFonts w:ascii="Wingdings" w:hAnsi="Wingdings" w:hint="default"/>
      </w:rPr>
    </w:lvl>
    <w:lvl w:ilvl="6" w:tplc="4C98F6A0">
      <w:start w:val="1"/>
      <w:numFmt w:val="bullet"/>
      <w:lvlText w:val=""/>
      <w:lvlJc w:val="left"/>
      <w:pPr>
        <w:ind w:left="5040" w:hanging="360"/>
      </w:pPr>
      <w:rPr>
        <w:rFonts w:ascii="Symbol" w:hAnsi="Symbol" w:hint="default"/>
      </w:rPr>
    </w:lvl>
    <w:lvl w:ilvl="7" w:tplc="F82EC5E4">
      <w:start w:val="1"/>
      <w:numFmt w:val="bullet"/>
      <w:lvlText w:val="o"/>
      <w:lvlJc w:val="left"/>
      <w:pPr>
        <w:ind w:left="5760" w:hanging="360"/>
      </w:pPr>
      <w:rPr>
        <w:rFonts w:ascii="Courier New" w:hAnsi="Courier New" w:hint="default"/>
      </w:rPr>
    </w:lvl>
    <w:lvl w:ilvl="8" w:tplc="5058BB38">
      <w:start w:val="1"/>
      <w:numFmt w:val="bullet"/>
      <w:lvlText w:val=""/>
      <w:lvlJc w:val="left"/>
      <w:pPr>
        <w:ind w:left="6480" w:hanging="360"/>
      </w:pPr>
      <w:rPr>
        <w:rFonts w:ascii="Wingdings" w:hAnsi="Wingdings" w:hint="default"/>
      </w:rPr>
    </w:lvl>
  </w:abstractNum>
  <w:abstractNum w:abstractNumId="17" w15:restartNumberingAfterBreak="0">
    <w:nsid w:val="30310A28"/>
    <w:multiLevelType w:val="hybridMultilevel"/>
    <w:tmpl w:val="E3609C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3335E6F"/>
    <w:multiLevelType w:val="hybridMultilevel"/>
    <w:tmpl w:val="12D0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A712DD"/>
    <w:multiLevelType w:val="hybridMultilevel"/>
    <w:tmpl w:val="A1D87042"/>
    <w:lvl w:ilvl="0" w:tplc="233284C8">
      <w:start w:val="1"/>
      <w:numFmt w:val="bullet"/>
      <w:pStyle w:val="K4Res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8418C"/>
    <w:multiLevelType w:val="hybridMultilevel"/>
    <w:tmpl w:val="A1EA39CC"/>
    <w:lvl w:ilvl="0" w:tplc="E2D20E1A">
      <w:start w:val="1"/>
      <w:numFmt w:val="decimal"/>
      <w:pStyle w:val="K4TableNumberBullet"/>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1" w15:restartNumberingAfterBreak="0">
    <w:nsid w:val="39250B7A"/>
    <w:multiLevelType w:val="hybridMultilevel"/>
    <w:tmpl w:val="E892E0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397E4FDB"/>
    <w:multiLevelType w:val="hybridMultilevel"/>
    <w:tmpl w:val="468024DC"/>
    <w:lvl w:ilvl="0" w:tplc="F60CC230">
      <w:start w:val="1"/>
      <w:numFmt w:val="bullet"/>
      <w:pStyle w:val="TableBullet"/>
      <w:lvlText w:val=""/>
      <w:lvlJc w:val="left"/>
      <w:pPr>
        <w:ind w:left="720" w:hanging="360"/>
      </w:pPr>
      <w:rPr>
        <w:rFonts w:ascii="Symbol" w:hAnsi="Symbol" w:hint="default"/>
        <w:color w:val="auto"/>
        <w:sz w:val="12"/>
      </w:rPr>
    </w:lvl>
    <w:lvl w:ilvl="1" w:tplc="95CC1722">
      <w:start w:val="1"/>
      <w:numFmt w:val="bullet"/>
      <w:pStyle w:val="TableBullet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A767BCE"/>
    <w:multiLevelType w:val="multilevel"/>
    <w:tmpl w:val="5ADC34CA"/>
    <w:lvl w:ilvl="0">
      <w:start w:val="1"/>
      <w:numFmt w:val="upperLetter"/>
      <w:pStyle w:val="AHeading1"/>
      <w:lvlText w:val="%1."/>
      <w:lvlJc w:val="left"/>
      <w:pPr>
        <w:ind w:left="360" w:hanging="360"/>
      </w:pPr>
      <w:rPr>
        <w:rFonts w:hint="default"/>
      </w:rPr>
    </w:lvl>
    <w:lvl w:ilvl="1">
      <w:start w:val="1"/>
      <w:numFmt w:val="decimal"/>
      <w:lvlRestart w:val="0"/>
      <w:pStyle w:val="AHeading2"/>
      <w:lvlText w:val="%1.%2"/>
      <w:lvlJc w:val="left"/>
      <w:pPr>
        <w:ind w:left="576" w:hanging="576"/>
      </w:pPr>
      <w:rPr>
        <w:rFonts w:hint="default"/>
      </w:rPr>
    </w:lvl>
    <w:lvl w:ilvl="2">
      <w:start w:val="1"/>
      <w:numFmt w:val="decimal"/>
      <w:pStyle w:val="A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ABE397D"/>
    <w:multiLevelType w:val="hybridMultilevel"/>
    <w:tmpl w:val="0F00D20E"/>
    <w:lvl w:ilvl="0" w:tplc="EC146AA0">
      <w:start w:val="1"/>
      <w:numFmt w:val="bullet"/>
      <w:pStyle w:val="SercoFocusBoxBulletB"/>
      <w:lvlText w:val=""/>
      <w:lvlJc w:val="left"/>
      <w:pPr>
        <w:ind w:left="360" w:hanging="360"/>
      </w:pPr>
      <w:rPr>
        <w:rFonts w:ascii="Symbol" w:hAnsi="Symbol" w:hint="default"/>
        <w:color w:val="FFFFFF" w:themeColor="background1"/>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5" w15:restartNumberingAfterBreak="0">
    <w:nsid w:val="3B8F1245"/>
    <w:multiLevelType w:val="hybridMultilevel"/>
    <w:tmpl w:val="CD76E366"/>
    <w:lvl w:ilvl="0" w:tplc="FF807CF4">
      <w:start w:val="1"/>
      <w:numFmt w:val="bullet"/>
      <w:pStyle w:val="BulletLast"/>
      <w:lvlText w:val=""/>
      <w:lvlJc w:val="left"/>
      <w:pPr>
        <w:tabs>
          <w:tab w:val="num" w:pos="720"/>
        </w:tabs>
        <w:ind w:left="720" w:hanging="360"/>
      </w:pPr>
      <w:rPr>
        <w:rFonts w:ascii="Wingdings" w:hAnsi="Wingdings" w:hint="default"/>
        <w:b w:val="0"/>
        <w:i w:val="0"/>
        <w:color w:val="auto"/>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3D56546E"/>
    <w:multiLevelType w:val="hybridMultilevel"/>
    <w:tmpl w:val="7464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A39DA"/>
    <w:multiLevelType w:val="hybridMultilevel"/>
    <w:tmpl w:val="37DE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B84BC6"/>
    <w:multiLevelType w:val="hybridMultilevel"/>
    <w:tmpl w:val="396C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D37788"/>
    <w:multiLevelType w:val="hybridMultilevel"/>
    <w:tmpl w:val="BC5478A8"/>
    <w:lvl w:ilvl="0" w:tplc="FFFFFFFF">
      <w:start w:val="1"/>
      <w:numFmt w:val="bullet"/>
      <w:lvlText w:val=""/>
      <w:lvlJc w:val="left"/>
      <w:pPr>
        <w:ind w:left="2160" w:hanging="360"/>
      </w:pPr>
      <w:rPr>
        <w:rFonts w:ascii="Symbol" w:hAnsi="Symbol" w:hint="default"/>
      </w:rPr>
    </w:lvl>
    <w:lvl w:ilvl="1" w:tplc="9F863E86">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0" w15:restartNumberingAfterBreak="0">
    <w:nsid w:val="4D9927DA"/>
    <w:multiLevelType w:val="hybridMultilevel"/>
    <w:tmpl w:val="1948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85499"/>
    <w:multiLevelType w:val="hybridMultilevel"/>
    <w:tmpl w:val="213663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3D44085"/>
    <w:multiLevelType w:val="hybridMultilevel"/>
    <w:tmpl w:val="F7DE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E101EC"/>
    <w:multiLevelType w:val="hybridMultilevel"/>
    <w:tmpl w:val="B7AE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8473FD"/>
    <w:multiLevelType w:val="hybridMultilevel"/>
    <w:tmpl w:val="27EA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E014FA"/>
    <w:multiLevelType w:val="hybridMultilevel"/>
    <w:tmpl w:val="B05E78C8"/>
    <w:lvl w:ilvl="0" w:tplc="F57076C6">
      <w:start w:val="1"/>
      <w:numFmt w:val="bullet"/>
      <w:pStyle w:val="K4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F509F2"/>
    <w:multiLevelType w:val="hybridMultilevel"/>
    <w:tmpl w:val="0C3A70DA"/>
    <w:lvl w:ilvl="0" w:tplc="E3A6D966">
      <w:start w:val="1"/>
      <w:numFmt w:val="decimal"/>
      <w:pStyle w:val="K4Number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0F7D94"/>
    <w:multiLevelType w:val="hybridMultilevel"/>
    <w:tmpl w:val="E81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76220C"/>
    <w:multiLevelType w:val="hybridMultilevel"/>
    <w:tmpl w:val="C9A691CA"/>
    <w:lvl w:ilvl="0" w:tplc="7F100496">
      <w:start w:val="1"/>
      <w:numFmt w:val="bullet"/>
      <w:pStyle w:val="K4Res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0B2E0C"/>
    <w:multiLevelType w:val="hybridMultilevel"/>
    <w:tmpl w:val="BB7E5F7E"/>
    <w:lvl w:ilvl="0" w:tplc="F23ED884">
      <w:start w:val="1"/>
      <w:numFmt w:val="bullet"/>
      <w:pStyle w:val="FPGTableBulletCheckmark"/>
      <w:lvlText w:val=""/>
      <w:lvlJc w:val="left"/>
      <w:pPr>
        <w:ind w:left="360" w:hanging="360"/>
      </w:pPr>
      <w:rPr>
        <w:rFonts w:ascii="Wingdings" w:hAnsi="Wingdings" w:hint="default"/>
        <w:b w:val="0"/>
        <w:i w:val="0"/>
        <w:color w:val="00529A"/>
        <w:sz w:val="20"/>
        <w:szCs w:val="16"/>
      </w:rPr>
    </w:lvl>
    <w:lvl w:ilvl="1" w:tplc="D1CABF5E" w:tentative="1">
      <w:start w:val="1"/>
      <w:numFmt w:val="bullet"/>
      <w:lvlText w:val="o"/>
      <w:lvlJc w:val="left"/>
      <w:pPr>
        <w:tabs>
          <w:tab w:val="num" w:pos="1426"/>
        </w:tabs>
        <w:ind w:left="1426" w:hanging="360"/>
      </w:pPr>
      <w:rPr>
        <w:rFonts w:ascii="Courier New" w:hAnsi="Courier New" w:cs="Courier New" w:hint="default"/>
      </w:rPr>
    </w:lvl>
    <w:lvl w:ilvl="2" w:tplc="FCB2F14E" w:tentative="1">
      <w:start w:val="1"/>
      <w:numFmt w:val="bullet"/>
      <w:lvlText w:val=""/>
      <w:lvlJc w:val="left"/>
      <w:pPr>
        <w:tabs>
          <w:tab w:val="num" w:pos="2146"/>
        </w:tabs>
        <w:ind w:left="2146" w:hanging="360"/>
      </w:pPr>
      <w:rPr>
        <w:rFonts w:ascii="Wingdings" w:hAnsi="Wingdings" w:hint="default"/>
      </w:rPr>
    </w:lvl>
    <w:lvl w:ilvl="3" w:tplc="F0D6EBC4" w:tentative="1">
      <w:start w:val="1"/>
      <w:numFmt w:val="bullet"/>
      <w:lvlText w:val=""/>
      <w:lvlJc w:val="left"/>
      <w:pPr>
        <w:tabs>
          <w:tab w:val="num" w:pos="2866"/>
        </w:tabs>
        <w:ind w:left="2866" w:hanging="360"/>
      </w:pPr>
      <w:rPr>
        <w:rFonts w:ascii="Symbol" w:hAnsi="Symbol" w:hint="default"/>
      </w:rPr>
    </w:lvl>
    <w:lvl w:ilvl="4" w:tplc="6B90D858" w:tentative="1">
      <w:start w:val="1"/>
      <w:numFmt w:val="bullet"/>
      <w:lvlText w:val="o"/>
      <w:lvlJc w:val="left"/>
      <w:pPr>
        <w:tabs>
          <w:tab w:val="num" w:pos="3586"/>
        </w:tabs>
        <w:ind w:left="3586" w:hanging="360"/>
      </w:pPr>
      <w:rPr>
        <w:rFonts w:ascii="Courier New" w:hAnsi="Courier New" w:cs="Courier New" w:hint="default"/>
      </w:rPr>
    </w:lvl>
    <w:lvl w:ilvl="5" w:tplc="63785382" w:tentative="1">
      <w:start w:val="1"/>
      <w:numFmt w:val="bullet"/>
      <w:lvlText w:val=""/>
      <w:lvlJc w:val="left"/>
      <w:pPr>
        <w:tabs>
          <w:tab w:val="num" w:pos="4306"/>
        </w:tabs>
        <w:ind w:left="4306" w:hanging="360"/>
      </w:pPr>
      <w:rPr>
        <w:rFonts w:ascii="Wingdings" w:hAnsi="Wingdings" w:hint="default"/>
      </w:rPr>
    </w:lvl>
    <w:lvl w:ilvl="6" w:tplc="1DC6BF20" w:tentative="1">
      <w:start w:val="1"/>
      <w:numFmt w:val="bullet"/>
      <w:lvlText w:val=""/>
      <w:lvlJc w:val="left"/>
      <w:pPr>
        <w:tabs>
          <w:tab w:val="num" w:pos="5026"/>
        </w:tabs>
        <w:ind w:left="5026" w:hanging="360"/>
      </w:pPr>
      <w:rPr>
        <w:rFonts w:ascii="Symbol" w:hAnsi="Symbol" w:hint="default"/>
      </w:rPr>
    </w:lvl>
    <w:lvl w:ilvl="7" w:tplc="D5C6C5EA" w:tentative="1">
      <w:start w:val="1"/>
      <w:numFmt w:val="bullet"/>
      <w:lvlText w:val="o"/>
      <w:lvlJc w:val="left"/>
      <w:pPr>
        <w:tabs>
          <w:tab w:val="num" w:pos="5746"/>
        </w:tabs>
        <w:ind w:left="5746" w:hanging="360"/>
      </w:pPr>
      <w:rPr>
        <w:rFonts w:ascii="Courier New" w:hAnsi="Courier New" w:cs="Courier New" w:hint="default"/>
      </w:rPr>
    </w:lvl>
    <w:lvl w:ilvl="8" w:tplc="42D8BD8E" w:tentative="1">
      <w:start w:val="1"/>
      <w:numFmt w:val="bullet"/>
      <w:lvlText w:val=""/>
      <w:lvlJc w:val="left"/>
      <w:pPr>
        <w:tabs>
          <w:tab w:val="num" w:pos="6466"/>
        </w:tabs>
        <w:ind w:left="6466" w:hanging="360"/>
      </w:pPr>
      <w:rPr>
        <w:rFonts w:ascii="Wingdings" w:hAnsi="Wingdings" w:hint="default"/>
      </w:rPr>
    </w:lvl>
  </w:abstractNum>
  <w:abstractNum w:abstractNumId="40" w15:restartNumberingAfterBreak="0">
    <w:nsid w:val="68DB6AA2"/>
    <w:multiLevelType w:val="hybridMultilevel"/>
    <w:tmpl w:val="AB600280"/>
    <w:lvl w:ilvl="0" w:tplc="5FB88F58">
      <w:start w:val="1"/>
      <w:numFmt w:val="bullet"/>
      <w:pStyle w:val="K4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296C96"/>
    <w:multiLevelType w:val="hybridMultilevel"/>
    <w:tmpl w:val="FDB6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F5D1F"/>
    <w:multiLevelType w:val="hybridMultilevel"/>
    <w:tmpl w:val="927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4342D"/>
    <w:multiLevelType w:val="hybridMultilevel"/>
    <w:tmpl w:val="1DB628C6"/>
    <w:lvl w:ilvl="0" w:tplc="9A0666C6">
      <w:start w:val="1"/>
      <w:numFmt w:val="lowerLetter"/>
      <w:pStyle w:val="K4Letter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6825B7"/>
    <w:multiLevelType w:val="hybridMultilevel"/>
    <w:tmpl w:val="16B0D4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78E41068"/>
    <w:multiLevelType w:val="hybridMultilevel"/>
    <w:tmpl w:val="425662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98E1413"/>
    <w:multiLevelType w:val="hybridMultilevel"/>
    <w:tmpl w:val="87C62E58"/>
    <w:lvl w:ilvl="0" w:tplc="04090001">
      <w:start w:val="1"/>
      <w:numFmt w:val="bullet"/>
      <w:pStyle w:val="Technuf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1140A0"/>
    <w:multiLevelType w:val="hybridMultilevel"/>
    <w:tmpl w:val="E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40"/>
  </w:num>
  <w:num w:numId="4">
    <w:abstractNumId w:val="1"/>
  </w:num>
  <w:num w:numId="5">
    <w:abstractNumId w:val="13"/>
  </w:num>
  <w:num w:numId="6">
    <w:abstractNumId w:val="11"/>
  </w:num>
  <w:num w:numId="7">
    <w:abstractNumId w:val="20"/>
  </w:num>
  <w:num w:numId="8">
    <w:abstractNumId w:val="24"/>
  </w:num>
  <w:num w:numId="9">
    <w:abstractNumId w:val="38"/>
  </w:num>
  <w:num w:numId="10">
    <w:abstractNumId w:val="19"/>
  </w:num>
  <w:num w:numId="11">
    <w:abstractNumId w:val="0"/>
  </w:num>
  <w:num w:numId="12">
    <w:abstractNumId w:val="36"/>
  </w:num>
  <w:num w:numId="13">
    <w:abstractNumId w:val="43"/>
  </w:num>
  <w:num w:numId="14">
    <w:abstractNumId w:val="6"/>
  </w:num>
  <w:num w:numId="15">
    <w:abstractNumId w:val="23"/>
  </w:num>
  <w:num w:numId="16">
    <w:abstractNumId w:val="12"/>
  </w:num>
  <w:num w:numId="17">
    <w:abstractNumId w:val="25"/>
  </w:num>
  <w:num w:numId="18">
    <w:abstractNumId w:val="39"/>
  </w:num>
  <w:num w:numId="19">
    <w:abstractNumId w:val="8"/>
  </w:num>
  <w:num w:numId="20">
    <w:abstractNumId w:val="46"/>
  </w:num>
  <w:num w:numId="21">
    <w:abstractNumId w:val="22"/>
  </w:num>
  <w:num w:numId="22">
    <w:abstractNumId w:val="42"/>
  </w:num>
  <w:num w:numId="23">
    <w:abstractNumId w:val="16"/>
  </w:num>
  <w:num w:numId="24">
    <w:abstractNumId w:val="47"/>
  </w:num>
  <w:num w:numId="25">
    <w:abstractNumId w:val="34"/>
  </w:num>
  <w:num w:numId="26">
    <w:abstractNumId w:val="4"/>
  </w:num>
  <w:num w:numId="27">
    <w:abstractNumId w:val="26"/>
  </w:num>
  <w:num w:numId="28">
    <w:abstractNumId w:val="32"/>
  </w:num>
  <w:num w:numId="29">
    <w:abstractNumId w:val="18"/>
  </w:num>
  <w:num w:numId="30">
    <w:abstractNumId w:val="5"/>
  </w:num>
  <w:num w:numId="31">
    <w:abstractNumId w:val="27"/>
  </w:num>
  <w:num w:numId="32">
    <w:abstractNumId w:val="10"/>
  </w:num>
  <w:num w:numId="33">
    <w:abstractNumId w:val="21"/>
  </w:num>
  <w:num w:numId="34">
    <w:abstractNumId w:val="2"/>
  </w:num>
  <w:num w:numId="35">
    <w:abstractNumId w:val="44"/>
  </w:num>
  <w:num w:numId="36">
    <w:abstractNumId w:val="28"/>
  </w:num>
  <w:num w:numId="37">
    <w:abstractNumId w:val="30"/>
  </w:num>
  <w:num w:numId="38">
    <w:abstractNumId w:val="9"/>
  </w:num>
  <w:num w:numId="39">
    <w:abstractNumId w:val="41"/>
  </w:num>
  <w:num w:numId="40">
    <w:abstractNumId w:val="14"/>
  </w:num>
  <w:num w:numId="41">
    <w:abstractNumId w:val="45"/>
  </w:num>
  <w:num w:numId="42">
    <w:abstractNumId w:val="17"/>
  </w:num>
  <w:num w:numId="43">
    <w:abstractNumId w:val="31"/>
  </w:num>
  <w:num w:numId="44">
    <w:abstractNumId w:val="33"/>
  </w:num>
  <w:num w:numId="45">
    <w:abstractNumId w:val="3"/>
  </w:num>
  <w:num w:numId="46">
    <w:abstractNumId w:val="29"/>
  </w:num>
  <w:num w:numId="47">
    <w:abstractNumId w:val="7"/>
  </w:num>
  <w:num w:numId="48">
    <w:abstractNumId w:val="37"/>
  </w:num>
  <w:num w:numId="49">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7704" w:allStyles="0" w:customStyles="0" w:latentStyles="1" w:stylesInUse="0" w:headingStyles="0" w:numberingStyles="0" w:tableStyles="0" w:directFormattingOnRuns="1" w:directFormattingOnParagraphs="1" w:directFormattingOnNumbering="1" w:directFormattingOnTables="0" w:clearFormatting="1" w:top3HeadingStyles="1"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821"/>
    <w:rsid w:val="000001D6"/>
    <w:rsid w:val="0000020A"/>
    <w:rsid w:val="00000235"/>
    <w:rsid w:val="000003CC"/>
    <w:rsid w:val="0000097D"/>
    <w:rsid w:val="00000A1B"/>
    <w:rsid w:val="00000E64"/>
    <w:rsid w:val="0000135A"/>
    <w:rsid w:val="000013D5"/>
    <w:rsid w:val="0000187A"/>
    <w:rsid w:val="00001AD4"/>
    <w:rsid w:val="000021DB"/>
    <w:rsid w:val="000022E5"/>
    <w:rsid w:val="00002701"/>
    <w:rsid w:val="00002B18"/>
    <w:rsid w:val="00002C06"/>
    <w:rsid w:val="00003B29"/>
    <w:rsid w:val="00003E67"/>
    <w:rsid w:val="00004D16"/>
    <w:rsid w:val="00005614"/>
    <w:rsid w:val="000056B6"/>
    <w:rsid w:val="00006B6D"/>
    <w:rsid w:val="00006D05"/>
    <w:rsid w:val="00006DF8"/>
    <w:rsid w:val="00006DFE"/>
    <w:rsid w:val="00007184"/>
    <w:rsid w:val="00007902"/>
    <w:rsid w:val="00007F13"/>
    <w:rsid w:val="000106F9"/>
    <w:rsid w:val="00010BAC"/>
    <w:rsid w:val="00010BD0"/>
    <w:rsid w:val="000122CA"/>
    <w:rsid w:val="000123D5"/>
    <w:rsid w:val="000125EB"/>
    <w:rsid w:val="000125F6"/>
    <w:rsid w:val="000129B3"/>
    <w:rsid w:val="00012DB0"/>
    <w:rsid w:val="0001317E"/>
    <w:rsid w:val="000131A7"/>
    <w:rsid w:val="00013751"/>
    <w:rsid w:val="00013774"/>
    <w:rsid w:val="00013924"/>
    <w:rsid w:val="000139E3"/>
    <w:rsid w:val="00013A5D"/>
    <w:rsid w:val="00013C6D"/>
    <w:rsid w:val="00013F34"/>
    <w:rsid w:val="00013FBE"/>
    <w:rsid w:val="00013FE9"/>
    <w:rsid w:val="000145B7"/>
    <w:rsid w:val="0001478E"/>
    <w:rsid w:val="00014DBD"/>
    <w:rsid w:val="000154A1"/>
    <w:rsid w:val="000154B2"/>
    <w:rsid w:val="00015C27"/>
    <w:rsid w:val="00015DA0"/>
    <w:rsid w:val="000163C8"/>
    <w:rsid w:val="00016AE6"/>
    <w:rsid w:val="00017461"/>
    <w:rsid w:val="00017463"/>
    <w:rsid w:val="00017801"/>
    <w:rsid w:val="00017B1C"/>
    <w:rsid w:val="00017F83"/>
    <w:rsid w:val="000200FE"/>
    <w:rsid w:val="00020126"/>
    <w:rsid w:val="00020276"/>
    <w:rsid w:val="0002036F"/>
    <w:rsid w:val="0002053B"/>
    <w:rsid w:val="00020F63"/>
    <w:rsid w:val="000210D5"/>
    <w:rsid w:val="00021274"/>
    <w:rsid w:val="0002128F"/>
    <w:rsid w:val="00021440"/>
    <w:rsid w:val="0002178E"/>
    <w:rsid w:val="00021804"/>
    <w:rsid w:val="00021A03"/>
    <w:rsid w:val="00021DFF"/>
    <w:rsid w:val="0002221E"/>
    <w:rsid w:val="0002290E"/>
    <w:rsid w:val="00022D45"/>
    <w:rsid w:val="000231E0"/>
    <w:rsid w:val="0002391D"/>
    <w:rsid w:val="00024D39"/>
    <w:rsid w:val="0002516D"/>
    <w:rsid w:val="00025A60"/>
    <w:rsid w:val="00025FE6"/>
    <w:rsid w:val="0002687A"/>
    <w:rsid w:val="00026BE4"/>
    <w:rsid w:val="00026C63"/>
    <w:rsid w:val="0002734E"/>
    <w:rsid w:val="000278A6"/>
    <w:rsid w:val="00027DDC"/>
    <w:rsid w:val="000302A5"/>
    <w:rsid w:val="00030458"/>
    <w:rsid w:val="000307D4"/>
    <w:rsid w:val="00031229"/>
    <w:rsid w:val="00031553"/>
    <w:rsid w:val="00031B55"/>
    <w:rsid w:val="00031CC0"/>
    <w:rsid w:val="00031D2B"/>
    <w:rsid w:val="00031F96"/>
    <w:rsid w:val="00032458"/>
    <w:rsid w:val="000324E2"/>
    <w:rsid w:val="0003258B"/>
    <w:rsid w:val="00032829"/>
    <w:rsid w:val="0003303D"/>
    <w:rsid w:val="0003335D"/>
    <w:rsid w:val="00033913"/>
    <w:rsid w:val="0003392C"/>
    <w:rsid w:val="00033B4B"/>
    <w:rsid w:val="00033D32"/>
    <w:rsid w:val="00033FB6"/>
    <w:rsid w:val="0003420D"/>
    <w:rsid w:val="00034362"/>
    <w:rsid w:val="00034AC6"/>
    <w:rsid w:val="00034C3C"/>
    <w:rsid w:val="00035512"/>
    <w:rsid w:val="00035E64"/>
    <w:rsid w:val="0003624D"/>
    <w:rsid w:val="000363AB"/>
    <w:rsid w:val="00036425"/>
    <w:rsid w:val="000368A6"/>
    <w:rsid w:val="00037591"/>
    <w:rsid w:val="000375D0"/>
    <w:rsid w:val="00037635"/>
    <w:rsid w:val="00037714"/>
    <w:rsid w:val="00037830"/>
    <w:rsid w:val="00037D02"/>
    <w:rsid w:val="000405BE"/>
    <w:rsid w:val="000406CD"/>
    <w:rsid w:val="0004081D"/>
    <w:rsid w:val="00040D2F"/>
    <w:rsid w:val="000411C1"/>
    <w:rsid w:val="000414CA"/>
    <w:rsid w:val="00041513"/>
    <w:rsid w:val="00041962"/>
    <w:rsid w:val="00041FD5"/>
    <w:rsid w:val="000420D7"/>
    <w:rsid w:val="00042863"/>
    <w:rsid w:val="00042B20"/>
    <w:rsid w:val="00042BA0"/>
    <w:rsid w:val="00042DDA"/>
    <w:rsid w:val="00042E02"/>
    <w:rsid w:val="00042E54"/>
    <w:rsid w:val="0004339E"/>
    <w:rsid w:val="00043728"/>
    <w:rsid w:val="00043AF8"/>
    <w:rsid w:val="00043DDE"/>
    <w:rsid w:val="0004408B"/>
    <w:rsid w:val="000443AF"/>
    <w:rsid w:val="000444C2"/>
    <w:rsid w:val="000444C4"/>
    <w:rsid w:val="00044655"/>
    <w:rsid w:val="0004504B"/>
    <w:rsid w:val="000454DE"/>
    <w:rsid w:val="00045652"/>
    <w:rsid w:val="00045E1F"/>
    <w:rsid w:val="00045EF4"/>
    <w:rsid w:val="00046084"/>
    <w:rsid w:val="000464F9"/>
    <w:rsid w:val="0004657A"/>
    <w:rsid w:val="00046F32"/>
    <w:rsid w:val="00046FC8"/>
    <w:rsid w:val="00046FF9"/>
    <w:rsid w:val="000473EC"/>
    <w:rsid w:val="000474AC"/>
    <w:rsid w:val="000474F3"/>
    <w:rsid w:val="000504FB"/>
    <w:rsid w:val="000508C4"/>
    <w:rsid w:val="0005098C"/>
    <w:rsid w:val="00051A48"/>
    <w:rsid w:val="00051CAC"/>
    <w:rsid w:val="0005222B"/>
    <w:rsid w:val="000528BF"/>
    <w:rsid w:val="00052C9E"/>
    <w:rsid w:val="00052F0B"/>
    <w:rsid w:val="00053221"/>
    <w:rsid w:val="00053231"/>
    <w:rsid w:val="000540FA"/>
    <w:rsid w:val="000544D2"/>
    <w:rsid w:val="00054E3D"/>
    <w:rsid w:val="00054F7E"/>
    <w:rsid w:val="00055201"/>
    <w:rsid w:val="000553CE"/>
    <w:rsid w:val="000561A2"/>
    <w:rsid w:val="000561A5"/>
    <w:rsid w:val="000565C5"/>
    <w:rsid w:val="0005674A"/>
    <w:rsid w:val="00056752"/>
    <w:rsid w:val="00056A09"/>
    <w:rsid w:val="00056C5B"/>
    <w:rsid w:val="00056ED2"/>
    <w:rsid w:val="000576CD"/>
    <w:rsid w:val="00057778"/>
    <w:rsid w:val="00057954"/>
    <w:rsid w:val="000579C8"/>
    <w:rsid w:val="00060251"/>
    <w:rsid w:val="000602D5"/>
    <w:rsid w:val="000604A7"/>
    <w:rsid w:val="000608C8"/>
    <w:rsid w:val="00060EE0"/>
    <w:rsid w:val="00061609"/>
    <w:rsid w:val="000621C5"/>
    <w:rsid w:val="00062384"/>
    <w:rsid w:val="00062B39"/>
    <w:rsid w:val="00062B6D"/>
    <w:rsid w:val="00062BDA"/>
    <w:rsid w:val="000630D1"/>
    <w:rsid w:val="00063347"/>
    <w:rsid w:val="00063638"/>
    <w:rsid w:val="00063D94"/>
    <w:rsid w:val="00063F13"/>
    <w:rsid w:val="00064151"/>
    <w:rsid w:val="000648A3"/>
    <w:rsid w:val="000649D5"/>
    <w:rsid w:val="00064F0F"/>
    <w:rsid w:val="00065464"/>
    <w:rsid w:val="000659D8"/>
    <w:rsid w:val="00065A11"/>
    <w:rsid w:val="00065B64"/>
    <w:rsid w:val="00065E7B"/>
    <w:rsid w:val="00066259"/>
    <w:rsid w:val="000663C2"/>
    <w:rsid w:val="000664BD"/>
    <w:rsid w:val="00066623"/>
    <w:rsid w:val="00066744"/>
    <w:rsid w:val="0006702A"/>
    <w:rsid w:val="00067236"/>
    <w:rsid w:val="0006751A"/>
    <w:rsid w:val="0006767E"/>
    <w:rsid w:val="00067773"/>
    <w:rsid w:val="00067A59"/>
    <w:rsid w:val="00067DE1"/>
    <w:rsid w:val="00067F9F"/>
    <w:rsid w:val="000700FF"/>
    <w:rsid w:val="00070E1C"/>
    <w:rsid w:val="00070E31"/>
    <w:rsid w:val="00071485"/>
    <w:rsid w:val="0007154C"/>
    <w:rsid w:val="000715A2"/>
    <w:rsid w:val="000718E7"/>
    <w:rsid w:val="00071D64"/>
    <w:rsid w:val="00071DD2"/>
    <w:rsid w:val="000732A5"/>
    <w:rsid w:val="000735AA"/>
    <w:rsid w:val="00073894"/>
    <w:rsid w:val="00073ADC"/>
    <w:rsid w:val="00073C36"/>
    <w:rsid w:val="00073FEE"/>
    <w:rsid w:val="00074144"/>
    <w:rsid w:val="000742E6"/>
    <w:rsid w:val="000743EB"/>
    <w:rsid w:val="000745EC"/>
    <w:rsid w:val="00074841"/>
    <w:rsid w:val="0007484B"/>
    <w:rsid w:val="00074ED4"/>
    <w:rsid w:val="00075340"/>
    <w:rsid w:val="00075595"/>
    <w:rsid w:val="00075611"/>
    <w:rsid w:val="00075BF5"/>
    <w:rsid w:val="00075C21"/>
    <w:rsid w:val="00075FC3"/>
    <w:rsid w:val="00076494"/>
    <w:rsid w:val="0007656A"/>
    <w:rsid w:val="000767C5"/>
    <w:rsid w:val="00076CAD"/>
    <w:rsid w:val="000777DC"/>
    <w:rsid w:val="00077951"/>
    <w:rsid w:val="00080326"/>
    <w:rsid w:val="000803CA"/>
    <w:rsid w:val="00080635"/>
    <w:rsid w:val="000807C5"/>
    <w:rsid w:val="00080E01"/>
    <w:rsid w:val="00080F16"/>
    <w:rsid w:val="000814DA"/>
    <w:rsid w:val="00081713"/>
    <w:rsid w:val="0008198B"/>
    <w:rsid w:val="00081E71"/>
    <w:rsid w:val="00082280"/>
    <w:rsid w:val="00082933"/>
    <w:rsid w:val="00082A4E"/>
    <w:rsid w:val="0008354F"/>
    <w:rsid w:val="00083553"/>
    <w:rsid w:val="000843CB"/>
    <w:rsid w:val="000843CE"/>
    <w:rsid w:val="000845E0"/>
    <w:rsid w:val="00084A17"/>
    <w:rsid w:val="00084A73"/>
    <w:rsid w:val="00084D94"/>
    <w:rsid w:val="00084E29"/>
    <w:rsid w:val="0008591F"/>
    <w:rsid w:val="00085CD7"/>
    <w:rsid w:val="0008601C"/>
    <w:rsid w:val="0008644F"/>
    <w:rsid w:val="00086667"/>
    <w:rsid w:val="00086DCA"/>
    <w:rsid w:val="00086F5C"/>
    <w:rsid w:val="00087018"/>
    <w:rsid w:val="00087152"/>
    <w:rsid w:val="00087767"/>
    <w:rsid w:val="0008785A"/>
    <w:rsid w:val="0009002F"/>
    <w:rsid w:val="0009013C"/>
    <w:rsid w:val="00090BC8"/>
    <w:rsid w:val="00090BE5"/>
    <w:rsid w:val="00090C9C"/>
    <w:rsid w:val="00090D04"/>
    <w:rsid w:val="00090E72"/>
    <w:rsid w:val="00091CDF"/>
    <w:rsid w:val="00091D26"/>
    <w:rsid w:val="000921D5"/>
    <w:rsid w:val="000925FA"/>
    <w:rsid w:val="00092D17"/>
    <w:rsid w:val="00093288"/>
    <w:rsid w:val="000937F4"/>
    <w:rsid w:val="0009473B"/>
    <w:rsid w:val="0009483D"/>
    <w:rsid w:val="00094A15"/>
    <w:rsid w:val="000950E5"/>
    <w:rsid w:val="00095211"/>
    <w:rsid w:val="000953BD"/>
    <w:rsid w:val="000956AE"/>
    <w:rsid w:val="000963B3"/>
    <w:rsid w:val="000969AE"/>
    <w:rsid w:val="00096C75"/>
    <w:rsid w:val="00096E3B"/>
    <w:rsid w:val="00097870"/>
    <w:rsid w:val="00097A4D"/>
    <w:rsid w:val="000A0071"/>
    <w:rsid w:val="000A0945"/>
    <w:rsid w:val="000A0D9A"/>
    <w:rsid w:val="000A1010"/>
    <w:rsid w:val="000A1E3C"/>
    <w:rsid w:val="000A2316"/>
    <w:rsid w:val="000A2615"/>
    <w:rsid w:val="000A2815"/>
    <w:rsid w:val="000A29C6"/>
    <w:rsid w:val="000A2A03"/>
    <w:rsid w:val="000A2E36"/>
    <w:rsid w:val="000A2EEE"/>
    <w:rsid w:val="000A3755"/>
    <w:rsid w:val="000A405E"/>
    <w:rsid w:val="000A45AB"/>
    <w:rsid w:val="000A4C03"/>
    <w:rsid w:val="000A562C"/>
    <w:rsid w:val="000A56DC"/>
    <w:rsid w:val="000A5905"/>
    <w:rsid w:val="000A642F"/>
    <w:rsid w:val="000A64F0"/>
    <w:rsid w:val="000A6719"/>
    <w:rsid w:val="000A6728"/>
    <w:rsid w:val="000A693E"/>
    <w:rsid w:val="000A6EA5"/>
    <w:rsid w:val="000A7035"/>
    <w:rsid w:val="000A712B"/>
    <w:rsid w:val="000B02F1"/>
    <w:rsid w:val="000B03E6"/>
    <w:rsid w:val="000B08EB"/>
    <w:rsid w:val="000B0A68"/>
    <w:rsid w:val="000B0C35"/>
    <w:rsid w:val="000B13C7"/>
    <w:rsid w:val="000B176F"/>
    <w:rsid w:val="000B1780"/>
    <w:rsid w:val="000B1918"/>
    <w:rsid w:val="000B1EA9"/>
    <w:rsid w:val="000B2256"/>
    <w:rsid w:val="000B2362"/>
    <w:rsid w:val="000B2C2C"/>
    <w:rsid w:val="000B3145"/>
    <w:rsid w:val="000B3AF6"/>
    <w:rsid w:val="000B4489"/>
    <w:rsid w:val="000B4725"/>
    <w:rsid w:val="000B4D17"/>
    <w:rsid w:val="000B4DC8"/>
    <w:rsid w:val="000B516E"/>
    <w:rsid w:val="000B5402"/>
    <w:rsid w:val="000B54FC"/>
    <w:rsid w:val="000B5A57"/>
    <w:rsid w:val="000B607D"/>
    <w:rsid w:val="000B618B"/>
    <w:rsid w:val="000B6288"/>
    <w:rsid w:val="000B66ED"/>
    <w:rsid w:val="000B683B"/>
    <w:rsid w:val="000B69BA"/>
    <w:rsid w:val="000B6FBB"/>
    <w:rsid w:val="000B7CA9"/>
    <w:rsid w:val="000B7DCD"/>
    <w:rsid w:val="000B7EA6"/>
    <w:rsid w:val="000B7FBB"/>
    <w:rsid w:val="000C0729"/>
    <w:rsid w:val="000C0769"/>
    <w:rsid w:val="000C094D"/>
    <w:rsid w:val="000C095A"/>
    <w:rsid w:val="000C0986"/>
    <w:rsid w:val="000C09CA"/>
    <w:rsid w:val="000C09D1"/>
    <w:rsid w:val="000C0F0B"/>
    <w:rsid w:val="000C23BF"/>
    <w:rsid w:val="000C24C6"/>
    <w:rsid w:val="000C2B92"/>
    <w:rsid w:val="000C2F84"/>
    <w:rsid w:val="000C35E0"/>
    <w:rsid w:val="000C3892"/>
    <w:rsid w:val="000C40A3"/>
    <w:rsid w:val="000C4208"/>
    <w:rsid w:val="000C4314"/>
    <w:rsid w:val="000C447D"/>
    <w:rsid w:val="000C4771"/>
    <w:rsid w:val="000C53D5"/>
    <w:rsid w:val="000C53DF"/>
    <w:rsid w:val="000C58D6"/>
    <w:rsid w:val="000C5ECC"/>
    <w:rsid w:val="000C5FA1"/>
    <w:rsid w:val="000C6660"/>
    <w:rsid w:val="000C6737"/>
    <w:rsid w:val="000C6A83"/>
    <w:rsid w:val="000C6B2F"/>
    <w:rsid w:val="000C7719"/>
    <w:rsid w:val="000C77D7"/>
    <w:rsid w:val="000C7AAC"/>
    <w:rsid w:val="000C7F6C"/>
    <w:rsid w:val="000D0573"/>
    <w:rsid w:val="000D06DD"/>
    <w:rsid w:val="000D081D"/>
    <w:rsid w:val="000D0AA5"/>
    <w:rsid w:val="000D0B23"/>
    <w:rsid w:val="000D0D94"/>
    <w:rsid w:val="000D11E2"/>
    <w:rsid w:val="000D183D"/>
    <w:rsid w:val="000D1F0A"/>
    <w:rsid w:val="000D219E"/>
    <w:rsid w:val="000D21B2"/>
    <w:rsid w:val="000D21EF"/>
    <w:rsid w:val="000D22B3"/>
    <w:rsid w:val="000D2498"/>
    <w:rsid w:val="000D286B"/>
    <w:rsid w:val="000D28D0"/>
    <w:rsid w:val="000D32C6"/>
    <w:rsid w:val="000D4030"/>
    <w:rsid w:val="000D453D"/>
    <w:rsid w:val="000D470E"/>
    <w:rsid w:val="000D4D7E"/>
    <w:rsid w:val="000D528B"/>
    <w:rsid w:val="000D52E5"/>
    <w:rsid w:val="000D574D"/>
    <w:rsid w:val="000D57E5"/>
    <w:rsid w:val="000D5DDC"/>
    <w:rsid w:val="000D6262"/>
    <w:rsid w:val="000D6677"/>
    <w:rsid w:val="000D6A86"/>
    <w:rsid w:val="000D6AAE"/>
    <w:rsid w:val="000D6ACA"/>
    <w:rsid w:val="000D6E07"/>
    <w:rsid w:val="000D70F2"/>
    <w:rsid w:val="000D72D7"/>
    <w:rsid w:val="000D7499"/>
    <w:rsid w:val="000D7F4C"/>
    <w:rsid w:val="000E00C2"/>
    <w:rsid w:val="000E082A"/>
    <w:rsid w:val="000E09EA"/>
    <w:rsid w:val="000E0B20"/>
    <w:rsid w:val="000E0FFA"/>
    <w:rsid w:val="000E11BD"/>
    <w:rsid w:val="000E11C1"/>
    <w:rsid w:val="000E1281"/>
    <w:rsid w:val="000E12A7"/>
    <w:rsid w:val="000E1467"/>
    <w:rsid w:val="000E1502"/>
    <w:rsid w:val="000E26E0"/>
    <w:rsid w:val="000E2AC1"/>
    <w:rsid w:val="000E2CAB"/>
    <w:rsid w:val="000E3960"/>
    <w:rsid w:val="000E398F"/>
    <w:rsid w:val="000E3E01"/>
    <w:rsid w:val="000E3EAC"/>
    <w:rsid w:val="000E431A"/>
    <w:rsid w:val="000E59AB"/>
    <w:rsid w:val="000E5AE1"/>
    <w:rsid w:val="000E6D75"/>
    <w:rsid w:val="000E72CA"/>
    <w:rsid w:val="000E73E0"/>
    <w:rsid w:val="000E75BD"/>
    <w:rsid w:val="000E7808"/>
    <w:rsid w:val="000E79B2"/>
    <w:rsid w:val="000E7F0A"/>
    <w:rsid w:val="000E7FD7"/>
    <w:rsid w:val="000F07FB"/>
    <w:rsid w:val="000F083E"/>
    <w:rsid w:val="000F1201"/>
    <w:rsid w:val="000F15AC"/>
    <w:rsid w:val="000F1644"/>
    <w:rsid w:val="000F17D6"/>
    <w:rsid w:val="000F1A05"/>
    <w:rsid w:val="000F1A61"/>
    <w:rsid w:val="000F1B08"/>
    <w:rsid w:val="000F1CEB"/>
    <w:rsid w:val="000F2002"/>
    <w:rsid w:val="000F22F1"/>
    <w:rsid w:val="000F25F1"/>
    <w:rsid w:val="000F2B51"/>
    <w:rsid w:val="000F3067"/>
    <w:rsid w:val="000F35BD"/>
    <w:rsid w:val="000F3749"/>
    <w:rsid w:val="000F3766"/>
    <w:rsid w:val="000F3F5B"/>
    <w:rsid w:val="000F47C1"/>
    <w:rsid w:val="000F4A23"/>
    <w:rsid w:val="000F4B50"/>
    <w:rsid w:val="000F4B91"/>
    <w:rsid w:val="000F5F6A"/>
    <w:rsid w:val="000F6114"/>
    <w:rsid w:val="000F6696"/>
    <w:rsid w:val="000F6ABF"/>
    <w:rsid w:val="000F70E5"/>
    <w:rsid w:val="000F737D"/>
    <w:rsid w:val="000F7EB2"/>
    <w:rsid w:val="0010064C"/>
    <w:rsid w:val="00100DA2"/>
    <w:rsid w:val="00101375"/>
    <w:rsid w:val="001025AC"/>
    <w:rsid w:val="00102607"/>
    <w:rsid w:val="00102979"/>
    <w:rsid w:val="00102E4E"/>
    <w:rsid w:val="00102F62"/>
    <w:rsid w:val="0010307D"/>
    <w:rsid w:val="00103261"/>
    <w:rsid w:val="001032F2"/>
    <w:rsid w:val="001041A1"/>
    <w:rsid w:val="0010475E"/>
    <w:rsid w:val="00104804"/>
    <w:rsid w:val="001058FD"/>
    <w:rsid w:val="001059DA"/>
    <w:rsid w:val="00105E52"/>
    <w:rsid w:val="00106615"/>
    <w:rsid w:val="00106888"/>
    <w:rsid w:val="001069C0"/>
    <w:rsid w:val="0010761B"/>
    <w:rsid w:val="00107658"/>
    <w:rsid w:val="0010772D"/>
    <w:rsid w:val="001078B7"/>
    <w:rsid w:val="00107FA2"/>
    <w:rsid w:val="00110840"/>
    <w:rsid w:val="001111A1"/>
    <w:rsid w:val="0011162A"/>
    <w:rsid w:val="00111F14"/>
    <w:rsid w:val="00112673"/>
    <w:rsid w:val="001126CA"/>
    <w:rsid w:val="001127F2"/>
    <w:rsid w:val="0011281B"/>
    <w:rsid w:val="00112E67"/>
    <w:rsid w:val="0011360A"/>
    <w:rsid w:val="0011373C"/>
    <w:rsid w:val="001137A6"/>
    <w:rsid w:val="0011394E"/>
    <w:rsid w:val="00113D8F"/>
    <w:rsid w:val="00114271"/>
    <w:rsid w:val="00114DFC"/>
    <w:rsid w:val="00114EC2"/>
    <w:rsid w:val="001150C4"/>
    <w:rsid w:val="001152AC"/>
    <w:rsid w:val="00115448"/>
    <w:rsid w:val="0011545C"/>
    <w:rsid w:val="001157BA"/>
    <w:rsid w:val="00115F2E"/>
    <w:rsid w:val="00116329"/>
    <w:rsid w:val="001164B9"/>
    <w:rsid w:val="00116991"/>
    <w:rsid w:val="00116F1C"/>
    <w:rsid w:val="00117010"/>
    <w:rsid w:val="00117148"/>
    <w:rsid w:val="0011774E"/>
    <w:rsid w:val="00117C48"/>
    <w:rsid w:val="00117D64"/>
    <w:rsid w:val="0012017E"/>
    <w:rsid w:val="00120692"/>
    <w:rsid w:val="00121240"/>
    <w:rsid w:val="00121830"/>
    <w:rsid w:val="00121BCC"/>
    <w:rsid w:val="001220FF"/>
    <w:rsid w:val="00122483"/>
    <w:rsid w:val="001225EE"/>
    <w:rsid w:val="00122CAA"/>
    <w:rsid w:val="00123537"/>
    <w:rsid w:val="0012382A"/>
    <w:rsid w:val="0012384E"/>
    <w:rsid w:val="0012398F"/>
    <w:rsid w:val="00123F2D"/>
    <w:rsid w:val="001242EF"/>
    <w:rsid w:val="00124362"/>
    <w:rsid w:val="00124A6B"/>
    <w:rsid w:val="00124C96"/>
    <w:rsid w:val="001254EF"/>
    <w:rsid w:val="00125A3D"/>
    <w:rsid w:val="00125FA4"/>
    <w:rsid w:val="0012618B"/>
    <w:rsid w:val="00126899"/>
    <w:rsid w:val="00126FBB"/>
    <w:rsid w:val="0012700A"/>
    <w:rsid w:val="0012706C"/>
    <w:rsid w:val="00127345"/>
    <w:rsid w:val="001273C8"/>
    <w:rsid w:val="0012785F"/>
    <w:rsid w:val="00127C82"/>
    <w:rsid w:val="00127E2B"/>
    <w:rsid w:val="00127E80"/>
    <w:rsid w:val="00130043"/>
    <w:rsid w:val="0013026F"/>
    <w:rsid w:val="00130314"/>
    <w:rsid w:val="001307B4"/>
    <w:rsid w:val="001308A8"/>
    <w:rsid w:val="00130E3A"/>
    <w:rsid w:val="001310D3"/>
    <w:rsid w:val="0013121F"/>
    <w:rsid w:val="001314F7"/>
    <w:rsid w:val="00131FD0"/>
    <w:rsid w:val="001323FF"/>
    <w:rsid w:val="0013241F"/>
    <w:rsid w:val="00132579"/>
    <w:rsid w:val="001327A7"/>
    <w:rsid w:val="001336CA"/>
    <w:rsid w:val="00133984"/>
    <w:rsid w:val="00133DA7"/>
    <w:rsid w:val="00134139"/>
    <w:rsid w:val="00134284"/>
    <w:rsid w:val="00134705"/>
    <w:rsid w:val="0013475E"/>
    <w:rsid w:val="00134A19"/>
    <w:rsid w:val="00134B16"/>
    <w:rsid w:val="00134D2D"/>
    <w:rsid w:val="00134D72"/>
    <w:rsid w:val="00134EC0"/>
    <w:rsid w:val="00135533"/>
    <w:rsid w:val="00135B84"/>
    <w:rsid w:val="00136696"/>
    <w:rsid w:val="00136998"/>
    <w:rsid w:val="0013749F"/>
    <w:rsid w:val="001374EE"/>
    <w:rsid w:val="00140FE9"/>
    <w:rsid w:val="0014110E"/>
    <w:rsid w:val="00141213"/>
    <w:rsid w:val="00141402"/>
    <w:rsid w:val="00141E2D"/>
    <w:rsid w:val="0014220E"/>
    <w:rsid w:val="00142C19"/>
    <w:rsid w:val="0014301D"/>
    <w:rsid w:val="001432C5"/>
    <w:rsid w:val="001437D3"/>
    <w:rsid w:val="00143A4A"/>
    <w:rsid w:val="00143BF5"/>
    <w:rsid w:val="00143D1E"/>
    <w:rsid w:val="001458A1"/>
    <w:rsid w:val="00145C21"/>
    <w:rsid w:val="00145CA2"/>
    <w:rsid w:val="00146C01"/>
    <w:rsid w:val="00147687"/>
    <w:rsid w:val="00147990"/>
    <w:rsid w:val="00150283"/>
    <w:rsid w:val="001502D4"/>
    <w:rsid w:val="00150680"/>
    <w:rsid w:val="001509F4"/>
    <w:rsid w:val="00150F0A"/>
    <w:rsid w:val="001519D9"/>
    <w:rsid w:val="00151D20"/>
    <w:rsid w:val="00152080"/>
    <w:rsid w:val="00152319"/>
    <w:rsid w:val="00152740"/>
    <w:rsid w:val="00152880"/>
    <w:rsid w:val="00152BC6"/>
    <w:rsid w:val="00152F0D"/>
    <w:rsid w:val="00152F18"/>
    <w:rsid w:val="00153183"/>
    <w:rsid w:val="001534AB"/>
    <w:rsid w:val="00153597"/>
    <w:rsid w:val="00153771"/>
    <w:rsid w:val="00153DF9"/>
    <w:rsid w:val="00154006"/>
    <w:rsid w:val="00154253"/>
    <w:rsid w:val="00154B8B"/>
    <w:rsid w:val="00154C25"/>
    <w:rsid w:val="0015506B"/>
    <w:rsid w:val="001550B8"/>
    <w:rsid w:val="0015529E"/>
    <w:rsid w:val="00155AE7"/>
    <w:rsid w:val="00155ED8"/>
    <w:rsid w:val="00156067"/>
    <w:rsid w:val="001564B2"/>
    <w:rsid w:val="00156555"/>
    <w:rsid w:val="00156641"/>
    <w:rsid w:val="00156815"/>
    <w:rsid w:val="00156944"/>
    <w:rsid w:val="00156F43"/>
    <w:rsid w:val="001570BA"/>
    <w:rsid w:val="0015785A"/>
    <w:rsid w:val="0015790C"/>
    <w:rsid w:val="00157F89"/>
    <w:rsid w:val="00160204"/>
    <w:rsid w:val="00160F8C"/>
    <w:rsid w:val="001612C5"/>
    <w:rsid w:val="00161662"/>
    <w:rsid w:val="00161BE7"/>
    <w:rsid w:val="00161F78"/>
    <w:rsid w:val="001623E5"/>
    <w:rsid w:val="0016264C"/>
    <w:rsid w:val="00163A23"/>
    <w:rsid w:val="00164942"/>
    <w:rsid w:val="00164D25"/>
    <w:rsid w:val="00164DE1"/>
    <w:rsid w:val="00165123"/>
    <w:rsid w:val="00165279"/>
    <w:rsid w:val="00165BF0"/>
    <w:rsid w:val="00165C6A"/>
    <w:rsid w:val="00165CDE"/>
    <w:rsid w:val="0016638C"/>
    <w:rsid w:val="00166ECD"/>
    <w:rsid w:val="001672C3"/>
    <w:rsid w:val="001672D0"/>
    <w:rsid w:val="001674D6"/>
    <w:rsid w:val="00167575"/>
    <w:rsid w:val="0016770C"/>
    <w:rsid w:val="001677E1"/>
    <w:rsid w:val="00167D6F"/>
    <w:rsid w:val="00170021"/>
    <w:rsid w:val="001712E3"/>
    <w:rsid w:val="00171667"/>
    <w:rsid w:val="0017217A"/>
    <w:rsid w:val="001725ED"/>
    <w:rsid w:val="001726BF"/>
    <w:rsid w:val="00172927"/>
    <w:rsid w:val="00172A2A"/>
    <w:rsid w:val="001731EB"/>
    <w:rsid w:val="0017331A"/>
    <w:rsid w:val="0017349C"/>
    <w:rsid w:val="001740FC"/>
    <w:rsid w:val="00174273"/>
    <w:rsid w:val="001748D4"/>
    <w:rsid w:val="0017496F"/>
    <w:rsid w:val="00174A77"/>
    <w:rsid w:val="00174FE7"/>
    <w:rsid w:val="001752A6"/>
    <w:rsid w:val="00175A45"/>
    <w:rsid w:val="00176841"/>
    <w:rsid w:val="0017778C"/>
    <w:rsid w:val="001777B2"/>
    <w:rsid w:val="001779DA"/>
    <w:rsid w:val="00177CDD"/>
    <w:rsid w:val="0018043F"/>
    <w:rsid w:val="00180651"/>
    <w:rsid w:val="00180862"/>
    <w:rsid w:val="00180E14"/>
    <w:rsid w:val="00181211"/>
    <w:rsid w:val="001813FB"/>
    <w:rsid w:val="001819DA"/>
    <w:rsid w:val="00181CED"/>
    <w:rsid w:val="00181E18"/>
    <w:rsid w:val="00181E67"/>
    <w:rsid w:val="00181EB9"/>
    <w:rsid w:val="00181EC5"/>
    <w:rsid w:val="00181F01"/>
    <w:rsid w:val="00181F4C"/>
    <w:rsid w:val="00181F6C"/>
    <w:rsid w:val="00182034"/>
    <w:rsid w:val="00182591"/>
    <w:rsid w:val="00183D9A"/>
    <w:rsid w:val="00183E54"/>
    <w:rsid w:val="001842CB"/>
    <w:rsid w:val="00184365"/>
    <w:rsid w:val="00184856"/>
    <w:rsid w:val="0018489D"/>
    <w:rsid w:val="00184C00"/>
    <w:rsid w:val="00185653"/>
    <w:rsid w:val="00185CB3"/>
    <w:rsid w:val="00186472"/>
    <w:rsid w:val="00186698"/>
    <w:rsid w:val="001866D3"/>
    <w:rsid w:val="001866ED"/>
    <w:rsid w:val="00187221"/>
    <w:rsid w:val="0018739F"/>
    <w:rsid w:val="001878AD"/>
    <w:rsid w:val="00190365"/>
    <w:rsid w:val="001907F1"/>
    <w:rsid w:val="0019186A"/>
    <w:rsid w:val="001921CF"/>
    <w:rsid w:val="00192C52"/>
    <w:rsid w:val="00192DC7"/>
    <w:rsid w:val="00192E4C"/>
    <w:rsid w:val="00193069"/>
    <w:rsid w:val="001932E3"/>
    <w:rsid w:val="00193458"/>
    <w:rsid w:val="001938BC"/>
    <w:rsid w:val="0019395E"/>
    <w:rsid w:val="00193ABD"/>
    <w:rsid w:val="00193BA3"/>
    <w:rsid w:val="00193D4E"/>
    <w:rsid w:val="001945E5"/>
    <w:rsid w:val="00194D46"/>
    <w:rsid w:val="00194FEF"/>
    <w:rsid w:val="00195D97"/>
    <w:rsid w:val="00196098"/>
    <w:rsid w:val="0019609A"/>
    <w:rsid w:val="001961F5"/>
    <w:rsid w:val="00196711"/>
    <w:rsid w:val="001969BC"/>
    <w:rsid w:val="00196F15"/>
    <w:rsid w:val="00197337"/>
    <w:rsid w:val="00197423"/>
    <w:rsid w:val="001977EB"/>
    <w:rsid w:val="001A00BA"/>
    <w:rsid w:val="001A0208"/>
    <w:rsid w:val="001A042E"/>
    <w:rsid w:val="001A072E"/>
    <w:rsid w:val="001A097C"/>
    <w:rsid w:val="001A0AEA"/>
    <w:rsid w:val="001A0E20"/>
    <w:rsid w:val="001A0E62"/>
    <w:rsid w:val="001A1129"/>
    <w:rsid w:val="001A1A8A"/>
    <w:rsid w:val="001A1B82"/>
    <w:rsid w:val="001A1D12"/>
    <w:rsid w:val="001A1E0A"/>
    <w:rsid w:val="001A2390"/>
    <w:rsid w:val="001A2E31"/>
    <w:rsid w:val="001A2FDF"/>
    <w:rsid w:val="001A45D8"/>
    <w:rsid w:val="001A4A03"/>
    <w:rsid w:val="001A511B"/>
    <w:rsid w:val="001A514C"/>
    <w:rsid w:val="001A5944"/>
    <w:rsid w:val="001A5B2F"/>
    <w:rsid w:val="001A5FB4"/>
    <w:rsid w:val="001A614C"/>
    <w:rsid w:val="001A6203"/>
    <w:rsid w:val="001A62B3"/>
    <w:rsid w:val="001A641F"/>
    <w:rsid w:val="001A66F3"/>
    <w:rsid w:val="001A6BC3"/>
    <w:rsid w:val="001A6D1D"/>
    <w:rsid w:val="001A6D6D"/>
    <w:rsid w:val="001A70D8"/>
    <w:rsid w:val="001A7373"/>
    <w:rsid w:val="001A743E"/>
    <w:rsid w:val="001A7841"/>
    <w:rsid w:val="001A7896"/>
    <w:rsid w:val="001A7D2E"/>
    <w:rsid w:val="001B01A7"/>
    <w:rsid w:val="001B027B"/>
    <w:rsid w:val="001B183E"/>
    <w:rsid w:val="001B1854"/>
    <w:rsid w:val="001B1E0E"/>
    <w:rsid w:val="001B1FD4"/>
    <w:rsid w:val="001B21BB"/>
    <w:rsid w:val="001B24AD"/>
    <w:rsid w:val="001B2DDA"/>
    <w:rsid w:val="001B330B"/>
    <w:rsid w:val="001B3325"/>
    <w:rsid w:val="001B3A5E"/>
    <w:rsid w:val="001B3DB8"/>
    <w:rsid w:val="001B3F7A"/>
    <w:rsid w:val="001B4280"/>
    <w:rsid w:val="001B4549"/>
    <w:rsid w:val="001B457C"/>
    <w:rsid w:val="001B45BA"/>
    <w:rsid w:val="001B45BE"/>
    <w:rsid w:val="001B47C1"/>
    <w:rsid w:val="001B4CE6"/>
    <w:rsid w:val="001B4DB8"/>
    <w:rsid w:val="001B56ED"/>
    <w:rsid w:val="001B585C"/>
    <w:rsid w:val="001B5A78"/>
    <w:rsid w:val="001B604B"/>
    <w:rsid w:val="001B63C1"/>
    <w:rsid w:val="001B6465"/>
    <w:rsid w:val="001B695F"/>
    <w:rsid w:val="001B7180"/>
    <w:rsid w:val="001B725A"/>
    <w:rsid w:val="001B734A"/>
    <w:rsid w:val="001B74F2"/>
    <w:rsid w:val="001B76A4"/>
    <w:rsid w:val="001B7ADE"/>
    <w:rsid w:val="001B7C02"/>
    <w:rsid w:val="001B7FF4"/>
    <w:rsid w:val="001C0043"/>
    <w:rsid w:val="001C0167"/>
    <w:rsid w:val="001C0DE6"/>
    <w:rsid w:val="001C118D"/>
    <w:rsid w:val="001C1229"/>
    <w:rsid w:val="001C1243"/>
    <w:rsid w:val="001C1596"/>
    <w:rsid w:val="001C263C"/>
    <w:rsid w:val="001C28AD"/>
    <w:rsid w:val="001C2CF1"/>
    <w:rsid w:val="001C2D12"/>
    <w:rsid w:val="001C2E32"/>
    <w:rsid w:val="001C30D0"/>
    <w:rsid w:val="001C33AD"/>
    <w:rsid w:val="001C4074"/>
    <w:rsid w:val="001C4BAC"/>
    <w:rsid w:val="001C5008"/>
    <w:rsid w:val="001C52D6"/>
    <w:rsid w:val="001C55EE"/>
    <w:rsid w:val="001C56B0"/>
    <w:rsid w:val="001C580A"/>
    <w:rsid w:val="001C6098"/>
    <w:rsid w:val="001C6195"/>
    <w:rsid w:val="001C66F3"/>
    <w:rsid w:val="001C7452"/>
    <w:rsid w:val="001C7A5B"/>
    <w:rsid w:val="001CA262"/>
    <w:rsid w:val="001D01FD"/>
    <w:rsid w:val="001D0356"/>
    <w:rsid w:val="001D0C44"/>
    <w:rsid w:val="001D0F8B"/>
    <w:rsid w:val="001D1CB8"/>
    <w:rsid w:val="001D1EA3"/>
    <w:rsid w:val="001D2683"/>
    <w:rsid w:val="001D37BF"/>
    <w:rsid w:val="001D3B3F"/>
    <w:rsid w:val="001D5207"/>
    <w:rsid w:val="001D5660"/>
    <w:rsid w:val="001D5BC3"/>
    <w:rsid w:val="001D5C8A"/>
    <w:rsid w:val="001D5D14"/>
    <w:rsid w:val="001D5F8A"/>
    <w:rsid w:val="001D60B3"/>
    <w:rsid w:val="001D60DF"/>
    <w:rsid w:val="001D63BA"/>
    <w:rsid w:val="001D64AD"/>
    <w:rsid w:val="001D661E"/>
    <w:rsid w:val="001D6EFF"/>
    <w:rsid w:val="001D7740"/>
    <w:rsid w:val="001D78E0"/>
    <w:rsid w:val="001D7B32"/>
    <w:rsid w:val="001D7B56"/>
    <w:rsid w:val="001E008A"/>
    <w:rsid w:val="001E0434"/>
    <w:rsid w:val="001E048C"/>
    <w:rsid w:val="001E1068"/>
    <w:rsid w:val="001E1245"/>
    <w:rsid w:val="001E1309"/>
    <w:rsid w:val="001E1459"/>
    <w:rsid w:val="001E1553"/>
    <w:rsid w:val="001E15B9"/>
    <w:rsid w:val="001E1CAC"/>
    <w:rsid w:val="001E1DF6"/>
    <w:rsid w:val="001E1F6B"/>
    <w:rsid w:val="001E21D7"/>
    <w:rsid w:val="001E24BD"/>
    <w:rsid w:val="001E2856"/>
    <w:rsid w:val="001E2B7F"/>
    <w:rsid w:val="001E2C96"/>
    <w:rsid w:val="001E2D7F"/>
    <w:rsid w:val="001E2DFA"/>
    <w:rsid w:val="001E336E"/>
    <w:rsid w:val="001E3A0C"/>
    <w:rsid w:val="001E3E01"/>
    <w:rsid w:val="001E498C"/>
    <w:rsid w:val="001E5095"/>
    <w:rsid w:val="001E51BA"/>
    <w:rsid w:val="001E55CB"/>
    <w:rsid w:val="001E5E37"/>
    <w:rsid w:val="001E5EBD"/>
    <w:rsid w:val="001E60E0"/>
    <w:rsid w:val="001E6144"/>
    <w:rsid w:val="001E6382"/>
    <w:rsid w:val="001E654F"/>
    <w:rsid w:val="001E67B0"/>
    <w:rsid w:val="001E681C"/>
    <w:rsid w:val="001E688F"/>
    <w:rsid w:val="001E6948"/>
    <w:rsid w:val="001E6A70"/>
    <w:rsid w:val="001E72FB"/>
    <w:rsid w:val="001E769C"/>
    <w:rsid w:val="001E79D1"/>
    <w:rsid w:val="001E7C7F"/>
    <w:rsid w:val="001E7CEC"/>
    <w:rsid w:val="001F0DE5"/>
    <w:rsid w:val="001F0E8F"/>
    <w:rsid w:val="001F1266"/>
    <w:rsid w:val="001F147B"/>
    <w:rsid w:val="001F170C"/>
    <w:rsid w:val="001F21BF"/>
    <w:rsid w:val="001F225F"/>
    <w:rsid w:val="001F24AE"/>
    <w:rsid w:val="001F2664"/>
    <w:rsid w:val="001F2672"/>
    <w:rsid w:val="001F2D89"/>
    <w:rsid w:val="001F338B"/>
    <w:rsid w:val="001F3761"/>
    <w:rsid w:val="001F38DB"/>
    <w:rsid w:val="001F391A"/>
    <w:rsid w:val="001F3A9D"/>
    <w:rsid w:val="001F3AF1"/>
    <w:rsid w:val="001F4087"/>
    <w:rsid w:val="001F4220"/>
    <w:rsid w:val="001F4310"/>
    <w:rsid w:val="001F47C7"/>
    <w:rsid w:val="001F49E0"/>
    <w:rsid w:val="001F4A86"/>
    <w:rsid w:val="001F4A95"/>
    <w:rsid w:val="001F5180"/>
    <w:rsid w:val="001F5448"/>
    <w:rsid w:val="001F55FB"/>
    <w:rsid w:val="001F5624"/>
    <w:rsid w:val="001F5635"/>
    <w:rsid w:val="001F5781"/>
    <w:rsid w:val="001F5FFB"/>
    <w:rsid w:val="001F6808"/>
    <w:rsid w:val="001F6C72"/>
    <w:rsid w:val="001F7506"/>
    <w:rsid w:val="001F7555"/>
    <w:rsid w:val="00200555"/>
    <w:rsid w:val="002008B5"/>
    <w:rsid w:val="00200A09"/>
    <w:rsid w:val="00200CBA"/>
    <w:rsid w:val="00200E08"/>
    <w:rsid w:val="00200FED"/>
    <w:rsid w:val="002010CF"/>
    <w:rsid w:val="002016C0"/>
    <w:rsid w:val="002028FD"/>
    <w:rsid w:val="0020292E"/>
    <w:rsid w:val="00202E88"/>
    <w:rsid w:val="00202EB9"/>
    <w:rsid w:val="002033EC"/>
    <w:rsid w:val="002034B8"/>
    <w:rsid w:val="0020386A"/>
    <w:rsid w:val="00203A89"/>
    <w:rsid w:val="00203FB4"/>
    <w:rsid w:val="00204114"/>
    <w:rsid w:val="002042A9"/>
    <w:rsid w:val="00204AC8"/>
    <w:rsid w:val="00204C53"/>
    <w:rsid w:val="00204D29"/>
    <w:rsid w:val="00204DD4"/>
    <w:rsid w:val="00205899"/>
    <w:rsid w:val="00205952"/>
    <w:rsid w:val="00205D54"/>
    <w:rsid w:val="00205FD1"/>
    <w:rsid w:val="002066B3"/>
    <w:rsid w:val="00206DAA"/>
    <w:rsid w:val="00207100"/>
    <w:rsid w:val="0020751A"/>
    <w:rsid w:val="002078BF"/>
    <w:rsid w:val="002103DE"/>
    <w:rsid w:val="0021086C"/>
    <w:rsid w:val="00210920"/>
    <w:rsid w:val="00210DEB"/>
    <w:rsid w:val="00211369"/>
    <w:rsid w:val="0021142F"/>
    <w:rsid w:val="002116CF"/>
    <w:rsid w:val="002119B4"/>
    <w:rsid w:val="00211CA5"/>
    <w:rsid w:val="00212559"/>
    <w:rsid w:val="0021285C"/>
    <w:rsid w:val="00212995"/>
    <w:rsid w:val="00212BEE"/>
    <w:rsid w:val="00212F1E"/>
    <w:rsid w:val="00212F9F"/>
    <w:rsid w:val="00213621"/>
    <w:rsid w:val="002136A6"/>
    <w:rsid w:val="002139CE"/>
    <w:rsid w:val="002149AE"/>
    <w:rsid w:val="002149CA"/>
    <w:rsid w:val="00214D0E"/>
    <w:rsid w:val="00214FE9"/>
    <w:rsid w:val="002150CA"/>
    <w:rsid w:val="002155A3"/>
    <w:rsid w:val="00215DD0"/>
    <w:rsid w:val="00216198"/>
    <w:rsid w:val="00216A36"/>
    <w:rsid w:val="00216A60"/>
    <w:rsid w:val="00217190"/>
    <w:rsid w:val="002172D0"/>
    <w:rsid w:val="00217487"/>
    <w:rsid w:val="00217982"/>
    <w:rsid w:val="00217ABA"/>
    <w:rsid w:val="00220A68"/>
    <w:rsid w:val="00220B19"/>
    <w:rsid w:val="002214E5"/>
    <w:rsid w:val="00221BAE"/>
    <w:rsid w:val="00221E18"/>
    <w:rsid w:val="00221E1B"/>
    <w:rsid w:val="0022212F"/>
    <w:rsid w:val="00222142"/>
    <w:rsid w:val="0022217C"/>
    <w:rsid w:val="002223DF"/>
    <w:rsid w:val="00222862"/>
    <w:rsid w:val="00222E31"/>
    <w:rsid w:val="0022309F"/>
    <w:rsid w:val="002242A4"/>
    <w:rsid w:val="00224A41"/>
    <w:rsid w:val="00224D90"/>
    <w:rsid w:val="0022525A"/>
    <w:rsid w:val="002259D4"/>
    <w:rsid w:val="002259F3"/>
    <w:rsid w:val="00225B37"/>
    <w:rsid w:val="00225DC1"/>
    <w:rsid w:val="00225EC6"/>
    <w:rsid w:val="00225FA1"/>
    <w:rsid w:val="00226054"/>
    <w:rsid w:val="002263D0"/>
    <w:rsid w:val="00226457"/>
    <w:rsid w:val="00226DB6"/>
    <w:rsid w:val="00226ECB"/>
    <w:rsid w:val="00227459"/>
    <w:rsid w:val="00227733"/>
    <w:rsid w:val="00227EC6"/>
    <w:rsid w:val="00230560"/>
    <w:rsid w:val="002305D2"/>
    <w:rsid w:val="00231AF4"/>
    <w:rsid w:val="00231B54"/>
    <w:rsid w:val="00231F7D"/>
    <w:rsid w:val="00232207"/>
    <w:rsid w:val="002324D1"/>
    <w:rsid w:val="002326C0"/>
    <w:rsid w:val="002327F0"/>
    <w:rsid w:val="00232E22"/>
    <w:rsid w:val="00232F81"/>
    <w:rsid w:val="002330A4"/>
    <w:rsid w:val="00233A9F"/>
    <w:rsid w:val="00233BE5"/>
    <w:rsid w:val="00233D84"/>
    <w:rsid w:val="002344C5"/>
    <w:rsid w:val="0023459E"/>
    <w:rsid w:val="00234B11"/>
    <w:rsid w:val="00234CB2"/>
    <w:rsid w:val="00235592"/>
    <w:rsid w:val="0023600E"/>
    <w:rsid w:val="002368E6"/>
    <w:rsid w:val="00236C39"/>
    <w:rsid w:val="00236EA3"/>
    <w:rsid w:val="00236F5A"/>
    <w:rsid w:val="0023755A"/>
    <w:rsid w:val="002376E3"/>
    <w:rsid w:val="00237835"/>
    <w:rsid w:val="00237E55"/>
    <w:rsid w:val="002403B9"/>
    <w:rsid w:val="00240B4B"/>
    <w:rsid w:val="002415AC"/>
    <w:rsid w:val="00241C4B"/>
    <w:rsid w:val="00242BBF"/>
    <w:rsid w:val="00242E68"/>
    <w:rsid w:val="002438A4"/>
    <w:rsid w:val="002439C7"/>
    <w:rsid w:val="00243A36"/>
    <w:rsid w:val="00243CE9"/>
    <w:rsid w:val="0024406B"/>
    <w:rsid w:val="0024479A"/>
    <w:rsid w:val="00244E08"/>
    <w:rsid w:val="002452FE"/>
    <w:rsid w:val="00245490"/>
    <w:rsid w:val="002454D7"/>
    <w:rsid w:val="002457FD"/>
    <w:rsid w:val="00245C4D"/>
    <w:rsid w:val="00246419"/>
    <w:rsid w:val="002466E5"/>
    <w:rsid w:val="00246BAE"/>
    <w:rsid w:val="00247C5B"/>
    <w:rsid w:val="00251121"/>
    <w:rsid w:val="002514C5"/>
    <w:rsid w:val="00251D33"/>
    <w:rsid w:val="00252904"/>
    <w:rsid w:val="0025291C"/>
    <w:rsid w:val="00252B5F"/>
    <w:rsid w:val="00252BAB"/>
    <w:rsid w:val="00252FF1"/>
    <w:rsid w:val="002530ED"/>
    <w:rsid w:val="00253953"/>
    <w:rsid w:val="00253CE0"/>
    <w:rsid w:val="00254309"/>
    <w:rsid w:val="002544F6"/>
    <w:rsid w:val="00254657"/>
    <w:rsid w:val="002547D4"/>
    <w:rsid w:val="00254817"/>
    <w:rsid w:val="00255155"/>
    <w:rsid w:val="0025521D"/>
    <w:rsid w:val="002562F3"/>
    <w:rsid w:val="0025669D"/>
    <w:rsid w:val="00256909"/>
    <w:rsid w:val="002574C2"/>
    <w:rsid w:val="00257AA9"/>
    <w:rsid w:val="00257EF4"/>
    <w:rsid w:val="00260508"/>
    <w:rsid w:val="00260596"/>
    <w:rsid w:val="00260C0F"/>
    <w:rsid w:val="0026113D"/>
    <w:rsid w:val="002612CE"/>
    <w:rsid w:val="002615C8"/>
    <w:rsid w:val="0026188F"/>
    <w:rsid w:val="00261903"/>
    <w:rsid w:val="002619D2"/>
    <w:rsid w:val="00262E31"/>
    <w:rsid w:val="00263A8F"/>
    <w:rsid w:val="00264115"/>
    <w:rsid w:val="0026416F"/>
    <w:rsid w:val="00264D46"/>
    <w:rsid w:val="00265121"/>
    <w:rsid w:val="0026534C"/>
    <w:rsid w:val="0026545C"/>
    <w:rsid w:val="00265799"/>
    <w:rsid w:val="00266054"/>
    <w:rsid w:val="0026667D"/>
    <w:rsid w:val="00266B68"/>
    <w:rsid w:val="00266DD2"/>
    <w:rsid w:val="002671F8"/>
    <w:rsid w:val="0026797A"/>
    <w:rsid w:val="00270065"/>
    <w:rsid w:val="00270194"/>
    <w:rsid w:val="0027028C"/>
    <w:rsid w:val="002707E7"/>
    <w:rsid w:val="00270F81"/>
    <w:rsid w:val="0027112A"/>
    <w:rsid w:val="00271C9E"/>
    <w:rsid w:val="00272D36"/>
    <w:rsid w:val="00272F32"/>
    <w:rsid w:val="002739F9"/>
    <w:rsid w:val="00273CD3"/>
    <w:rsid w:val="00273D4D"/>
    <w:rsid w:val="002748CC"/>
    <w:rsid w:val="00274CC7"/>
    <w:rsid w:val="0027502E"/>
    <w:rsid w:val="002758BA"/>
    <w:rsid w:val="00275D99"/>
    <w:rsid w:val="0027606A"/>
    <w:rsid w:val="0027614F"/>
    <w:rsid w:val="00276A18"/>
    <w:rsid w:val="00276AAA"/>
    <w:rsid w:val="00276C80"/>
    <w:rsid w:val="00276CBD"/>
    <w:rsid w:val="002774DB"/>
    <w:rsid w:val="00277AAA"/>
    <w:rsid w:val="00277B47"/>
    <w:rsid w:val="00277E03"/>
    <w:rsid w:val="00280F4E"/>
    <w:rsid w:val="00281018"/>
    <w:rsid w:val="00281064"/>
    <w:rsid w:val="00281A86"/>
    <w:rsid w:val="00281DF8"/>
    <w:rsid w:val="002845F2"/>
    <w:rsid w:val="00284F43"/>
    <w:rsid w:val="00285966"/>
    <w:rsid w:val="0028686A"/>
    <w:rsid w:val="00287210"/>
    <w:rsid w:val="002872DB"/>
    <w:rsid w:val="002873A1"/>
    <w:rsid w:val="002873C6"/>
    <w:rsid w:val="002878AD"/>
    <w:rsid w:val="00287947"/>
    <w:rsid w:val="00287F7D"/>
    <w:rsid w:val="00291193"/>
    <w:rsid w:val="00291744"/>
    <w:rsid w:val="002918DF"/>
    <w:rsid w:val="002918ED"/>
    <w:rsid w:val="00291A6F"/>
    <w:rsid w:val="002920F6"/>
    <w:rsid w:val="002928B1"/>
    <w:rsid w:val="00292A6F"/>
    <w:rsid w:val="00292B2C"/>
    <w:rsid w:val="00293324"/>
    <w:rsid w:val="0029381E"/>
    <w:rsid w:val="00293892"/>
    <w:rsid w:val="00293B0E"/>
    <w:rsid w:val="00294009"/>
    <w:rsid w:val="002945BF"/>
    <w:rsid w:val="002946B1"/>
    <w:rsid w:val="0029490C"/>
    <w:rsid w:val="00294B45"/>
    <w:rsid w:val="002956D7"/>
    <w:rsid w:val="00296153"/>
    <w:rsid w:val="00296911"/>
    <w:rsid w:val="002970A8"/>
    <w:rsid w:val="002971DE"/>
    <w:rsid w:val="002973FD"/>
    <w:rsid w:val="00297E11"/>
    <w:rsid w:val="002A053B"/>
    <w:rsid w:val="002A103E"/>
    <w:rsid w:val="002A1A2F"/>
    <w:rsid w:val="002A1F7A"/>
    <w:rsid w:val="002A1F98"/>
    <w:rsid w:val="002A1FA6"/>
    <w:rsid w:val="002A24A4"/>
    <w:rsid w:val="002A461B"/>
    <w:rsid w:val="002A54FC"/>
    <w:rsid w:val="002A5AEE"/>
    <w:rsid w:val="002A6B0C"/>
    <w:rsid w:val="002A6B14"/>
    <w:rsid w:val="002A7109"/>
    <w:rsid w:val="002A78BD"/>
    <w:rsid w:val="002A7BFA"/>
    <w:rsid w:val="002B0324"/>
    <w:rsid w:val="002B0647"/>
    <w:rsid w:val="002B0B55"/>
    <w:rsid w:val="002B0B9E"/>
    <w:rsid w:val="002B0C36"/>
    <w:rsid w:val="002B23D9"/>
    <w:rsid w:val="002B2544"/>
    <w:rsid w:val="002B3127"/>
    <w:rsid w:val="002B338D"/>
    <w:rsid w:val="002B354B"/>
    <w:rsid w:val="002B472F"/>
    <w:rsid w:val="002B52D1"/>
    <w:rsid w:val="002B5751"/>
    <w:rsid w:val="002B5A13"/>
    <w:rsid w:val="002B5F1D"/>
    <w:rsid w:val="002B6015"/>
    <w:rsid w:val="002B64FA"/>
    <w:rsid w:val="002B65FD"/>
    <w:rsid w:val="002B663F"/>
    <w:rsid w:val="002B666C"/>
    <w:rsid w:val="002B7245"/>
    <w:rsid w:val="002C0258"/>
    <w:rsid w:val="002C05C2"/>
    <w:rsid w:val="002C08D4"/>
    <w:rsid w:val="002C0A92"/>
    <w:rsid w:val="002C1C05"/>
    <w:rsid w:val="002C1EEA"/>
    <w:rsid w:val="002C21BD"/>
    <w:rsid w:val="002C266A"/>
    <w:rsid w:val="002C2EC9"/>
    <w:rsid w:val="002C34EE"/>
    <w:rsid w:val="002C3853"/>
    <w:rsid w:val="002C3D64"/>
    <w:rsid w:val="002C3E3C"/>
    <w:rsid w:val="002C4088"/>
    <w:rsid w:val="002C44DB"/>
    <w:rsid w:val="002C469E"/>
    <w:rsid w:val="002C4F8C"/>
    <w:rsid w:val="002C588A"/>
    <w:rsid w:val="002C5AFA"/>
    <w:rsid w:val="002C5BFA"/>
    <w:rsid w:val="002C654B"/>
    <w:rsid w:val="002C6608"/>
    <w:rsid w:val="002C682F"/>
    <w:rsid w:val="002C72FD"/>
    <w:rsid w:val="002D03FB"/>
    <w:rsid w:val="002D0C84"/>
    <w:rsid w:val="002D123B"/>
    <w:rsid w:val="002D158A"/>
    <w:rsid w:val="002D15F4"/>
    <w:rsid w:val="002D17A5"/>
    <w:rsid w:val="002D20CF"/>
    <w:rsid w:val="002D2C33"/>
    <w:rsid w:val="002D2EB7"/>
    <w:rsid w:val="002D3EF9"/>
    <w:rsid w:val="002D4030"/>
    <w:rsid w:val="002D4665"/>
    <w:rsid w:val="002D46A2"/>
    <w:rsid w:val="002D4A2F"/>
    <w:rsid w:val="002D5308"/>
    <w:rsid w:val="002D561A"/>
    <w:rsid w:val="002D563F"/>
    <w:rsid w:val="002D5A3B"/>
    <w:rsid w:val="002D5CFC"/>
    <w:rsid w:val="002D5D53"/>
    <w:rsid w:val="002D5DC2"/>
    <w:rsid w:val="002D5E5D"/>
    <w:rsid w:val="002D5EEF"/>
    <w:rsid w:val="002D66D8"/>
    <w:rsid w:val="002D75E4"/>
    <w:rsid w:val="002D78C5"/>
    <w:rsid w:val="002D7B8F"/>
    <w:rsid w:val="002D7DB2"/>
    <w:rsid w:val="002E01C0"/>
    <w:rsid w:val="002E0291"/>
    <w:rsid w:val="002E02D4"/>
    <w:rsid w:val="002E0F84"/>
    <w:rsid w:val="002E12AE"/>
    <w:rsid w:val="002E1325"/>
    <w:rsid w:val="002E163C"/>
    <w:rsid w:val="002E1AA4"/>
    <w:rsid w:val="002E1C7E"/>
    <w:rsid w:val="002E20C0"/>
    <w:rsid w:val="002E21D1"/>
    <w:rsid w:val="002E22C0"/>
    <w:rsid w:val="002E2312"/>
    <w:rsid w:val="002E275E"/>
    <w:rsid w:val="002E2BD4"/>
    <w:rsid w:val="002E30D9"/>
    <w:rsid w:val="002E3342"/>
    <w:rsid w:val="002E3970"/>
    <w:rsid w:val="002E401E"/>
    <w:rsid w:val="002E4054"/>
    <w:rsid w:val="002E43CF"/>
    <w:rsid w:val="002E54DB"/>
    <w:rsid w:val="002E55D0"/>
    <w:rsid w:val="002E6068"/>
    <w:rsid w:val="002E6614"/>
    <w:rsid w:val="002E6E92"/>
    <w:rsid w:val="002E73F3"/>
    <w:rsid w:val="002E73F4"/>
    <w:rsid w:val="002F007F"/>
    <w:rsid w:val="002F0406"/>
    <w:rsid w:val="002F0741"/>
    <w:rsid w:val="002F08C1"/>
    <w:rsid w:val="002F0998"/>
    <w:rsid w:val="002F0F61"/>
    <w:rsid w:val="002F11B1"/>
    <w:rsid w:val="002F14A0"/>
    <w:rsid w:val="002F1CC4"/>
    <w:rsid w:val="002F1E4C"/>
    <w:rsid w:val="002F242F"/>
    <w:rsid w:val="002F2783"/>
    <w:rsid w:val="002F2F9F"/>
    <w:rsid w:val="002F3058"/>
    <w:rsid w:val="002F3191"/>
    <w:rsid w:val="002F323D"/>
    <w:rsid w:val="002F33E7"/>
    <w:rsid w:val="002F43B6"/>
    <w:rsid w:val="002F484A"/>
    <w:rsid w:val="002F49E8"/>
    <w:rsid w:val="002F4C96"/>
    <w:rsid w:val="002F4DE1"/>
    <w:rsid w:val="002F5976"/>
    <w:rsid w:val="002F5F30"/>
    <w:rsid w:val="002F696B"/>
    <w:rsid w:val="002F6DC0"/>
    <w:rsid w:val="002F6EBA"/>
    <w:rsid w:val="002F766E"/>
    <w:rsid w:val="002F7697"/>
    <w:rsid w:val="002F789E"/>
    <w:rsid w:val="003000F1"/>
    <w:rsid w:val="00300339"/>
    <w:rsid w:val="00300792"/>
    <w:rsid w:val="0030141E"/>
    <w:rsid w:val="00301456"/>
    <w:rsid w:val="00301686"/>
    <w:rsid w:val="003016FA"/>
    <w:rsid w:val="00301B5E"/>
    <w:rsid w:val="00301DEC"/>
    <w:rsid w:val="00302239"/>
    <w:rsid w:val="00302582"/>
    <w:rsid w:val="0030287C"/>
    <w:rsid w:val="0030326F"/>
    <w:rsid w:val="00303940"/>
    <w:rsid w:val="00303F67"/>
    <w:rsid w:val="003040C5"/>
    <w:rsid w:val="003046A5"/>
    <w:rsid w:val="00304851"/>
    <w:rsid w:val="00304F94"/>
    <w:rsid w:val="003055AF"/>
    <w:rsid w:val="003055DB"/>
    <w:rsid w:val="0030630B"/>
    <w:rsid w:val="003063CD"/>
    <w:rsid w:val="00306436"/>
    <w:rsid w:val="00306B21"/>
    <w:rsid w:val="00306CE2"/>
    <w:rsid w:val="00307605"/>
    <w:rsid w:val="0030772C"/>
    <w:rsid w:val="00307BE2"/>
    <w:rsid w:val="003101BE"/>
    <w:rsid w:val="00310895"/>
    <w:rsid w:val="00310D23"/>
    <w:rsid w:val="0031257D"/>
    <w:rsid w:val="003128F6"/>
    <w:rsid w:val="00313471"/>
    <w:rsid w:val="003134F4"/>
    <w:rsid w:val="00313C90"/>
    <w:rsid w:val="00313D12"/>
    <w:rsid w:val="003148A6"/>
    <w:rsid w:val="00314E85"/>
    <w:rsid w:val="00314F1D"/>
    <w:rsid w:val="003153F1"/>
    <w:rsid w:val="003157E9"/>
    <w:rsid w:val="003164B3"/>
    <w:rsid w:val="00316989"/>
    <w:rsid w:val="00316AF2"/>
    <w:rsid w:val="00317109"/>
    <w:rsid w:val="00320AE4"/>
    <w:rsid w:val="00320DBF"/>
    <w:rsid w:val="00320E06"/>
    <w:rsid w:val="00320EC4"/>
    <w:rsid w:val="0032117B"/>
    <w:rsid w:val="003211FC"/>
    <w:rsid w:val="00323001"/>
    <w:rsid w:val="003238BC"/>
    <w:rsid w:val="00323B02"/>
    <w:rsid w:val="00324387"/>
    <w:rsid w:val="00324497"/>
    <w:rsid w:val="00324892"/>
    <w:rsid w:val="003249B4"/>
    <w:rsid w:val="003259F0"/>
    <w:rsid w:val="00325FA4"/>
    <w:rsid w:val="00326602"/>
    <w:rsid w:val="003268D4"/>
    <w:rsid w:val="003268DE"/>
    <w:rsid w:val="00326CB5"/>
    <w:rsid w:val="00326EC2"/>
    <w:rsid w:val="003277F8"/>
    <w:rsid w:val="00327BA0"/>
    <w:rsid w:val="003304A6"/>
    <w:rsid w:val="003305B4"/>
    <w:rsid w:val="003306C2"/>
    <w:rsid w:val="003311A9"/>
    <w:rsid w:val="00331BA1"/>
    <w:rsid w:val="0033259B"/>
    <w:rsid w:val="003327A5"/>
    <w:rsid w:val="00333232"/>
    <w:rsid w:val="00333466"/>
    <w:rsid w:val="0033362A"/>
    <w:rsid w:val="00333C7C"/>
    <w:rsid w:val="00333F5B"/>
    <w:rsid w:val="0033442D"/>
    <w:rsid w:val="0033464F"/>
    <w:rsid w:val="00334A68"/>
    <w:rsid w:val="00334EF9"/>
    <w:rsid w:val="003350C1"/>
    <w:rsid w:val="00335220"/>
    <w:rsid w:val="003358C1"/>
    <w:rsid w:val="003359ED"/>
    <w:rsid w:val="00335C15"/>
    <w:rsid w:val="00335DDF"/>
    <w:rsid w:val="00335E6F"/>
    <w:rsid w:val="0033686A"/>
    <w:rsid w:val="00336A63"/>
    <w:rsid w:val="00336FED"/>
    <w:rsid w:val="003377C4"/>
    <w:rsid w:val="003379B1"/>
    <w:rsid w:val="00337A36"/>
    <w:rsid w:val="00337EE8"/>
    <w:rsid w:val="00337F3F"/>
    <w:rsid w:val="0034011D"/>
    <w:rsid w:val="003404DF"/>
    <w:rsid w:val="003405C9"/>
    <w:rsid w:val="0034077E"/>
    <w:rsid w:val="003408A5"/>
    <w:rsid w:val="00340CF7"/>
    <w:rsid w:val="003410CC"/>
    <w:rsid w:val="003418E9"/>
    <w:rsid w:val="00341C3D"/>
    <w:rsid w:val="00341FFE"/>
    <w:rsid w:val="00342539"/>
    <w:rsid w:val="00343463"/>
    <w:rsid w:val="0034356C"/>
    <w:rsid w:val="0034379A"/>
    <w:rsid w:val="00343AFA"/>
    <w:rsid w:val="00343B20"/>
    <w:rsid w:val="00343C4B"/>
    <w:rsid w:val="00344396"/>
    <w:rsid w:val="003444A5"/>
    <w:rsid w:val="00344566"/>
    <w:rsid w:val="00344593"/>
    <w:rsid w:val="003447E1"/>
    <w:rsid w:val="003449C4"/>
    <w:rsid w:val="00344E87"/>
    <w:rsid w:val="003453B0"/>
    <w:rsid w:val="003453EA"/>
    <w:rsid w:val="00345436"/>
    <w:rsid w:val="00345CB0"/>
    <w:rsid w:val="00345DFE"/>
    <w:rsid w:val="00346303"/>
    <w:rsid w:val="00346BB9"/>
    <w:rsid w:val="003475C8"/>
    <w:rsid w:val="00347EE5"/>
    <w:rsid w:val="00350162"/>
    <w:rsid w:val="00350212"/>
    <w:rsid w:val="00350DF1"/>
    <w:rsid w:val="00351CB0"/>
    <w:rsid w:val="00352B79"/>
    <w:rsid w:val="00352C52"/>
    <w:rsid w:val="00352D27"/>
    <w:rsid w:val="0035358C"/>
    <w:rsid w:val="0035369C"/>
    <w:rsid w:val="003536D7"/>
    <w:rsid w:val="00353951"/>
    <w:rsid w:val="00353953"/>
    <w:rsid w:val="00353D18"/>
    <w:rsid w:val="00353E52"/>
    <w:rsid w:val="00353F89"/>
    <w:rsid w:val="0035433C"/>
    <w:rsid w:val="00354366"/>
    <w:rsid w:val="003546B7"/>
    <w:rsid w:val="00354881"/>
    <w:rsid w:val="00354CFB"/>
    <w:rsid w:val="003550D5"/>
    <w:rsid w:val="0035526D"/>
    <w:rsid w:val="003556BE"/>
    <w:rsid w:val="00356063"/>
    <w:rsid w:val="00356465"/>
    <w:rsid w:val="0035675F"/>
    <w:rsid w:val="00356F9E"/>
    <w:rsid w:val="003572F3"/>
    <w:rsid w:val="00357980"/>
    <w:rsid w:val="00357A44"/>
    <w:rsid w:val="00357C57"/>
    <w:rsid w:val="003616F9"/>
    <w:rsid w:val="00362047"/>
    <w:rsid w:val="0036281E"/>
    <w:rsid w:val="00362A22"/>
    <w:rsid w:val="00362B31"/>
    <w:rsid w:val="00362DDC"/>
    <w:rsid w:val="00362E19"/>
    <w:rsid w:val="00362EBE"/>
    <w:rsid w:val="00363BA8"/>
    <w:rsid w:val="00363C71"/>
    <w:rsid w:val="00363D40"/>
    <w:rsid w:val="0036416E"/>
    <w:rsid w:val="003649D3"/>
    <w:rsid w:val="00364A97"/>
    <w:rsid w:val="00364BCE"/>
    <w:rsid w:val="00364E98"/>
    <w:rsid w:val="003655B6"/>
    <w:rsid w:val="00366AA7"/>
    <w:rsid w:val="003670E3"/>
    <w:rsid w:val="00367B49"/>
    <w:rsid w:val="00367E31"/>
    <w:rsid w:val="00370735"/>
    <w:rsid w:val="00370B84"/>
    <w:rsid w:val="00371211"/>
    <w:rsid w:val="003712E0"/>
    <w:rsid w:val="0037172B"/>
    <w:rsid w:val="00371984"/>
    <w:rsid w:val="003719EF"/>
    <w:rsid w:val="00371EBB"/>
    <w:rsid w:val="00371EFA"/>
    <w:rsid w:val="003721A8"/>
    <w:rsid w:val="00372C5F"/>
    <w:rsid w:val="003730C2"/>
    <w:rsid w:val="00373447"/>
    <w:rsid w:val="00373568"/>
    <w:rsid w:val="003737A3"/>
    <w:rsid w:val="00373AFA"/>
    <w:rsid w:val="00374596"/>
    <w:rsid w:val="00374ADD"/>
    <w:rsid w:val="00374C5F"/>
    <w:rsid w:val="00374D72"/>
    <w:rsid w:val="00374F61"/>
    <w:rsid w:val="0037523B"/>
    <w:rsid w:val="00375326"/>
    <w:rsid w:val="003753BA"/>
    <w:rsid w:val="0037557D"/>
    <w:rsid w:val="00375D22"/>
    <w:rsid w:val="003760B4"/>
    <w:rsid w:val="0037630D"/>
    <w:rsid w:val="003767A5"/>
    <w:rsid w:val="00376834"/>
    <w:rsid w:val="003768F0"/>
    <w:rsid w:val="0037730E"/>
    <w:rsid w:val="00377676"/>
    <w:rsid w:val="00377834"/>
    <w:rsid w:val="003778C1"/>
    <w:rsid w:val="00380495"/>
    <w:rsid w:val="00380560"/>
    <w:rsid w:val="003806CD"/>
    <w:rsid w:val="00381414"/>
    <w:rsid w:val="003814E4"/>
    <w:rsid w:val="003821C2"/>
    <w:rsid w:val="003822D0"/>
    <w:rsid w:val="00382427"/>
    <w:rsid w:val="0038261E"/>
    <w:rsid w:val="003833E3"/>
    <w:rsid w:val="00383477"/>
    <w:rsid w:val="003838AA"/>
    <w:rsid w:val="003838B5"/>
    <w:rsid w:val="00383C1C"/>
    <w:rsid w:val="00384787"/>
    <w:rsid w:val="0038479D"/>
    <w:rsid w:val="0038489D"/>
    <w:rsid w:val="003853A5"/>
    <w:rsid w:val="0038639E"/>
    <w:rsid w:val="00386EA2"/>
    <w:rsid w:val="003871F0"/>
    <w:rsid w:val="0038757F"/>
    <w:rsid w:val="003878F3"/>
    <w:rsid w:val="00387911"/>
    <w:rsid w:val="003908A6"/>
    <w:rsid w:val="00390AD9"/>
    <w:rsid w:val="003911B3"/>
    <w:rsid w:val="003911BE"/>
    <w:rsid w:val="0039137C"/>
    <w:rsid w:val="00391E44"/>
    <w:rsid w:val="00392053"/>
    <w:rsid w:val="00392B4A"/>
    <w:rsid w:val="00392F89"/>
    <w:rsid w:val="00393205"/>
    <w:rsid w:val="003933EF"/>
    <w:rsid w:val="003934EC"/>
    <w:rsid w:val="0039365D"/>
    <w:rsid w:val="00393E55"/>
    <w:rsid w:val="00393E80"/>
    <w:rsid w:val="00394128"/>
    <w:rsid w:val="00394165"/>
    <w:rsid w:val="003944B5"/>
    <w:rsid w:val="003946C7"/>
    <w:rsid w:val="00394978"/>
    <w:rsid w:val="003956D1"/>
    <w:rsid w:val="00395878"/>
    <w:rsid w:val="00395D1A"/>
    <w:rsid w:val="00396225"/>
    <w:rsid w:val="003967A8"/>
    <w:rsid w:val="00396DAB"/>
    <w:rsid w:val="00396E51"/>
    <w:rsid w:val="00397046"/>
    <w:rsid w:val="0039722E"/>
    <w:rsid w:val="003A1C2A"/>
    <w:rsid w:val="003A2D6C"/>
    <w:rsid w:val="003A2FE0"/>
    <w:rsid w:val="003A336B"/>
    <w:rsid w:val="003A35D3"/>
    <w:rsid w:val="003A3807"/>
    <w:rsid w:val="003A3D61"/>
    <w:rsid w:val="003A3FB1"/>
    <w:rsid w:val="003A40A2"/>
    <w:rsid w:val="003A4176"/>
    <w:rsid w:val="003A4208"/>
    <w:rsid w:val="003A4B3E"/>
    <w:rsid w:val="003A5C87"/>
    <w:rsid w:val="003A5F09"/>
    <w:rsid w:val="003A6121"/>
    <w:rsid w:val="003A6723"/>
    <w:rsid w:val="003A6853"/>
    <w:rsid w:val="003A6FCB"/>
    <w:rsid w:val="003A7895"/>
    <w:rsid w:val="003A78EA"/>
    <w:rsid w:val="003A7C5B"/>
    <w:rsid w:val="003B010F"/>
    <w:rsid w:val="003B0DCB"/>
    <w:rsid w:val="003B0EF5"/>
    <w:rsid w:val="003B0FC0"/>
    <w:rsid w:val="003B1AE3"/>
    <w:rsid w:val="003B1B64"/>
    <w:rsid w:val="003B2566"/>
    <w:rsid w:val="003B36DD"/>
    <w:rsid w:val="003B3870"/>
    <w:rsid w:val="003B38A3"/>
    <w:rsid w:val="003B41AE"/>
    <w:rsid w:val="003B434C"/>
    <w:rsid w:val="003B4499"/>
    <w:rsid w:val="003B4748"/>
    <w:rsid w:val="003B4857"/>
    <w:rsid w:val="003B4D91"/>
    <w:rsid w:val="003B5031"/>
    <w:rsid w:val="003B5045"/>
    <w:rsid w:val="003B54D6"/>
    <w:rsid w:val="003B56C1"/>
    <w:rsid w:val="003B5725"/>
    <w:rsid w:val="003B5B51"/>
    <w:rsid w:val="003B64BA"/>
    <w:rsid w:val="003B653F"/>
    <w:rsid w:val="003B6A35"/>
    <w:rsid w:val="003B6B3A"/>
    <w:rsid w:val="003B6CF1"/>
    <w:rsid w:val="003B6E2F"/>
    <w:rsid w:val="003B7100"/>
    <w:rsid w:val="003B723C"/>
    <w:rsid w:val="003B7F74"/>
    <w:rsid w:val="003C056F"/>
    <w:rsid w:val="003C0673"/>
    <w:rsid w:val="003C0950"/>
    <w:rsid w:val="003C0B25"/>
    <w:rsid w:val="003C104F"/>
    <w:rsid w:val="003C1382"/>
    <w:rsid w:val="003C1836"/>
    <w:rsid w:val="003C1BC8"/>
    <w:rsid w:val="003C2536"/>
    <w:rsid w:val="003C2B88"/>
    <w:rsid w:val="003C2DA2"/>
    <w:rsid w:val="003C330E"/>
    <w:rsid w:val="003C341C"/>
    <w:rsid w:val="003C341F"/>
    <w:rsid w:val="003C346E"/>
    <w:rsid w:val="003C34AC"/>
    <w:rsid w:val="003C3617"/>
    <w:rsid w:val="003C376C"/>
    <w:rsid w:val="003C377D"/>
    <w:rsid w:val="003C3BEC"/>
    <w:rsid w:val="003C3C1C"/>
    <w:rsid w:val="003C42C1"/>
    <w:rsid w:val="003C45FA"/>
    <w:rsid w:val="003C4FCA"/>
    <w:rsid w:val="003C50F0"/>
    <w:rsid w:val="003C539F"/>
    <w:rsid w:val="003C5620"/>
    <w:rsid w:val="003C577F"/>
    <w:rsid w:val="003C587A"/>
    <w:rsid w:val="003C59DC"/>
    <w:rsid w:val="003C5CAD"/>
    <w:rsid w:val="003C6D4C"/>
    <w:rsid w:val="003C769B"/>
    <w:rsid w:val="003C79A3"/>
    <w:rsid w:val="003C79F7"/>
    <w:rsid w:val="003C7C3E"/>
    <w:rsid w:val="003D0129"/>
    <w:rsid w:val="003D0369"/>
    <w:rsid w:val="003D037A"/>
    <w:rsid w:val="003D04C7"/>
    <w:rsid w:val="003D0765"/>
    <w:rsid w:val="003D0C06"/>
    <w:rsid w:val="003D0DE0"/>
    <w:rsid w:val="003D1340"/>
    <w:rsid w:val="003D178A"/>
    <w:rsid w:val="003D1A04"/>
    <w:rsid w:val="003D1B06"/>
    <w:rsid w:val="003D1EB5"/>
    <w:rsid w:val="003D2262"/>
    <w:rsid w:val="003D2F97"/>
    <w:rsid w:val="003D315A"/>
    <w:rsid w:val="003D49CA"/>
    <w:rsid w:val="003D4AEC"/>
    <w:rsid w:val="003D4E08"/>
    <w:rsid w:val="003D4F2E"/>
    <w:rsid w:val="003D4FC9"/>
    <w:rsid w:val="003D52A4"/>
    <w:rsid w:val="003D5355"/>
    <w:rsid w:val="003D54A8"/>
    <w:rsid w:val="003D5FB3"/>
    <w:rsid w:val="003D5FDB"/>
    <w:rsid w:val="003D685B"/>
    <w:rsid w:val="003D694E"/>
    <w:rsid w:val="003D6AB9"/>
    <w:rsid w:val="003D717F"/>
    <w:rsid w:val="003D7737"/>
    <w:rsid w:val="003D791F"/>
    <w:rsid w:val="003E017D"/>
    <w:rsid w:val="003E035A"/>
    <w:rsid w:val="003E08AF"/>
    <w:rsid w:val="003E0E7C"/>
    <w:rsid w:val="003E0F61"/>
    <w:rsid w:val="003E15CF"/>
    <w:rsid w:val="003E1C98"/>
    <w:rsid w:val="003E1E52"/>
    <w:rsid w:val="003E2972"/>
    <w:rsid w:val="003E2C12"/>
    <w:rsid w:val="003E341F"/>
    <w:rsid w:val="003E39C8"/>
    <w:rsid w:val="003E3F0E"/>
    <w:rsid w:val="003E40E5"/>
    <w:rsid w:val="003E4474"/>
    <w:rsid w:val="003E64E9"/>
    <w:rsid w:val="003E730A"/>
    <w:rsid w:val="003E73F6"/>
    <w:rsid w:val="003E755E"/>
    <w:rsid w:val="003E7705"/>
    <w:rsid w:val="003E7E0B"/>
    <w:rsid w:val="003E7F13"/>
    <w:rsid w:val="003F00B2"/>
    <w:rsid w:val="003F05AA"/>
    <w:rsid w:val="003F076F"/>
    <w:rsid w:val="003F094F"/>
    <w:rsid w:val="003F0A49"/>
    <w:rsid w:val="003F0E92"/>
    <w:rsid w:val="003F1BB0"/>
    <w:rsid w:val="003F221E"/>
    <w:rsid w:val="003F2439"/>
    <w:rsid w:val="003F2AD8"/>
    <w:rsid w:val="003F441B"/>
    <w:rsid w:val="003F4962"/>
    <w:rsid w:val="003F49C1"/>
    <w:rsid w:val="003F4DEC"/>
    <w:rsid w:val="003F562F"/>
    <w:rsid w:val="003F5947"/>
    <w:rsid w:val="003F5977"/>
    <w:rsid w:val="003F5E34"/>
    <w:rsid w:val="003F5EAC"/>
    <w:rsid w:val="003F67A4"/>
    <w:rsid w:val="003F6B7A"/>
    <w:rsid w:val="003F6BBD"/>
    <w:rsid w:val="003F6E40"/>
    <w:rsid w:val="003F72BF"/>
    <w:rsid w:val="003F76DE"/>
    <w:rsid w:val="003F7F6C"/>
    <w:rsid w:val="0040023A"/>
    <w:rsid w:val="00400C2C"/>
    <w:rsid w:val="00401CA5"/>
    <w:rsid w:val="00402739"/>
    <w:rsid w:val="00402836"/>
    <w:rsid w:val="004029DC"/>
    <w:rsid w:val="00402DE0"/>
    <w:rsid w:val="00403042"/>
    <w:rsid w:val="004030E3"/>
    <w:rsid w:val="004031BF"/>
    <w:rsid w:val="004031D7"/>
    <w:rsid w:val="00404541"/>
    <w:rsid w:val="00404966"/>
    <w:rsid w:val="0040505B"/>
    <w:rsid w:val="00405721"/>
    <w:rsid w:val="00405FB0"/>
    <w:rsid w:val="00406E26"/>
    <w:rsid w:val="00407E27"/>
    <w:rsid w:val="00410371"/>
    <w:rsid w:val="0041090C"/>
    <w:rsid w:val="004119F6"/>
    <w:rsid w:val="00411B6E"/>
    <w:rsid w:val="00411DB1"/>
    <w:rsid w:val="0041236E"/>
    <w:rsid w:val="0041265E"/>
    <w:rsid w:val="004129A3"/>
    <w:rsid w:val="00412CDB"/>
    <w:rsid w:val="0041325A"/>
    <w:rsid w:val="004137C3"/>
    <w:rsid w:val="004137FD"/>
    <w:rsid w:val="0041405A"/>
    <w:rsid w:val="004141CF"/>
    <w:rsid w:val="004141E1"/>
    <w:rsid w:val="00414605"/>
    <w:rsid w:val="00414899"/>
    <w:rsid w:val="004149D0"/>
    <w:rsid w:val="00414E41"/>
    <w:rsid w:val="00415951"/>
    <w:rsid w:val="00415F7E"/>
    <w:rsid w:val="0041637F"/>
    <w:rsid w:val="00417787"/>
    <w:rsid w:val="00417D2F"/>
    <w:rsid w:val="004202D0"/>
    <w:rsid w:val="00420662"/>
    <w:rsid w:val="004217E0"/>
    <w:rsid w:val="00421838"/>
    <w:rsid w:val="00421918"/>
    <w:rsid w:val="00421952"/>
    <w:rsid w:val="00421EB8"/>
    <w:rsid w:val="00422552"/>
    <w:rsid w:val="00423707"/>
    <w:rsid w:val="00423DC9"/>
    <w:rsid w:val="00423F49"/>
    <w:rsid w:val="00424377"/>
    <w:rsid w:val="0042467D"/>
    <w:rsid w:val="00424B26"/>
    <w:rsid w:val="0042585D"/>
    <w:rsid w:val="00425BDB"/>
    <w:rsid w:val="00425BF9"/>
    <w:rsid w:val="004260E6"/>
    <w:rsid w:val="004262FE"/>
    <w:rsid w:val="00426376"/>
    <w:rsid w:val="004264DE"/>
    <w:rsid w:val="004265DD"/>
    <w:rsid w:val="004265E5"/>
    <w:rsid w:val="0042674D"/>
    <w:rsid w:val="00427084"/>
    <w:rsid w:val="004271FA"/>
    <w:rsid w:val="004274FB"/>
    <w:rsid w:val="004275AB"/>
    <w:rsid w:val="004278A2"/>
    <w:rsid w:val="00427AB8"/>
    <w:rsid w:val="00427CAC"/>
    <w:rsid w:val="00427FE8"/>
    <w:rsid w:val="00427FFA"/>
    <w:rsid w:val="00430267"/>
    <w:rsid w:val="004302E9"/>
    <w:rsid w:val="0043049F"/>
    <w:rsid w:val="00430791"/>
    <w:rsid w:val="004311FA"/>
    <w:rsid w:val="004312CB"/>
    <w:rsid w:val="004317C5"/>
    <w:rsid w:val="00431908"/>
    <w:rsid w:val="00431BA4"/>
    <w:rsid w:val="00431F83"/>
    <w:rsid w:val="00432A51"/>
    <w:rsid w:val="00432D53"/>
    <w:rsid w:val="0043316C"/>
    <w:rsid w:val="00433228"/>
    <w:rsid w:val="00433273"/>
    <w:rsid w:val="0043369B"/>
    <w:rsid w:val="004338A2"/>
    <w:rsid w:val="0043468B"/>
    <w:rsid w:val="0043473D"/>
    <w:rsid w:val="00434C76"/>
    <w:rsid w:val="0043575E"/>
    <w:rsid w:val="004358C7"/>
    <w:rsid w:val="00435D00"/>
    <w:rsid w:val="00435D04"/>
    <w:rsid w:val="00436527"/>
    <w:rsid w:val="00436C13"/>
    <w:rsid w:val="00437123"/>
    <w:rsid w:val="00437327"/>
    <w:rsid w:val="004374AF"/>
    <w:rsid w:val="0043755D"/>
    <w:rsid w:val="004375F8"/>
    <w:rsid w:val="00437C23"/>
    <w:rsid w:val="00437E0B"/>
    <w:rsid w:val="0044091F"/>
    <w:rsid w:val="00440942"/>
    <w:rsid w:val="00440C36"/>
    <w:rsid w:val="00440DB5"/>
    <w:rsid w:val="00440E71"/>
    <w:rsid w:val="00440F26"/>
    <w:rsid w:val="004410CD"/>
    <w:rsid w:val="004411F3"/>
    <w:rsid w:val="004414C0"/>
    <w:rsid w:val="00441785"/>
    <w:rsid w:val="004420A9"/>
    <w:rsid w:val="00442134"/>
    <w:rsid w:val="00442615"/>
    <w:rsid w:val="0044291E"/>
    <w:rsid w:val="00442E0C"/>
    <w:rsid w:val="00442F64"/>
    <w:rsid w:val="00443137"/>
    <w:rsid w:val="00443532"/>
    <w:rsid w:val="0044405C"/>
    <w:rsid w:val="0044417C"/>
    <w:rsid w:val="004441C7"/>
    <w:rsid w:val="004447FB"/>
    <w:rsid w:val="004454A4"/>
    <w:rsid w:val="00445B56"/>
    <w:rsid w:val="00445ECA"/>
    <w:rsid w:val="0044694B"/>
    <w:rsid w:val="00446CA4"/>
    <w:rsid w:val="00447028"/>
    <w:rsid w:val="004470FE"/>
    <w:rsid w:val="0044722F"/>
    <w:rsid w:val="00447273"/>
    <w:rsid w:val="004474C4"/>
    <w:rsid w:val="004475DE"/>
    <w:rsid w:val="00447746"/>
    <w:rsid w:val="00447CBC"/>
    <w:rsid w:val="00447E5F"/>
    <w:rsid w:val="00451330"/>
    <w:rsid w:val="00451347"/>
    <w:rsid w:val="004516D2"/>
    <w:rsid w:val="004519B5"/>
    <w:rsid w:val="00451AFB"/>
    <w:rsid w:val="00451D1D"/>
    <w:rsid w:val="00451E02"/>
    <w:rsid w:val="0045218F"/>
    <w:rsid w:val="004525C1"/>
    <w:rsid w:val="004528BF"/>
    <w:rsid w:val="0045397B"/>
    <w:rsid w:val="00453BAA"/>
    <w:rsid w:val="00453E4C"/>
    <w:rsid w:val="00453F6A"/>
    <w:rsid w:val="00454669"/>
    <w:rsid w:val="00455B86"/>
    <w:rsid w:val="00456664"/>
    <w:rsid w:val="00456FDC"/>
    <w:rsid w:val="0045739F"/>
    <w:rsid w:val="0045761B"/>
    <w:rsid w:val="00457629"/>
    <w:rsid w:val="00457A14"/>
    <w:rsid w:val="00457B86"/>
    <w:rsid w:val="00460413"/>
    <w:rsid w:val="00460429"/>
    <w:rsid w:val="00460805"/>
    <w:rsid w:val="00460FF6"/>
    <w:rsid w:val="00461115"/>
    <w:rsid w:val="004613A5"/>
    <w:rsid w:val="00461B77"/>
    <w:rsid w:val="00461CF8"/>
    <w:rsid w:val="00461F1B"/>
    <w:rsid w:val="00462521"/>
    <w:rsid w:val="00462F36"/>
    <w:rsid w:val="004637AE"/>
    <w:rsid w:val="004639F6"/>
    <w:rsid w:val="00463E12"/>
    <w:rsid w:val="00464022"/>
    <w:rsid w:val="00464DAC"/>
    <w:rsid w:val="004650D7"/>
    <w:rsid w:val="0046517D"/>
    <w:rsid w:val="0046546C"/>
    <w:rsid w:val="00465EE9"/>
    <w:rsid w:val="004660EA"/>
    <w:rsid w:val="004664E9"/>
    <w:rsid w:val="004665C1"/>
    <w:rsid w:val="00466B07"/>
    <w:rsid w:val="00466B18"/>
    <w:rsid w:val="00466E5D"/>
    <w:rsid w:val="00466E83"/>
    <w:rsid w:val="00467099"/>
    <w:rsid w:val="0046711A"/>
    <w:rsid w:val="00467480"/>
    <w:rsid w:val="004674CA"/>
    <w:rsid w:val="00467579"/>
    <w:rsid w:val="0046767A"/>
    <w:rsid w:val="00467EC1"/>
    <w:rsid w:val="004700D8"/>
    <w:rsid w:val="00470A4B"/>
    <w:rsid w:val="00470E7E"/>
    <w:rsid w:val="004712C9"/>
    <w:rsid w:val="004716B7"/>
    <w:rsid w:val="004716E5"/>
    <w:rsid w:val="00471AA7"/>
    <w:rsid w:val="00472320"/>
    <w:rsid w:val="00472350"/>
    <w:rsid w:val="00472875"/>
    <w:rsid w:val="004728C3"/>
    <w:rsid w:val="00472920"/>
    <w:rsid w:val="00472D47"/>
    <w:rsid w:val="00472D78"/>
    <w:rsid w:val="004735ED"/>
    <w:rsid w:val="00473A41"/>
    <w:rsid w:val="00473FA2"/>
    <w:rsid w:val="00473FD1"/>
    <w:rsid w:val="00474087"/>
    <w:rsid w:val="0047410C"/>
    <w:rsid w:val="004744CF"/>
    <w:rsid w:val="00474ABF"/>
    <w:rsid w:val="00474C81"/>
    <w:rsid w:val="00475576"/>
    <w:rsid w:val="00475AAB"/>
    <w:rsid w:val="00475EE4"/>
    <w:rsid w:val="0047610A"/>
    <w:rsid w:val="00476287"/>
    <w:rsid w:val="00476741"/>
    <w:rsid w:val="004769AC"/>
    <w:rsid w:val="00476C2E"/>
    <w:rsid w:val="0047702E"/>
    <w:rsid w:val="004771CD"/>
    <w:rsid w:val="00477DBB"/>
    <w:rsid w:val="00477E1D"/>
    <w:rsid w:val="00477EE2"/>
    <w:rsid w:val="00480BE8"/>
    <w:rsid w:val="00480D55"/>
    <w:rsid w:val="004810A5"/>
    <w:rsid w:val="004814B3"/>
    <w:rsid w:val="00481844"/>
    <w:rsid w:val="00481B0D"/>
    <w:rsid w:val="00481C31"/>
    <w:rsid w:val="00482D71"/>
    <w:rsid w:val="00482EC7"/>
    <w:rsid w:val="00483483"/>
    <w:rsid w:val="004835D0"/>
    <w:rsid w:val="00483606"/>
    <w:rsid w:val="00483699"/>
    <w:rsid w:val="004839DA"/>
    <w:rsid w:val="00483E47"/>
    <w:rsid w:val="00483EC5"/>
    <w:rsid w:val="00483F1B"/>
    <w:rsid w:val="004840C7"/>
    <w:rsid w:val="00484286"/>
    <w:rsid w:val="00484AB6"/>
    <w:rsid w:val="00484B57"/>
    <w:rsid w:val="00484EC0"/>
    <w:rsid w:val="0048517D"/>
    <w:rsid w:val="004857B0"/>
    <w:rsid w:val="00485B5C"/>
    <w:rsid w:val="00485D83"/>
    <w:rsid w:val="00486637"/>
    <w:rsid w:val="00486842"/>
    <w:rsid w:val="0048708F"/>
    <w:rsid w:val="0048758F"/>
    <w:rsid w:val="00487AC7"/>
    <w:rsid w:val="00490755"/>
    <w:rsid w:val="004907FF"/>
    <w:rsid w:val="004919DF"/>
    <w:rsid w:val="00492185"/>
    <w:rsid w:val="00492D91"/>
    <w:rsid w:val="00492DEA"/>
    <w:rsid w:val="00493D63"/>
    <w:rsid w:val="00493DAE"/>
    <w:rsid w:val="00493E52"/>
    <w:rsid w:val="00494384"/>
    <w:rsid w:val="004944A0"/>
    <w:rsid w:val="00494B2C"/>
    <w:rsid w:val="004953CC"/>
    <w:rsid w:val="00495DB2"/>
    <w:rsid w:val="00496ACA"/>
    <w:rsid w:val="00496B4B"/>
    <w:rsid w:val="004973AC"/>
    <w:rsid w:val="004975E6"/>
    <w:rsid w:val="00497F52"/>
    <w:rsid w:val="004A0253"/>
    <w:rsid w:val="004A0338"/>
    <w:rsid w:val="004A0AA1"/>
    <w:rsid w:val="004A1031"/>
    <w:rsid w:val="004A1310"/>
    <w:rsid w:val="004A19F1"/>
    <w:rsid w:val="004A26CF"/>
    <w:rsid w:val="004A2B39"/>
    <w:rsid w:val="004A30A1"/>
    <w:rsid w:val="004A30C0"/>
    <w:rsid w:val="004A312B"/>
    <w:rsid w:val="004A32D3"/>
    <w:rsid w:val="004A3366"/>
    <w:rsid w:val="004A3597"/>
    <w:rsid w:val="004A407C"/>
    <w:rsid w:val="004A41C1"/>
    <w:rsid w:val="004A4435"/>
    <w:rsid w:val="004A4750"/>
    <w:rsid w:val="004A4792"/>
    <w:rsid w:val="004A4BE6"/>
    <w:rsid w:val="004A543C"/>
    <w:rsid w:val="004A562E"/>
    <w:rsid w:val="004A57FD"/>
    <w:rsid w:val="004A5BB4"/>
    <w:rsid w:val="004A5CEE"/>
    <w:rsid w:val="004A6387"/>
    <w:rsid w:val="004A639B"/>
    <w:rsid w:val="004A64B5"/>
    <w:rsid w:val="004A67D1"/>
    <w:rsid w:val="004A719C"/>
    <w:rsid w:val="004A7337"/>
    <w:rsid w:val="004A76F5"/>
    <w:rsid w:val="004A78FB"/>
    <w:rsid w:val="004A7B23"/>
    <w:rsid w:val="004A9C03"/>
    <w:rsid w:val="004B025E"/>
    <w:rsid w:val="004B02E3"/>
    <w:rsid w:val="004B0CFA"/>
    <w:rsid w:val="004B1230"/>
    <w:rsid w:val="004B1325"/>
    <w:rsid w:val="004B1714"/>
    <w:rsid w:val="004B229A"/>
    <w:rsid w:val="004B26D5"/>
    <w:rsid w:val="004B2799"/>
    <w:rsid w:val="004B27BC"/>
    <w:rsid w:val="004B29B4"/>
    <w:rsid w:val="004B2A6A"/>
    <w:rsid w:val="004B2C2C"/>
    <w:rsid w:val="004B3241"/>
    <w:rsid w:val="004B3CD7"/>
    <w:rsid w:val="004B406B"/>
    <w:rsid w:val="004B44B3"/>
    <w:rsid w:val="004B4B68"/>
    <w:rsid w:val="004B4B8C"/>
    <w:rsid w:val="004B4D2C"/>
    <w:rsid w:val="004B566A"/>
    <w:rsid w:val="004B5DA1"/>
    <w:rsid w:val="004B5E6A"/>
    <w:rsid w:val="004B6186"/>
    <w:rsid w:val="004B63F6"/>
    <w:rsid w:val="004B6688"/>
    <w:rsid w:val="004B66C7"/>
    <w:rsid w:val="004B6710"/>
    <w:rsid w:val="004B6C23"/>
    <w:rsid w:val="004B74D4"/>
    <w:rsid w:val="004B75E1"/>
    <w:rsid w:val="004B7E4B"/>
    <w:rsid w:val="004C01DC"/>
    <w:rsid w:val="004C044E"/>
    <w:rsid w:val="004C07CB"/>
    <w:rsid w:val="004C0D26"/>
    <w:rsid w:val="004C0DEA"/>
    <w:rsid w:val="004C1E41"/>
    <w:rsid w:val="004C207E"/>
    <w:rsid w:val="004C2185"/>
    <w:rsid w:val="004C2212"/>
    <w:rsid w:val="004C2370"/>
    <w:rsid w:val="004C27F5"/>
    <w:rsid w:val="004C2C66"/>
    <w:rsid w:val="004C3903"/>
    <w:rsid w:val="004C3F60"/>
    <w:rsid w:val="004C408C"/>
    <w:rsid w:val="004C4650"/>
    <w:rsid w:val="004C4C04"/>
    <w:rsid w:val="004C52D3"/>
    <w:rsid w:val="004C5BBF"/>
    <w:rsid w:val="004C5D30"/>
    <w:rsid w:val="004C606B"/>
    <w:rsid w:val="004C6B5C"/>
    <w:rsid w:val="004C6F72"/>
    <w:rsid w:val="004C7530"/>
    <w:rsid w:val="004C76BF"/>
    <w:rsid w:val="004C7A5D"/>
    <w:rsid w:val="004C7BA3"/>
    <w:rsid w:val="004D006E"/>
    <w:rsid w:val="004D0D85"/>
    <w:rsid w:val="004D103C"/>
    <w:rsid w:val="004D18B3"/>
    <w:rsid w:val="004D1984"/>
    <w:rsid w:val="004D1A92"/>
    <w:rsid w:val="004D1B79"/>
    <w:rsid w:val="004D1CB0"/>
    <w:rsid w:val="004D1D85"/>
    <w:rsid w:val="004D22A3"/>
    <w:rsid w:val="004D240E"/>
    <w:rsid w:val="004D26ED"/>
    <w:rsid w:val="004D2A6A"/>
    <w:rsid w:val="004D2C3E"/>
    <w:rsid w:val="004D2F0E"/>
    <w:rsid w:val="004D2FDF"/>
    <w:rsid w:val="004D32CB"/>
    <w:rsid w:val="004D339A"/>
    <w:rsid w:val="004D4581"/>
    <w:rsid w:val="004D4B1B"/>
    <w:rsid w:val="004D5238"/>
    <w:rsid w:val="004D54A6"/>
    <w:rsid w:val="004D650E"/>
    <w:rsid w:val="004D757C"/>
    <w:rsid w:val="004D7600"/>
    <w:rsid w:val="004D7C6D"/>
    <w:rsid w:val="004E0025"/>
    <w:rsid w:val="004E0415"/>
    <w:rsid w:val="004E0674"/>
    <w:rsid w:val="004E08B4"/>
    <w:rsid w:val="004E0B67"/>
    <w:rsid w:val="004E0FF5"/>
    <w:rsid w:val="004E19E0"/>
    <w:rsid w:val="004E2083"/>
    <w:rsid w:val="004E2D46"/>
    <w:rsid w:val="004E35D7"/>
    <w:rsid w:val="004E3D2D"/>
    <w:rsid w:val="004E429B"/>
    <w:rsid w:val="004E453F"/>
    <w:rsid w:val="004E489D"/>
    <w:rsid w:val="004E4994"/>
    <w:rsid w:val="004E4B17"/>
    <w:rsid w:val="004E4B25"/>
    <w:rsid w:val="004E4CF5"/>
    <w:rsid w:val="004E4D89"/>
    <w:rsid w:val="004E59F6"/>
    <w:rsid w:val="004E5D7F"/>
    <w:rsid w:val="004E60C0"/>
    <w:rsid w:val="004E61EE"/>
    <w:rsid w:val="004E6470"/>
    <w:rsid w:val="004E6912"/>
    <w:rsid w:val="004E74ED"/>
    <w:rsid w:val="004E7B1B"/>
    <w:rsid w:val="004E7CB6"/>
    <w:rsid w:val="004F0156"/>
    <w:rsid w:val="004F0BD3"/>
    <w:rsid w:val="004F108A"/>
    <w:rsid w:val="004F161E"/>
    <w:rsid w:val="004F2737"/>
    <w:rsid w:val="004F283F"/>
    <w:rsid w:val="004F2C49"/>
    <w:rsid w:val="004F3331"/>
    <w:rsid w:val="004F3D58"/>
    <w:rsid w:val="004F41F9"/>
    <w:rsid w:val="004F4326"/>
    <w:rsid w:val="004F43F3"/>
    <w:rsid w:val="004F47F0"/>
    <w:rsid w:val="004F4D52"/>
    <w:rsid w:val="004F4DFA"/>
    <w:rsid w:val="004F5B69"/>
    <w:rsid w:val="004F5DA4"/>
    <w:rsid w:val="004F5EFD"/>
    <w:rsid w:val="004F6161"/>
    <w:rsid w:val="004F6B94"/>
    <w:rsid w:val="004F72F8"/>
    <w:rsid w:val="005000F6"/>
    <w:rsid w:val="0050030D"/>
    <w:rsid w:val="0050043D"/>
    <w:rsid w:val="005005A7"/>
    <w:rsid w:val="00500614"/>
    <w:rsid w:val="00500D09"/>
    <w:rsid w:val="00500FE6"/>
    <w:rsid w:val="00501028"/>
    <w:rsid w:val="00501C39"/>
    <w:rsid w:val="005027E4"/>
    <w:rsid w:val="00502B93"/>
    <w:rsid w:val="00502CAD"/>
    <w:rsid w:val="0050382D"/>
    <w:rsid w:val="005039CC"/>
    <w:rsid w:val="00503F3C"/>
    <w:rsid w:val="0050400A"/>
    <w:rsid w:val="0050412C"/>
    <w:rsid w:val="00504634"/>
    <w:rsid w:val="00504E47"/>
    <w:rsid w:val="0050549F"/>
    <w:rsid w:val="005056FB"/>
    <w:rsid w:val="00505A2E"/>
    <w:rsid w:val="00506453"/>
    <w:rsid w:val="005065C1"/>
    <w:rsid w:val="00506C07"/>
    <w:rsid w:val="00506C5D"/>
    <w:rsid w:val="00507A00"/>
    <w:rsid w:val="00507DE4"/>
    <w:rsid w:val="005098E8"/>
    <w:rsid w:val="0051021F"/>
    <w:rsid w:val="0051052C"/>
    <w:rsid w:val="00510A73"/>
    <w:rsid w:val="005110A3"/>
    <w:rsid w:val="005111B1"/>
    <w:rsid w:val="00511781"/>
    <w:rsid w:val="0051184C"/>
    <w:rsid w:val="00511E1B"/>
    <w:rsid w:val="0051208F"/>
    <w:rsid w:val="00512400"/>
    <w:rsid w:val="00512728"/>
    <w:rsid w:val="005129DC"/>
    <w:rsid w:val="00512E9C"/>
    <w:rsid w:val="005130F7"/>
    <w:rsid w:val="005132EB"/>
    <w:rsid w:val="00513D9C"/>
    <w:rsid w:val="00514226"/>
    <w:rsid w:val="005145AB"/>
    <w:rsid w:val="005147A3"/>
    <w:rsid w:val="00515CC9"/>
    <w:rsid w:val="005160B5"/>
    <w:rsid w:val="0051615C"/>
    <w:rsid w:val="00516489"/>
    <w:rsid w:val="0051659E"/>
    <w:rsid w:val="00516ADC"/>
    <w:rsid w:val="00516C06"/>
    <w:rsid w:val="005170E1"/>
    <w:rsid w:val="00517993"/>
    <w:rsid w:val="00517A92"/>
    <w:rsid w:val="00520128"/>
    <w:rsid w:val="00520848"/>
    <w:rsid w:val="005209AA"/>
    <w:rsid w:val="005214B1"/>
    <w:rsid w:val="005224F8"/>
    <w:rsid w:val="00522C4E"/>
    <w:rsid w:val="005233A5"/>
    <w:rsid w:val="005240AF"/>
    <w:rsid w:val="00524FE1"/>
    <w:rsid w:val="005252B3"/>
    <w:rsid w:val="0052540E"/>
    <w:rsid w:val="00525CBB"/>
    <w:rsid w:val="00525E3F"/>
    <w:rsid w:val="00526092"/>
    <w:rsid w:val="00526889"/>
    <w:rsid w:val="0052690E"/>
    <w:rsid w:val="00526DF5"/>
    <w:rsid w:val="0052703F"/>
    <w:rsid w:val="00527486"/>
    <w:rsid w:val="00527E13"/>
    <w:rsid w:val="005300F9"/>
    <w:rsid w:val="005307DA"/>
    <w:rsid w:val="0053094E"/>
    <w:rsid w:val="00530A6C"/>
    <w:rsid w:val="00530DA5"/>
    <w:rsid w:val="0053148E"/>
    <w:rsid w:val="005318A8"/>
    <w:rsid w:val="00531D5B"/>
    <w:rsid w:val="00531F1A"/>
    <w:rsid w:val="0053206C"/>
    <w:rsid w:val="0053218A"/>
    <w:rsid w:val="0053237C"/>
    <w:rsid w:val="00532ADE"/>
    <w:rsid w:val="00532F5A"/>
    <w:rsid w:val="00533056"/>
    <w:rsid w:val="0053309F"/>
    <w:rsid w:val="00533695"/>
    <w:rsid w:val="00533B91"/>
    <w:rsid w:val="0053413B"/>
    <w:rsid w:val="005348AB"/>
    <w:rsid w:val="005349BD"/>
    <w:rsid w:val="00534A82"/>
    <w:rsid w:val="00534CCB"/>
    <w:rsid w:val="005353A7"/>
    <w:rsid w:val="0053560D"/>
    <w:rsid w:val="005359BA"/>
    <w:rsid w:val="005359C1"/>
    <w:rsid w:val="00535B4B"/>
    <w:rsid w:val="00535C14"/>
    <w:rsid w:val="00535F3F"/>
    <w:rsid w:val="00536299"/>
    <w:rsid w:val="005366A0"/>
    <w:rsid w:val="00536A67"/>
    <w:rsid w:val="00537945"/>
    <w:rsid w:val="00537EC2"/>
    <w:rsid w:val="00540010"/>
    <w:rsid w:val="00540956"/>
    <w:rsid w:val="00540F03"/>
    <w:rsid w:val="00541B49"/>
    <w:rsid w:val="00541E32"/>
    <w:rsid w:val="00542029"/>
    <w:rsid w:val="005421BE"/>
    <w:rsid w:val="0054220E"/>
    <w:rsid w:val="005425A9"/>
    <w:rsid w:val="005425AD"/>
    <w:rsid w:val="00542E75"/>
    <w:rsid w:val="00543468"/>
    <w:rsid w:val="00543766"/>
    <w:rsid w:val="005445C3"/>
    <w:rsid w:val="00544ACE"/>
    <w:rsid w:val="00544CE4"/>
    <w:rsid w:val="00544D84"/>
    <w:rsid w:val="00544F1F"/>
    <w:rsid w:val="005451A2"/>
    <w:rsid w:val="0054565D"/>
    <w:rsid w:val="00545B16"/>
    <w:rsid w:val="00545F09"/>
    <w:rsid w:val="00546D4E"/>
    <w:rsid w:val="00547136"/>
    <w:rsid w:val="00547631"/>
    <w:rsid w:val="00548F2D"/>
    <w:rsid w:val="005508F8"/>
    <w:rsid w:val="00550C33"/>
    <w:rsid w:val="00550E2F"/>
    <w:rsid w:val="00551580"/>
    <w:rsid w:val="00551ADF"/>
    <w:rsid w:val="00551FE9"/>
    <w:rsid w:val="00552A51"/>
    <w:rsid w:val="00552CDC"/>
    <w:rsid w:val="00552FD0"/>
    <w:rsid w:val="005537A7"/>
    <w:rsid w:val="00553C22"/>
    <w:rsid w:val="00553C65"/>
    <w:rsid w:val="00553E16"/>
    <w:rsid w:val="00554163"/>
    <w:rsid w:val="0055466F"/>
    <w:rsid w:val="0055500E"/>
    <w:rsid w:val="0055543D"/>
    <w:rsid w:val="00555E61"/>
    <w:rsid w:val="00556676"/>
    <w:rsid w:val="0055718C"/>
    <w:rsid w:val="005577EF"/>
    <w:rsid w:val="005578CB"/>
    <w:rsid w:val="00557D9B"/>
    <w:rsid w:val="005605A1"/>
    <w:rsid w:val="00560952"/>
    <w:rsid w:val="00561972"/>
    <w:rsid w:val="00561ACE"/>
    <w:rsid w:val="00562B07"/>
    <w:rsid w:val="00562CCA"/>
    <w:rsid w:val="005637A2"/>
    <w:rsid w:val="00563BA4"/>
    <w:rsid w:val="00563FA7"/>
    <w:rsid w:val="005643C1"/>
    <w:rsid w:val="00564601"/>
    <w:rsid w:val="0056474C"/>
    <w:rsid w:val="00564A02"/>
    <w:rsid w:val="00564DA0"/>
    <w:rsid w:val="005650A4"/>
    <w:rsid w:val="005655C2"/>
    <w:rsid w:val="005664F0"/>
    <w:rsid w:val="00566964"/>
    <w:rsid w:val="00566CE6"/>
    <w:rsid w:val="005675EC"/>
    <w:rsid w:val="005678CD"/>
    <w:rsid w:val="00567A3E"/>
    <w:rsid w:val="00567AF5"/>
    <w:rsid w:val="005702B4"/>
    <w:rsid w:val="0057064E"/>
    <w:rsid w:val="00570EDB"/>
    <w:rsid w:val="00570FAD"/>
    <w:rsid w:val="00571939"/>
    <w:rsid w:val="005719A2"/>
    <w:rsid w:val="00571A91"/>
    <w:rsid w:val="00571AF1"/>
    <w:rsid w:val="00572140"/>
    <w:rsid w:val="005724F9"/>
    <w:rsid w:val="0057251F"/>
    <w:rsid w:val="0057258D"/>
    <w:rsid w:val="00572DCC"/>
    <w:rsid w:val="00572FC6"/>
    <w:rsid w:val="00573263"/>
    <w:rsid w:val="005733F5"/>
    <w:rsid w:val="005735BE"/>
    <w:rsid w:val="00573AD2"/>
    <w:rsid w:val="00574433"/>
    <w:rsid w:val="005746DF"/>
    <w:rsid w:val="0057517A"/>
    <w:rsid w:val="005752DB"/>
    <w:rsid w:val="005754ED"/>
    <w:rsid w:val="00575A85"/>
    <w:rsid w:val="00575EFE"/>
    <w:rsid w:val="00576112"/>
    <w:rsid w:val="005764DE"/>
    <w:rsid w:val="005765A2"/>
    <w:rsid w:val="005769B5"/>
    <w:rsid w:val="00576E77"/>
    <w:rsid w:val="00576FF4"/>
    <w:rsid w:val="0057709F"/>
    <w:rsid w:val="00577503"/>
    <w:rsid w:val="005775E8"/>
    <w:rsid w:val="00577791"/>
    <w:rsid w:val="00577ADF"/>
    <w:rsid w:val="0058066A"/>
    <w:rsid w:val="00580C2D"/>
    <w:rsid w:val="00581522"/>
    <w:rsid w:val="00581C4F"/>
    <w:rsid w:val="00581C87"/>
    <w:rsid w:val="005822A1"/>
    <w:rsid w:val="005829D1"/>
    <w:rsid w:val="0058337E"/>
    <w:rsid w:val="00583DE5"/>
    <w:rsid w:val="005841D4"/>
    <w:rsid w:val="00584594"/>
    <w:rsid w:val="005848D1"/>
    <w:rsid w:val="00584C2B"/>
    <w:rsid w:val="00585122"/>
    <w:rsid w:val="00585203"/>
    <w:rsid w:val="0058527C"/>
    <w:rsid w:val="005853E7"/>
    <w:rsid w:val="005857C0"/>
    <w:rsid w:val="00585959"/>
    <w:rsid w:val="00585E9D"/>
    <w:rsid w:val="00585F9D"/>
    <w:rsid w:val="00585FF5"/>
    <w:rsid w:val="00587CAE"/>
    <w:rsid w:val="005902C2"/>
    <w:rsid w:val="005903E3"/>
    <w:rsid w:val="005904CE"/>
    <w:rsid w:val="00590B6B"/>
    <w:rsid w:val="00590E70"/>
    <w:rsid w:val="00591119"/>
    <w:rsid w:val="005914F6"/>
    <w:rsid w:val="005915B2"/>
    <w:rsid w:val="00591A9F"/>
    <w:rsid w:val="00591B8A"/>
    <w:rsid w:val="00591F03"/>
    <w:rsid w:val="005923E8"/>
    <w:rsid w:val="00592677"/>
    <w:rsid w:val="00592D2B"/>
    <w:rsid w:val="0059323F"/>
    <w:rsid w:val="005938F5"/>
    <w:rsid w:val="00593B00"/>
    <w:rsid w:val="00593FB3"/>
    <w:rsid w:val="005941AC"/>
    <w:rsid w:val="00594B83"/>
    <w:rsid w:val="00594BD3"/>
    <w:rsid w:val="00595456"/>
    <w:rsid w:val="0059575D"/>
    <w:rsid w:val="00595E1C"/>
    <w:rsid w:val="005960AC"/>
    <w:rsid w:val="005963FA"/>
    <w:rsid w:val="00596547"/>
    <w:rsid w:val="00596CA2"/>
    <w:rsid w:val="00596D18"/>
    <w:rsid w:val="00596E51"/>
    <w:rsid w:val="00597558"/>
    <w:rsid w:val="005975FF"/>
    <w:rsid w:val="005A01AE"/>
    <w:rsid w:val="005A18C9"/>
    <w:rsid w:val="005A1DFB"/>
    <w:rsid w:val="005A227B"/>
    <w:rsid w:val="005A23E9"/>
    <w:rsid w:val="005A283A"/>
    <w:rsid w:val="005A28BD"/>
    <w:rsid w:val="005A2B92"/>
    <w:rsid w:val="005A3545"/>
    <w:rsid w:val="005A370F"/>
    <w:rsid w:val="005A3AA9"/>
    <w:rsid w:val="005A3F33"/>
    <w:rsid w:val="005A4F0F"/>
    <w:rsid w:val="005A536E"/>
    <w:rsid w:val="005A5444"/>
    <w:rsid w:val="005A6583"/>
    <w:rsid w:val="005A7232"/>
    <w:rsid w:val="005A73A6"/>
    <w:rsid w:val="005A7530"/>
    <w:rsid w:val="005A75AB"/>
    <w:rsid w:val="005A7616"/>
    <w:rsid w:val="005A76D2"/>
    <w:rsid w:val="005A7A88"/>
    <w:rsid w:val="005A7F46"/>
    <w:rsid w:val="005B0079"/>
    <w:rsid w:val="005B02C4"/>
    <w:rsid w:val="005B077A"/>
    <w:rsid w:val="005B0920"/>
    <w:rsid w:val="005B0EC1"/>
    <w:rsid w:val="005B0F87"/>
    <w:rsid w:val="005B14B6"/>
    <w:rsid w:val="005B154D"/>
    <w:rsid w:val="005B1ECF"/>
    <w:rsid w:val="005B2278"/>
    <w:rsid w:val="005B22E5"/>
    <w:rsid w:val="005B29E6"/>
    <w:rsid w:val="005B2DF0"/>
    <w:rsid w:val="005B2EAC"/>
    <w:rsid w:val="005B32D0"/>
    <w:rsid w:val="005B42D2"/>
    <w:rsid w:val="005B499B"/>
    <w:rsid w:val="005B4D18"/>
    <w:rsid w:val="005B4F8B"/>
    <w:rsid w:val="005B5A15"/>
    <w:rsid w:val="005B5C9E"/>
    <w:rsid w:val="005B64B7"/>
    <w:rsid w:val="005B65D5"/>
    <w:rsid w:val="005B6DFF"/>
    <w:rsid w:val="005B71C5"/>
    <w:rsid w:val="005B747F"/>
    <w:rsid w:val="005B77C2"/>
    <w:rsid w:val="005B79DA"/>
    <w:rsid w:val="005C069C"/>
    <w:rsid w:val="005C1008"/>
    <w:rsid w:val="005C1099"/>
    <w:rsid w:val="005C14A6"/>
    <w:rsid w:val="005C1671"/>
    <w:rsid w:val="005C16D7"/>
    <w:rsid w:val="005C16E0"/>
    <w:rsid w:val="005C2BD0"/>
    <w:rsid w:val="005C3088"/>
    <w:rsid w:val="005C31D0"/>
    <w:rsid w:val="005C3CF3"/>
    <w:rsid w:val="005C400D"/>
    <w:rsid w:val="005C46F4"/>
    <w:rsid w:val="005C4DDC"/>
    <w:rsid w:val="005C50DE"/>
    <w:rsid w:val="005C556F"/>
    <w:rsid w:val="005C5620"/>
    <w:rsid w:val="005C5A6A"/>
    <w:rsid w:val="005C6044"/>
    <w:rsid w:val="005C6162"/>
    <w:rsid w:val="005C6783"/>
    <w:rsid w:val="005C6E3D"/>
    <w:rsid w:val="005C7C9D"/>
    <w:rsid w:val="005C7E4D"/>
    <w:rsid w:val="005D02CD"/>
    <w:rsid w:val="005D0679"/>
    <w:rsid w:val="005D0BAD"/>
    <w:rsid w:val="005D0BB3"/>
    <w:rsid w:val="005D0EB3"/>
    <w:rsid w:val="005D0FA8"/>
    <w:rsid w:val="005D14BE"/>
    <w:rsid w:val="005D1610"/>
    <w:rsid w:val="005D1E03"/>
    <w:rsid w:val="005D247B"/>
    <w:rsid w:val="005D25CC"/>
    <w:rsid w:val="005D2904"/>
    <w:rsid w:val="005D2BCE"/>
    <w:rsid w:val="005D2E3E"/>
    <w:rsid w:val="005D3041"/>
    <w:rsid w:val="005D32F8"/>
    <w:rsid w:val="005D3368"/>
    <w:rsid w:val="005D3458"/>
    <w:rsid w:val="005D538E"/>
    <w:rsid w:val="005D53F7"/>
    <w:rsid w:val="005D56E9"/>
    <w:rsid w:val="005D5C87"/>
    <w:rsid w:val="005D6283"/>
    <w:rsid w:val="005D6331"/>
    <w:rsid w:val="005D654B"/>
    <w:rsid w:val="005D6625"/>
    <w:rsid w:val="005D66B6"/>
    <w:rsid w:val="005D6B32"/>
    <w:rsid w:val="005D6F22"/>
    <w:rsid w:val="005D708E"/>
    <w:rsid w:val="005D7335"/>
    <w:rsid w:val="005D78A4"/>
    <w:rsid w:val="005D7A77"/>
    <w:rsid w:val="005E02C9"/>
    <w:rsid w:val="005E09F1"/>
    <w:rsid w:val="005E1027"/>
    <w:rsid w:val="005E1030"/>
    <w:rsid w:val="005E1097"/>
    <w:rsid w:val="005E109E"/>
    <w:rsid w:val="005E18A3"/>
    <w:rsid w:val="005E18BF"/>
    <w:rsid w:val="005E1DA9"/>
    <w:rsid w:val="005E2197"/>
    <w:rsid w:val="005E2612"/>
    <w:rsid w:val="005E2A3E"/>
    <w:rsid w:val="005E2D31"/>
    <w:rsid w:val="005E3504"/>
    <w:rsid w:val="005E35F2"/>
    <w:rsid w:val="005E422A"/>
    <w:rsid w:val="005E42AF"/>
    <w:rsid w:val="005E4475"/>
    <w:rsid w:val="005E450F"/>
    <w:rsid w:val="005E4636"/>
    <w:rsid w:val="005E46E9"/>
    <w:rsid w:val="005E4A0E"/>
    <w:rsid w:val="005E4E30"/>
    <w:rsid w:val="005E50AB"/>
    <w:rsid w:val="005E5258"/>
    <w:rsid w:val="005E52E8"/>
    <w:rsid w:val="005E5A99"/>
    <w:rsid w:val="005E6171"/>
    <w:rsid w:val="005E638A"/>
    <w:rsid w:val="005E67B0"/>
    <w:rsid w:val="005E6ABB"/>
    <w:rsid w:val="005E6BAF"/>
    <w:rsid w:val="005E6C92"/>
    <w:rsid w:val="005E743C"/>
    <w:rsid w:val="005E79E7"/>
    <w:rsid w:val="005E7B6F"/>
    <w:rsid w:val="005E7F03"/>
    <w:rsid w:val="005F0181"/>
    <w:rsid w:val="005F020E"/>
    <w:rsid w:val="005F06DB"/>
    <w:rsid w:val="005F076A"/>
    <w:rsid w:val="005F0EE8"/>
    <w:rsid w:val="005F11A3"/>
    <w:rsid w:val="005F11BC"/>
    <w:rsid w:val="005F125E"/>
    <w:rsid w:val="005F130C"/>
    <w:rsid w:val="005F1363"/>
    <w:rsid w:val="005F15A1"/>
    <w:rsid w:val="005F1618"/>
    <w:rsid w:val="005F2A62"/>
    <w:rsid w:val="005F2EE8"/>
    <w:rsid w:val="005F360C"/>
    <w:rsid w:val="005F39C5"/>
    <w:rsid w:val="005F40A2"/>
    <w:rsid w:val="005F45E0"/>
    <w:rsid w:val="005F4E31"/>
    <w:rsid w:val="005F559E"/>
    <w:rsid w:val="005F55D6"/>
    <w:rsid w:val="005F5882"/>
    <w:rsid w:val="005F6015"/>
    <w:rsid w:val="005F643B"/>
    <w:rsid w:val="005F6961"/>
    <w:rsid w:val="005F7259"/>
    <w:rsid w:val="005F74BB"/>
    <w:rsid w:val="005F7A0C"/>
    <w:rsid w:val="005F7B85"/>
    <w:rsid w:val="005F7D10"/>
    <w:rsid w:val="0060181F"/>
    <w:rsid w:val="00601B36"/>
    <w:rsid w:val="00602BB4"/>
    <w:rsid w:val="00602F9B"/>
    <w:rsid w:val="00603293"/>
    <w:rsid w:val="00603822"/>
    <w:rsid w:val="00603D84"/>
    <w:rsid w:val="00604128"/>
    <w:rsid w:val="006049FA"/>
    <w:rsid w:val="00604A34"/>
    <w:rsid w:val="00604AE9"/>
    <w:rsid w:val="006057E2"/>
    <w:rsid w:val="00605BB5"/>
    <w:rsid w:val="00606A2E"/>
    <w:rsid w:val="00606B35"/>
    <w:rsid w:val="00606BB0"/>
    <w:rsid w:val="00606D35"/>
    <w:rsid w:val="0060749B"/>
    <w:rsid w:val="00607866"/>
    <w:rsid w:val="00607AE8"/>
    <w:rsid w:val="00607DE9"/>
    <w:rsid w:val="006108FE"/>
    <w:rsid w:val="00610945"/>
    <w:rsid w:val="00610CDB"/>
    <w:rsid w:val="006116ED"/>
    <w:rsid w:val="00611744"/>
    <w:rsid w:val="00611A91"/>
    <w:rsid w:val="00611B82"/>
    <w:rsid w:val="00611D8D"/>
    <w:rsid w:val="00611FD7"/>
    <w:rsid w:val="00612899"/>
    <w:rsid w:val="00613258"/>
    <w:rsid w:val="00613908"/>
    <w:rsid w:val="0061463D"/>
    <w:rsid w:val="00614B59"/>
    <w:rsid w:val="00614CBF"/>
    <w:rsid w:val="00614DA4"/>
    <w:rsid w:val="00614E4B"/>
    <w:rsid w:val="00614EBE"/>
    <w:rsid w:val="00615153"/>
    <w:rsid w:val="00615A87"/>
    <w:rsid w:val="00615B45"/>
    <w:rsid w:val="00616093"/>
    <w:rsid w:val="006175D6"/>
    <w:rsid w:val="00617A8C"/>
    <w:rsid w:val="00620352"/>
    <w:rsid w:val="00620870"/>
    <w:rsid w:val="00620979"/>
    <w:rsid w:val="00620E0E"/>
    <w:rsid w:val="00621F15"/>
    <w:rsid w:val="00621FC0"/>
    <w:rsid w:val="006229E7"/>
    <w:rsid w:val="00622B72"/>
    <w:rsid w:val="00622C2A"/>
    <w:rsid w:val="00622CAD"/>
    <w:rsid w:val="00622FEA"/>
    <w:rsid w:val="00623003"/>
    <w:rsid w:val="00623E83"/>
    <w:rsid w:val="006241D1"/>
    <w:rsid w:val="0062496F"/>
    <w:rsid w:val="00624B5E"/>
    <w:rsid w:val="006252E7"/>
    <w:rsid w:val="00625459"/>
    <w:rsid w:val="006257C9"/>
    <w:rsid w:val="0062581D"/>
    <w:rsid w:val="006259E9"/>
    <w:rsid w:val="0062608F"/>
    <w:rsid w:val="006267AA"/>
    <w:rsid w:val="0062798F"/>
    <w:rsid w:val="00630380"/>
    <w:rsid w:val="0063048A"/>
    <w:rsid w:val="00630C73"/>
    <w:rsid w:val="00630D5B"/>
    <w:rsid w:val="00630DA2"/>
    <w:rsid w:val="00630DAA"/>
    <w:rsid w:val="00630DDD"/>
    <w:rsid w:val="00631022"/>
    <w:rsid w:val="006310AA"/>
    <w:rsid w:val="00631413"/>
    <w:rsid w:val="00631D53"/>
    <w:rsid w:val="0063344E"/>
    <w:rsid w:val="006339F7"/>
    <w:rsid w:val="00633AC9"/>
    <w:rsid w:val="00633CF9"/>
    <w:rsid w:val="006342A7"/>
    <w:rsid w:val="00634359"/>
    <w:rsid w:val="00634A40"/>
    <w:rsid w:val="00635552"/>
    <w:rsid w:val="00635979"/>
    <w:rsid w:val="00636DF7"/>
    <w:rsid w:val="00637157"/>
    <w:rsid w:val="006371E2"/>
    <w:rsid w:val="0063743D"/>
    <w:rsid w:val="006375F1"/>
    <w:rsid w:val="006376C4"/>
    <w:rsid w:val="00637709"/>
    <w:rsid w:val="00637850"/>
    <w:rsid w:val="00637B1A"/>
    <w:rsid w:val="006403B4"/>
    <w:rsid w:val="006406E7"/>
    <w:rsid w:val="0064087E"/>
    <w:rsid w:val="00640D6D"/>
    <w:rsid w:val="006412B3"/>
    <w:rsid w:val="006413CE"/>
    <w:rsid w:val="00641673"/>
    <w:rsid w:val="0064195C"/>
    <w:rsid w:val="0064199C"/>
    <w:rsid w:val="0064202C"/>
    <w:rsid w:val="006420C0"/>
    <w:rsid w:val="00642C36"/>
    <w:rsid w:val="00642E8B"/>
    <w:rsid w:val="00642EF0"/>
    <w:rsid w:val="006436C7"/>
    <w:rsid w:val="00643812"/>
    <w:rsid w:val="00643A5A"/>
    <w:rsid w:val="00643E4F"/>
    <w:rsid w:val="00643EEB"/>
    <w:rsid w:val="00644672"/>
    <w:rsid w:val="00644806"/>
    <w:rsid w:val="00644D4E"/>
    <w:rsid w:val="00645478"/>
    <w:rsid w:val="00645F52"/>
    <w:rsid w:val="00646101"/>
    <w:rsid w:val="00646344"/>
    <w:rsid w:val="006466D4"/>
    <w:rsid w:val="006470BC"/>
    <w:rsid w:val="00647CBF"/>
    <w:rsid w:val="00647F65"/>
    <w:rsid w:val="006501CC"/>
    <w:rsid w:val="00650515"/>
    <w:rsid w:val="0065067D"/>
    <w:rsid w:val="00650F97"/>
    <w:rsid w:val="00651019"/>
    <w:rsid w:val="006510C7"/>
    <w:rsid w:val="006511A0"/>
    <w:rsid w:val="00651B78"/>
    <w:rsid w:val="00651DE7"/>
    <w:rsid w:val="00651E9D"/>
    <w:rsid w:val="00652734"/>
    <w:rsid w:val="006527D5"/>
    <w:rsid w:val="00652AD9"/>
    <w:rsid w:val="00652DB0"/>
    <w:rsid w:val="00652F1D"/>
    <w:rsid w:val="00653B2A"/>
    <w:rsid w:val="00654B0A"/>
    <w:rsid w:val="00654D5C"/>
    <w:rsid w:val="00654EA3"/>
    <w:rsid w:val="006555C1"/>
    <w:rsid w:val="00655696"/>
    <w:rsid w:val="0065576C"/>
    <w:rsid w:val="00655883"/>
    <w:rsid w:val="0065591D"/>
    <w:rsid w:val="0065599B"/>
    <w:rsid w:val="00655AFC"/>
    <w:rsid w:val="006561F5"/>
    <w:rsid w:val="00656552"/>
    <w:rsid w:val="00656938"/>
    <w:rsid w:val="00656BE8"/>
    <w:rsid w:val="00656DAB"/>
    <w:rsid w:val="006574C1"/>
    <w:rsid w:val="006577EE"/>
    <w:rsid w:val="00660016"/>
    <w:rsid w:val="00660B7F"/>
    <w:rsid w:val="00661306"/>
    <w:rsid w:val="0066180E"/>
    <w:rsid w:val="0066199D"/>
    <w:rsid w:val="00661A28"/>
    <w:rsid w:val="00661AB9"/>
    <w:rsid w:val="00661B22"/>
    <w:rsid w:val="00661BBF"/>
    <w:rsid w:val="00661D2D"/>
    <w:rsid w:val="006626A6"/>
    <w:rsid w:val="006626F2"/>
    <w:rsid w:val="00662CE6"/>
    <w:rsid w:val="00663356"/>
    <w:rsid w:val="00663560"/>
    <w:rsid w:val="00663956"/>
    <w:rsid w:val="00664002"/>
    <w:rsid w:val="00664140"/>
    <w:rsid w:val="00665219"/>
    <w:rsid w:val="006652C7"/>
    <w:rsid w:val="006670D6"/>
    <w:rsid w:val="00667196"/>
    <w:rsid w:val="006677D4"/>
    <w:rsid w:val="00667B62"/>
    <w:rsid w:val="006701B5"/>
    <w:rsid w:val="006704BD"/>
    <w:rsid w:val="0067066C"/>
    <w:rsid w:val="00670B2F"/>
    <w:rsid w:val="00670C93"/>
    <w:rsid w:val="00671236"/>
    <w:rsid w:val="00671424"/>
    <w:rsid w:val="0067181F"/>
    <w:rsid w:val="006718B3"/>
    <w:rsid w:val="00671F2C"/>
    <w:rsid w:val="006721AE"/>
    <w:rsid w:val="00672285"/>
    <w:rsid w:val="0067244D"/>
    <w:rsid w:val="006726C4"/>
    <w:rsid w:val="006726E9"/>
    <w:rsid w:val="00672E78"/>
    <w:rsid w:val="00673015"/>
    <w:rsid w:val="006734C2"/>
    <w:rsid w:val="00673CEC"/>
    <w:rsid w:val="00673EDD"/>
    <w:rsid w:val="006747B4"/>
    <w:rsid w:val="0067486F"/>
    <w:rsid w:val="00674896"/>
    <w:rsid w:val="00674C65"/>
    <w:rsid w:val="00675415"/>
    <w:rsid w:val="00675BC0"/>
    <w:rsid w:val="00676BD0"/>
    <w:rsid w:val="006770C7"/>
    <w:rsid w:val="00677270"/>
    <w:rsid w:val="00677593"/>
    <w:rsid w:val="006775EF"/>
    <w:rsid w:val="00677BCA"/>
    <w:rsid w:val="00680778"/>
    <w:rsid w:val="00680B5F"/>
    <w:rsid w:val="00680B68"/>
    <w:rsid w:val="00681167"/>
    <w:rsid w:val="006811AF"/>
    <w:rsid w:val="00681264"/>
    <w:rsid w:val="006813A3"/>
    <w:rsid w:val="00681641"/>
    <w:rsid w:val="00681E6A"/>
    <w:rsid w:val="006825D5"/>
    <w:rsid w:val="00682DF6"/>
    <w:rsid w:val="00683096"/>
    <w:rsid w:val="0068317F"/>
    <w:rsid w:val="00683503"/>
    <w:rsid w:val="0068377C"/>
    <w:rsid w:val="00683790"/>
    <w:rsid w:val="00683811"/>
    <w:rsid w:val="0068453B"/>
    <w:rsid w:val="00684CEA"/>
    <w:rsid w:val="006852FE"/>
    <w:rsid w:val="0068558C"/>
    <w:rsid w:val="00685C1D"/>
    <w:rsid w:val="00686351"/>
    <w:rsid w:val="00686821"/>
    <w:rsid w:val="00686963"/>
    <w:rsid w:val="006869EE"/>
    <w:rsid w:val="006872DD"/>
    <w:rsid w:val="006873F5"/>
    <w:rsid w:val="0068787C"/>
    <w:rsid w:val="006878AE"/>
    <w:rsid w:val="00687A64"/>
    <w:rsid w:val="0069030B"/>
    <w:rsid w:val="006905AB"/>
    <w:rsid w:val="00690BD0"/>
    <w:rsid w:val="00691647"/>
    <w:rsid w:val="006916B2"/>
    <w:rsid w:val="00691758"/>
    <w:rsid w:val="006921F0"/>
    <w:rsid w:val="0069253B"/>
    <w:rsid w:val="0069263F"/>
    <w:rsid w:val="00692AE5"/>
    <w:rsid w:val="00692EB9"/>
    <w:rsid w:val="00692F43"/>
    <w:rsid w:val="0069374D"/>
    <w:rsid w:val="006937B1"/>
    <w:rsid w:val="0069404B"/>
    <w:rsid w:val="00694298"/>
    <w:rsid w:val="006942F2"/>
    <w:rsid w:val="0069438F"/>
    <w:rsid w:val="0069461F"/>
    <w:rsid w:val="00694F32"/>
    <w:rsid w:val="0069515F"/>
    <w:rsid w:val="006954E5"/>
    <w:rsid w:val="00695604"/>
    <w:rsid w:val="006957F7"/>
    <w:rsid w:val="00696121"/>
    <w:rsid w:val="006963AB"/>
    <w:rsid w:val="006963E6"/>
    <w:rsid w:val="0069684D"/>
    <w:rsid w:val="00696E07"/>
    <w:rsid w:val="00697150"/>
    <w:rsid w:val="006973C6"/>
    <w:rsid w:val="0069746F"/>
    <w:rsid w:val="00697E4A"/>
    <w:rsid w:val="006984D3"/>
    <w:rsid w:val="006A0331"/>
    <w:rsid w:val="006A0815"/>
    <w:rsid w:val="006A0AB2"/>
    <w:rsid w:val="006A16F5"/>
    <w:rsid w:val="006A17C6"/>
    <w:rsid w:val="006A1859"/>
    <w:rsid w:val="006A1A91"/>
    <w:rsid w:val="006A1DC7"/>
    <w:rsid w:val="006A25DC"/>
    <w:rsid w:val="006A2D1F"/>
    <w:rsid w:val="006A2EF1"/>
    <w:rsid w:val="006A310E"/>
    <w:rsid w:val="006A35D1"/>
    <w:rsid w:val="006A3F5A"/>
    <w:rsid w:val="006A42CE"/>
    <w:rsid w:val="006A450A"/>
    <w:rsid w:val="006A46FA"/>
    <w:rsid w:val="006A4949"/>
    <w:rsid w:val="006A5990"/>
    <w:rsid w:val="006A5A28"/>
    <w:rsid w:val="006A5CC5"/>
    <w:rsid w:val="006A5CD5"/>
    <w:rsid w:val="006A5E54"/>
    <w:rsid w:val="006A603C"/>
    <w:rsid w:val="006A63CA"/>
    <w:rsid w:val="006A64E6"/>
    <w:rsid w:val="006A6776"/>
    <w:rsid w:val="006A6BFB"/>
    <w:rsid w:val="006A6DCB"/>
    <w:rsid w:val="006A7768"/>
    <w:rsid w:val="006A7BB7"/>
    <w:rsid w:val="006A7BDC"/>
    <w:rsid w:val="006A7EAF"/>
    <w:rsid w:val="006A7F10"/>
    <w:rsid w:val="006B085B"/>
    <w:rsid w:val="006B0BAD"/>
    <w:rsid w:val="006B0BD7"/>
    <w:rsid w:val="006B0D2F"/>
    <w:rsid w:val="006B0F19"/>
    <w:rsid w:val="006B1207"/>
    <w:rsid w:val="006B12FA"/>
    <w:rsid w:val="006B145B"/>
    <w:rsid w:val="006B1A69"/>
    <w:rsid w:val="006B1EEA"/>
    <w:rsid w:val="006B1F4A"/>
    <w:rsid w:val="006B21FA"/>
    <w:rsid w:val="006B2507"/>
    <w:rsid w:val="006B263E"/>
    <w:rsid w:val="006B2705"/>
    <w:rsid w:val="006B2A39"/>
    <w:rsid w:val="006B3078"/>
    <w:rsid w:val="006B397A"/>
    <w:rsid w:val="006B3E51"/>
    <w:rsid w:val="006B41A0"/>
    <w:rsid w:val="006B46DB"/>
    <w:rsid w:val="006B490D"/>
    <w:rsid w:val="006B4D81"/>
    <w:rsid w:val="006B50B7"/>
    <w:rsid w:val="006B557C"/>
    <w:rsid w:val="006B5682"/>
    <w:rsid w:val="006B5723"/>
    <w:rsid w:val="006B5BD1"/>
    <w:rsid w:val="006B5E11"/>
    <w:rsid w:val="006B5FC7"/>
    <w:rsid w:val="006B67CC"/>
    <w:rsid w:val="006B7250"/>
    <w:rsid w:val="006B7783"/>
    <w:rsid w:val="006B7BE7"/>
    <w:rsid w:val="006C0031"/>
    <w:rsid w:val="006C06B4"/>
    <w:rsid w:val="006C0BAF"/>
    <w:rsid w:val="006C1379"/>
    <w:rsid w:val="006C1A16"/>
    <w:rsid w:val="006C211A"/>
    <w:rsid w:val="006C2267"/>
    <w:rsid w:val="006C22D8"/>
    <w:rsid w:val="006C235E"/>
    <w:rsid w:val="006C2394"/>
    <w:rsid w:val="006C243D"/>
    <w:rsid w:val="006C2784"/>
    <w:rsid w:val="006C2AF5"/>
    <w:rsid w:val="006C2B42"/>
    <w:rsid w:val="006C2C3F"/>
    <w:rsid w:val="006C2EEB"/>
    <w:rsid w:val="006C31F9"/>
    <w:rsid w:val="006C320F"/>
    <w:rsid w:val="006C326F"/>
    <w:rsid w:val="006C407C"/>
    <w:rsid w:val="006C45E0"/>
    <w:rsid w:val="006C48EA"/>
    <w:rsid w:val="006C4C42"/>
    <w:rsid w:val="006C53D2"/>
    <w:rsid w:val="006C5450"/>
    <w:rsid w:val="006C57F3"/>
    <w:rsid w:val="006C6661"/>
    <w:rsid w:val="006C722A"/>
    <w:rsid w:val="006C78D9"/>
    <w:rsid w:val="006D086E"/>
    <w:rsid w:val="006D0A80"/>
    <w:rsid w:val="006D1056"/>
    <w:rsid w:val="006D1211"/>
    <w:rsid w:val="006D1445"/>
    <w:rsid w:val="006D1590"/>
    <w:rsid w:val="006D17EA"/>
    <w:rsid w:val="006D1A1E"/>
    <w:rsid w:val="006D1C81"/>
    <w:rsid w:val="006D1FE7"/>
    <w:rsid w:val="006D20BF"/>
    <w:rsid w:val="006D235B"/>
    <w:rsid w:val="006D2E08"/>
    <w:rsid w:val="006D3225"/>
    <w:rsid w:val="006D34D6"/>
    <w:rsid w:val="006D3BE2"/>
    <w:rsid w:val="006D3D20"/>
    <w:rsid w:val="006D41DA"/>
    <w:rsid w:val="006D4319"/>
    <w:rsid w:val="006D47C6"/>
    <w:rsid w:val="006D4B18"/>
    <w:rsid w:val="006D4C6D"/>
    <w:rsid w:val="006D57F5"/>
    <w:rsid w:val="006D599D"/>
    <w:rsid w:val="006D5E09"/>
    <w:rsid w:val="006D6756"/>
    <w:rsid w:val="006D6BA3"/>
    <w:rsid w:val="006D74F0"/>
    <w:rsid w:val="006D7C19"/>
    <w:rsid w:val="006E076A"/>
    <w:rsid w:val="006E08F1"/>
    <w:rsid w:val="006E1090"/>
    <w:rsid w:val="006E14AB"/>
    <w:rsid w:val="006E1687"/>
    <w:rsid w:val="006E1BF5"/>
    <w:rsid w:val="006E2529"/>
    <w:rsid w:val="006E25EC"/>
    <w:rsid w:val="006E2F8F"/>
    <w:rsid w:val="006E3635"/>
    <w:rsid w:val="006E3727"/>
    <w:rsid w:val="006E3C7F"/>
    <w:rsid w:val="006E3D09"/>
    <w:rsid w:val="006E3EFE"/>
    <w:rsid w:val="006E4255"/>
    <w:rsid w:val="006E4BD0"/>
    <w:rsid w:val="006E4BE9"/>
    <w:rsid w:val="006E4C5A"/>
    <w:rsid w:val="006E4D5D"/>
    <w:rsid w:val="006E53DE"/>
    <w:rsid w:val="006E5426"/>
    <w:rsid w:val="006E568C"/>
    <w:rsid w:val="006E6D4A"/>
    <w:rsid w:val="006E744A"/>
    <w:rsid w:val="006E7912"/>
    <w:rsid w:val="006E7DC0"/>
    <w:rsid w:val="006E7DCF"/>
    <w:rsid w:val="006E7E09"/>
    <w:rsid w:val="006F04D0"/>
    <w:rsid w:val="006F0769"/>
    <w:rsid w:val="006F099A"/>
    <w:rsid w:val="006F09BD"/>
    <w:rsid w:val="006F10F3"/>
    <w:rsid w:val="006F162D"/>
    <w:rsid w:val="006F1B27"/>
    <w:rsid w:val="006F1EBB"/>
    <w:rsid w:val="006F2EA6"/>
    <w:rsid w:val="006F30E1"/>
    <w:rsid w:val="006F3465"/>
    <w:rsid w:val="006F3471"/>
    <w:rsid w:val="006F3488"/>
    <w:rsid w:val="006F3A1F"/>
    <w:rsid w:val="006F568A"/>
    <w:rsid w:val="006F5690"/>
    <w:rsid w:val="006F58DB"/>
    <w:rsid w:val="006F5B02"/>
    <w:rsid w:val="006F6326"/>
    <w:rsid w:val="006F6DC4"/>
    <w:rsid w:val="006F72D8"/>
    <w:rsid w:val="006F749A"/>
    <w:rsid w:val="006F77E4"/>
    <w:rsid w:val="006F78D4"/>
    <w:rsid w:val="00701441"/>
    <w:rsid w:val="00701738"/>
    <w:rsid w:val="007019E9"/>
    <w:rsid w:val="00701B5A"/>
    <w:rsid w:val="00701C30"/>
    <w:rsid w:val="00701F6D"/>
    <w:rsid w:val="00702070"/>
    <w:rsid w:val="00702454"/>
    <w:rsid w:val="007029A8"/>
    <w:rsid w:val="00702A81"/>
    <w:rsid w:val="00702E1B"/>
    <w:rsid w:val="00702F63"/>
    <w:rsid w:val="007030CD"/>
    <w:rsid w:val="00703B56"/>
    <w:rsid w:val="007040E1"/>
    <w:rsid w:val="00704311"/>
    <w:rsid w:val="00704735"/>
    <w:rsid w:val="00704BAD"/>
    <w:rsid w:val="00704CD5"/>
    <w:rsid w:val="0070519A"/>
    <w:rsid w:val="007053CD"/>
    <w:rsid w:val="0070553D"/>
    <w:rsid w:val="00705A4A"/>
    <w:rsid w:val="00705BD4"/>
    <w:rsid w:val="00706918"/>
    <w:rsid w:val="00707215"/>
    <w:rsid w:val="007072B7"/>
    <w:rsid w:val="007073AE"/>
    <w:rsid w:val="007076A5"/>
    <w:rsid w:val="007077B0"/>
    <w:rsid w:val="0071004A"/>
    <w:rsid w:val="007100C5"/>
    <w:rsid w:val="007104AD"/>
    <w:rsid w:val="0071058F"/>
    <w:rsid w:val="007108C1"/>
    <w:rsid w:val="00711013"/>
    <w:rsid w:val="007111FE"/>
    <w:rsid w:val="0071127B"/>
    <w:rsid w:val="007120D5"/>
    <w:rsid w:val="0071226C"/>
    <w:rsid w:val="007129FA"/>
    <w:rsid w:val="00713627"/>
    <w:rsid w:val="007136B2"/>
    <w:rsid w:val="007137D0"/>
    <w:rsid w:val="00713F01"/>
    <w:rsid w:val="0071401A"/>
    <w:rsid w:val="007140E1"/>
    <w:rsid w:val="0071411D"/>
    <w:rsid w:val="0071476D"/>
    <w:rsid w:val="007147E4"/>
    <w:rsid w:val="007149BA"/>
    <w:rsid w:val="00714A7F"/>
    <w:rsid w:val="00715D6B"/>
    <w:rsid w:val="00715F68"/>
    <w:rsid w:val="00716BA7"/>
    <w:rsid w:val="00717000"/>
    <w:rsid w:val="00717209"/>
    <w:rsid w:val="0071758B"/>
    <w:rsid w:val="00717DA4"/>
    <w:rsid w:val="0072001B"/>
    <w:rsid w:val="00720418"/>
    <w:rsid w:val="0072054F"/>
    <w:rsid w:val="00720C30"/>
    <w:rsid w:val="007215C7"/>
    <w:rsid w:val="00722E52"/>
    <w:rsid w:val="00723BC4"/>
    <w:rsid w:val="0072439B"/>
    <w:rsid w:val="00724C2E"/>
    <w:rsid w:val="00725399"/>
    <w:rsid w:val="007259C6"/>
    <w:rsid w:val="00725B33"/>
    <w:rsid w:val="00725C95"/>
    <w:rsid w:val="00725E77"/>
    <w:rsid w:val="00725FF0"/>
    <w:rsid w:val="00726295"/>
    <w:rsid w:val="0072654A"/>
    <w:rsid w:val="007265A0"/>
    <w:rsid w:val="00726727"/>
    <w:rsid w:val="00726888"/>
    <w:rsid w:val="007268CD"/>
    <w:rsid w:val="00727125"/>
    <w:rsid w:val="0072723A"/>
    <w:rsid w:val="00730362"/>
    <w:rsid w:val="007308EC"/>
    <w:rsid w:val="00731181"/>
    <w:rsid w:val="00731243"/>
    <w:rsid w:val="007313FC"/>
    <w:rsid w:val="00731615"/>
    <w:rsid w:val="00731B09"/>
    <w:rsid w:val="00731C5E"/>
    <w:rsid w:val="00731EDF"/>
    <w:rsid w:val="00732061"/>
    <w:rsid w:val="0073282F"/>
    <w:rsid w:val="00732BC7"/>
    <w:rsid w:val="00732F21"/>
    <w:rsid w:val="00732FB1"/>
    <w:rsid w:val="007333B7"/>
    <w:rsid w:val="0073345D"/>
    <w:rsid w:val="0073367F"/>
    <w:rsid w:val="00733942"/>
    <w:rsid w:val="00733A3C"/>
    <w:rsid w:val="00733BE9"/>
    <w:rsid w:val="007345F1"/>
    <w:rsid w:val="00734A42"/>
    <w:rsid w:val="00734C02"/>
    <w:rsid w:val="00734D97"/>
    <w:rsid w:val="0073679F"/>
    <w:rsid w:val="00736D0F"/>
    <w:rsid w:val="00736F01"/>
    <w:rsid w:val="007373EA"/>
    <w:rsid w:val="00737B05"/>
    <w:rsid w:val="00737E8E"/>
    <w:rsid w:val="0074056C"/>
    <w:rsid w:val="00740E07"/>
    <w:rsid w:val="007419BE"/>
    <w:rsid w:val="00741A9A"/>
    <w:rsid w:val="00742099"/>
    <w:rsid w:val="00742BB1"/>
    <w:rsid w:val="00742C03"/>
    <w:rsid w:val="00742E8B"/>
    <w:rsid w:val="007433CD"/>
    <w:rsid w:val="0074342B"/>
    <w:rsid w:val="00743A8B"/>
    <w:rsid w:val="007448BC"/>
    <w:rsid w:val="007448ED"/>
    <w:rsid w:val="00744988"/>
    <w:rsid w:val="00744CE1"/>
    <w:rsid w:val="00744DEF"/>
    <w:rsid w:val="0074555A"/>
    <w:rsid w:val="00745715"/>
    <w:rsid w:val="00745822"/>
    <w:rsid w:val="00745A69"/>
    <w:rsid w:val="00745BB3"/>
    <w:rsid w:val="00745D22"/>
    <w:rsid w:val="00746F1B"/>
    <w:rsid w:val="00747B5C"/>
    <w:rsid w:val="00747C18"/>
    <w:rsid w:val="00752296"/>
    <w:rsid w:val="0075253E"/>
    <w:rsid w:val="0075278C"/>
    <w:rsid w:val="00752ABF"/>
    <w:rsid w:val="007532C0"/>
    <w:rsid w:val="00753561"/>
    <w:rsid w:val="00753E2F"/>
    <w:rsid w:val="00753FC8"/>
    <w:rsid w:val="00753FDB"/>
    <w:rsid w:val="00754199"/>
    <w:rsid w:val="0075458F"/>
    <w:rsid w:val="007545E9"/>
    <w:rsid w:val="00754B5F"/>
    <w:rsid w:val="00754C8B"/>
    <w:rsid w:val="00754FF3"/>
    <w:rsid w:val="0075566F"/>
    <w:rsid w:val="00755D63"/>
    <w:rsid w:val="0075666C"/>
    <w:rsid w:val="00756DBA"/>
    <w:rsid w:val="0075709B"/>
    <w:rsid w:val="00757832"/>
    <w:rsid w:val="00757975"/>
    <w:rsid w:val="00757B11"/>
    <w:rsid w:val="00757D55"/>
    <w:rsid w:val="00757DA2"/>
    <w:rsid w:val="00757F6E"/>
    <w:rsid w:val="007602DE"/>
    <w:rsid w:val="00760F3E"/>
    <w:rsid w:val="0076121C"/>
    <w:rsid w:val="00761867"/>
    <w:rsid w:val="00761EFC"/>
    <w:rsid w:val="00762144"/>
    <w:rsid w:val="007625CF"/>
    <w:rsid w:val="007627A5"/>
    <w:rsid w:val="007637AA"/>
    <w:rsid w:val="00763895"/>
    <w:rsid w:val="00763970"/>
    <w:rsid w:val="007639ED"/>
    <w:rsid w:val="00763AD3"/>
    <w:rsid w:val="00763CAA"/>
    <w:rsid w:val="0076455A"/>
    <w:rsid w:val="007649E9"/>
    <w:rsid w:val="00764AE3"/>
    <w:rsid w:val="00764B11"/>
    <w:rsid w:val="007654CA"/>
    <w:rsid w:val="00765A24"/>
    <w:rsid w:val="0076601A"/>
    <w:rsid w:val="007660E1"/>
    <w:rsid w:val="007666A0"/>
    <w:rsid w:val="0076679B"/>
    <w:rsid w:val="007667A0"/>
    <w:rsid w:val="00766D7A"/>
    <w:rsid w:val="00766EE5"/>
    <w:rsid w:val="00766F5D"/>
    <w:rsid w:val="007675D8"/>
    <w:rsid w:val="007675DC"/>
    <w:rsid w:val="007675FA"/>
    <w:rsid w:val="00767AE6"/>
    <w:rsid w:val="00770145"/>
    <w:rsid w:val="0077031D"/>
    <w:rsid w:val="00771FD4"/>
    <w:rsid w:val="007721FA"/>
    <w:rsid w:val="00772480"/>
    <w:rsid w:val="007727C1"/>
    <w:rsid w:val="00772BF5"/>
    <w:rsid w:val="00773AB2"/>
    <w:rsid w:val="00773AB7"/>
    <w:rsid w:val="00773AC0"/>
    <w:rsid w:val="00773D86"/>
    <w:rsid w:val="00773F6A"/>
    <w:rsid w:val="00773FD1"/>
    <w:rsid w:val="007743D3"/>
    <w:rsid w:val="007746D8"/>
    <w:rsid w:val="00774706"/>
    <w:rsid w:val="00774937"/>
    <w:rsid w:val="00774B28"/>
    <w:rsid w:val="0077588B"/>
    <w:rsid w:val="00775AE0"/>
    <w:rsid w:val="00775DC8"/>
    <w:rsid w:val="00776027"/>
    <w:rsid w:val="007760A5"/>
    <w:rsid w:val="00776223"/>
    <w:rsid w:val="007765A4"/>
    <w:rsid w:val="00776681"/>
    <w:rsid w:val="00776FEF"/>
    <w:rsid w:val="00777265"/>
    <w:rsid w:val="00777535"/>
    <w:rsid w:val="00777654"/>
    <w:rsid w:val="00777BAF"/>
    <w:rsid w:val="00777F91"/>
    <w:rsid w:val="00780443"/>
    <w:rsid w:val="007805FF"/>
    <w:rsid w:val="0078077B"/>
    <w:rsid w:val="00780795"/>
    <w:rsid w:val="00780907"/>
    <w:rsid w:val="00780A82"/>
    <w:rsid w:val="00780CC2"/>
    <w:rsid w:val="0078107C"/>
    <w:rsid w:val="00781AAD"/>
    <w:rsid w:val="00781D98"/>
    <w:rsid w:val="00781FE6"/>
    <w:rsid w:val="007824EB"/>
    <w:rsid w:val="007826F2"/>
    <w:rsid w:val="0078291B"/>
    <w:rsid w:val="00782F2A"/>
    <w:rsid w:val="0078344E"/>
    <w:rsid w:val="00783947"/>
    <w:rsid w:val="00784366"/>
    <w:rsid w:val="007845E5"/>
    <w:rsid w:val="00784BF4"/>
    <w:rsid w:val="00784CAA"/>
    <w:rsid w:val="00784EC5"/>
    <w:rsid w:val="00785249"/>
    <w:rsid w:val="0078574C"/>
    <w:rsid w:val="007857CD"/>
    <w:rsid w:val="007869C6"/>
    <w:rsid w:val="00786B65"/>
    <w:rsid w:val="00787149"/>
    <w:rsid w:val="00787AD6"/>
    <w:rsid w:val="00790088"/>
    <w:rsid w:val="00790FE6"/>
    <w:rsid w:val="007912C2"/>
    <w:rsid w:val="0079137A"/>
    <w:rsid w:val="007917FB"/>
    <w:rsid w:val="007924F2"/>
    <w:rsid w:val="0079303A"/>
    <w:rsid w:val="0079340A"/>
    <w:rsid w:val="0079341F"/>
    <w:rsid w:val="007934C6"/>
    <w:rsid w:val="00793856"/>
    <w:rsid w:val="007939DC"/>
    <w:rsid w:val="00793D92"/>
    <w:rsid w:val="0079444F"/>
    <w:rsid w:val="0079465B"/>
    <w:rsid w:val="007949FF"/>
    <w:rsid w:val="00794F37"/>
    <w:rsid w:val="0079520A"/>
    <w:rsid w:val="007962A3"/>
    <w:rsid w:val="00796355"/>
    <w:rsid w:val="0079677D"/>
    <w:rsid w:val="007968C9"/>
    <w:rsid w:val="00796ACB"/>
    <w:rsid w:val="00796E11"/>
    <w:rsid w:val="00797439"/>
    <w:rsid w:val="00797874"/>
    <w:rsid w:val="00797B52"/>
    <w:rsid w:val="00797C5F"/>
    <w:rsid w:val="00797CED"/>
    <w:rsid w:val="00797FF2"/>
    <w:rsid w:val="007A02DE"/>
    <w:rsid w:val="007A148A"/>
    <w:rsid w:val="007A1ADB"/>
    <w:rsid w:val="007A2957"/>
    <w:rsid w:val="007A2D7A"/>
    <w:rsid w:val="007A2E24"/>
    <w:rsid w:val="007A2E62"/>
    <w:rsid w:val="007A37B0"/>
    <w:rsid w:val="007A3C61"/>
    <w:rsid w:val="007A4098"/>
    <w:rsid w:val="007A46DF"/>
    <w:rsid w:val="007A471C"/>
    <w:rsid w:val="007A4B24"/>
    <w:rsid w:val="007A4DD5"/>
    <w:rsid w:val="007A4DE6"/>
    <w:rsid w:val="007A60CD"/>
    <w:rsid w:val="007A62B4"/>
    <w:rsid w:val="007A65AA"/>
    <w:rsid w:val="007A6A24"/>
    <w:rsid w:val="007A6A31"/>
    <w:rsid w:val="007A6C64"/>
    <w:rsid w:val="007A7C24"/>
    <w:rsid w:val="007A7CE5"/>
    <w:rsid w:val="007A7E98"/>
    <w:rsid w:val="007B0049"/>
    <w:rsid w:val="007B08F9"/>
    <w:rsid w:val="007B0AAF"/>
    <w:rsid w:val="007B0CEA"/>
    <w:rsid w:val="007B0F62"/>
    <w:rsid w:val="007B1456"/>
    <w:rsid w:val="007B220B"/>
    <w:rsid w:val="007B225E"/>
    <w:rsid w:val="007B22DC"/>
    <w:rsid w:val="007B2757"/>
    <w:rsid w:val="007B279B"/>
    <w:rsid w:val="007B2F17"/>
    <w:rsid w:val="007B30B3"/>
    <w:rsid w:val="007B34DA"/>
    <w:rsid w:val="007B35F7"/>
    <w:rsid w:val="007B3847"/>
    <w:rsid w:val="007B3DB4"/>
    <w:rsid w:val="007B4300"/>
    <w:rsid w:val="007B45EA"/>
    <w:rsid w:val="007B4ACD"/>
    <w:rsid w:val="007B4B79"/>
    <w:rsid w:val="007B4DEE"/>
    <w:rsid w:val="007B4F44"/>
    <w:rsid w:val="007B4F85"/>
    <w:rsid w:val="007B51A7"/>
    <w:rsid w:val="007B5257"/>
    <w:rsid w:val="007B53DF"/>
    <w:rsid w:val="007B5701"/>
    <w:rsid w:val="007B59D8"/>
    <w:rsid w:val="007B5BE3"/>
    <w:rsid w:val="007B5E32"/>
    <w:rsid w:val="007B5E7F"/>
    <w:rsid w:val="007B63BF"/>
    <w:rsid w:val="007B74A9"/>
    <w:rsid w:val="007B75AF"/>
    <w:rsid w:val="007B7B7D"/>
    <w:rsid w:val="007B7FCE"/>
    <w:rsid w:val="007C0091"/>
    <w:rsid w:val="007C0ADE"/>
    <w:rsid w:val="007C0C5C"/>
    <w:rsid w:val="007C0C7D"/>
    <w:rsid w:val="007C0E37"/>
    <w:rsid w:val="007C132C"/>
    <w:rsid w:val="007C16E1"/>
    <w:rsid w:val="007C1D71"/>
    <w:rsid w:val="007C1E10"/>
    <w:rsid w:val="007C1FC3"/>
    <w:rsid w:val="007C2209"/>
    <w:rsid w:val="007C2D81"/>
    <w:rsid w:val="007C3141"/>
    <w:rsid w:val="007C3172"/>
    <w:rsid w:val="007C3633"/>
    <w:rsid w:val="007C5393"/>
    <w:rsid w:val="007C5C3D"/>
    <w:rsid w:val="007C62D2"/>
    <w:rsid w:val="007C6C4F"/>
    <w:rsid w:val="007C6EC4"/>
    <w:rsid w:val="007C7208"/>
    <w:rsid w:val="007C786E"/>
    <w:rsid w:val="007C7D47"/>
    <w:rsid w:val="007C7F23"/>
    <w:rsid w:val="007C7FB0"/>
    <w:rsid w:val="007D0F0B"/>
    <w:rsid w:val="007D0FAF"/>
    <w:rsid w:val="007D1890"/>
    <w:rsid w:val="007D2065"/>
    <w:rsid w:val="007D2104"/>
    <w:rsid w:val="007D2906"/>
    <w:rsid w:val="007D2BEE"/>
    <w:rsid w:val="007D2F0B"/>
    <w:rsid w:val="007D3144"/>
    <w:rsid w:val="007D3809"/>
    <w:rsid w:val="007D39C1"/>
    <w:rsid w:val="007D3ACC"/>
    <w:rsid w:val="007D3BEB"/>
    <w:rsid w:val="007D4404"/>
    <w:rsid w:val="007D467E"/>
    <w:rsid w:val="007D4691"/>
    <w:rsid w:val="007D480B"/>
    <w:rsid w:val="007D4CAF"/>
    <w:rsid w:val="007D4D92"/>
    <w:rsid w:val="007D5013"/>
    <w:rsid w:val="007D5238"/>
    <w:rsid w:val="007D548C"/>
    <w:rsid w:val="007D5B80"/>
    <w:rsid w:val="007D5C10"/>
    <w:rsid w:val="007D6142"/>
    <w:rsid w:val="007D63F6"/>
    <w:rsid w:val="007D65D0"/>
    <w:rsid w:val="007D661E"/>
    <w:rsid w:val="007D6973"/>
    <w:rsid w:val="007D6A2A"/>
    <w:rsid w:val="007D7013"/>
    <w:rsid w:val="007D71AD"/>
    <w:rsid w:val="007D7395"/>
    <w:rsid w:val="007D7BB9"/>
    <w:rsid w:val="007D7C1F"/>
    <w:rsid w:val="007D7FB5"/>
    <w:rsid w:val="007E05DA"/>
    <w:rsid w:val="007E0C9E"/>
    <w:rsid w:val="007E1168"/>
    <w:rsid w:val="007E15BA"/>
    <w:rsid w:val="007E2097"/>
    <w:rsid w:val="007E2320"/>
    <w:rsid w:val="007E2566"/>
    <w:rsid w:val="007E2723"/>
    <w:rsid w:val="007E3756"/>
    <w:rsid w:val="007E3858"/>
    <w:rsid w:val="007E3BA5"/>
    <w:rsid w:val="007E3C92"/>
    <w:rsid w:val="007E3F2B"/>
    <w:rsid w:val="007E3FE1"/>
    <w:rsid w:val="007E41E4"/>
    <w:rsid w:val="007E471E"/>
    <w:rsid w:val="007E53B9"/>
    <w:rsid w:val="007E6C16"/>
    <w:rsid w:val="007E6F36"/>
    <w:rsid w:val="007E7063"/>
    <w:rsid w:val="007E709C"/>
    <w:rsid w:val="007E70FD"/>
    <w:rsid w:val="007E7486"/>
    <w:rsid w:val="007E7503"/>
    <w:rsid w:val="007E7919"/>
    <w:rsid w:val="007F1757"/>
    <w:rsid w:val="007F1A67"/>
    <w:rsid w:val="007F1D30"/>
    <w:rsid w:val="007F2493"/>
    <w:rsid w:val="007F35AD"/>
    <w:rsid w:val="007F361F"/>
    <w:rsid w:val="007F3722"/>
    <w:rsid w:val="007F3A15"/>
    <w:rsid w:val="007F3B28"/>
    <w:rsid w:val="007F4D54"/>
    <w:rsid w:val="007F4DC8"/>
    <w:rsid w:val="007F52D2"/>
    <w:rsid w:val="007F53BD"/>
    <w:rsid w:val="007F5BB4"/>
    <w:rsid w:val="007F5E9F"/>
    <w:rsid w:val="007F638F"/>
    <w:rsid w:val="007F6E78"/>
    <w:rsid w:val="007F71AC"/>
    <w:rsid w:val="007F72E0"/>
    <w:rsid w:val="007F7CAA"/>
    <w:rsid w:val="007F7DC4"/>
    <w:rsid w:val="007F7F32"/>
    <w:rsid w:val="00800059"/>
    <w:rsid w:val="0080016D"/>
    <w:rsid w:val="008006C6"/>
    <w:rsid w:val="00800C41"/>
    <w:rsid w:val="00801B96"/>
    <w:rsid w:val="00801FF9"/>
    <w:rsid w:val="008024B8"/>
    <w:rsid w:val="00802583"/>
    <w:rsid w:val="00802A51"/>
    <w:rsid w:val="00802B7C"/>
    <w:rsid w:val="00803241"/>
    <w:rsid w:val="0080361D"/>
    <w:rsid w:val="00803729"/>
    <w:rsid w:val="00803C06"/>
    <w:rsid w:val="00803C55"/>
    <w:rsid w:val="0080484E"/>
    <w:rsid w:val="00805508"/>
    <w:rsid w:val="008056AB"/>
    <w:rsid w:val="0080586C"/>
    <w:rsid w:val="00805F45"/>
    <w:rsid w:val="00806087"/>
    <w:rsid w:val="00806233"/>
    <w:rsid w:val="0080683B"/>
    <w:rsid w:val="00806866"/>
    <w:rsid w:val="00806B56"/>
    <w:rsid w:val="00806CE2"/>
    <w:rsid w:val="00806DA1"/>
    <w:rsid w:val="008076BA"/>
    <w:rsid w:val="00807BE6"/>
    <w:rsid w:val="008105BE"/>
    <w:rsid w:val="0081080E"/>
    <w:rsid w:val="00810C1E"/>
    <w:rsid w:val="00810C3C"/>
    <w:rsid w:val="00810D4D"/>
    <w:rsid w:val="00810F7B"/>
    <w:rsid w:val="008115D3"/>
    <w:rsid w:val="0081190B"/>
    <w:rsid w:val="00811EDB"/>
    <w:rsid w:val="0081256C"/>
    <w:rsid w:val="008132A0"/>
    <w:rsid w:val="008133A6"/>
    <w:rsid w:val="008134FC"/>
    <w:rsid w:val="00814543"/>
    <w:rsid w:val="008148F9"/>
    <w:rsid w:val="00814EBD"/>
    <w:rsid w:val="008153EA"/>
    <w:rsid w:val="0081551C"/>
    <w:rsid w:val="00815ECC"/>
    <w:rsid w:val="008163AD"/>
    <w:rsid w:val="008166EE"/>
    <w:rsid w:val="0081672B"/>
    <w:rsid w:val="0081697A"/>
    <w:rsid w:val="00816EE0"/>
    <w:rsid w:val="0081759E"/>
    <w:rsid w:val="008178BB"/>
    <w:rsid w:val="00817F2C"/>
    <w:rsid w:val="00820121"/>
    <w:rsid w:val="00820473"/>
    <w:rsid w:val="00820702"/>
    <w:rsid w:val="0082096E"/>
    <w:rsid w:val="008218D1"/>
    <w:rsid w:val="00821D6E"/>
    <w:rsid w:val="008229EC"/>
    <w:rsid w:val="008232C2"/>
    <w:rsid w:val="00823A29"/>
    <w:rsid w:val="00824BCF"/>
    <w:rsid w:val="00824D98"/>
    <w:rsid w:val="0082510A"/>
    <w:rsid w:val="00825201"/>
    <w:rsid w:val="0082526F"/>
    <w:rsid w:val="00825E6A"/>
    <w:rsid w:val="0082602C"/>
    <w:rsid w:val="00826242"/>
    <w:rsid w:val="008263B0"/>
    <w:rsid w:val="0082646B"/>
    <w:rsid w:val="00826508"/>
    <w:rsid w:val="00826A4B"/>
    <w:rsid w:val="00827212"/>
    <w:rsid w:val="00827507"/>
    <w:rsid w:val="0083042F"/>
    <w:rsid w:val="0083115D"/>
    <w:rsid w:val="00831611"/>
    <w:rsid w:val="00832CFF"/>
    <w:rsid w:val="00832EFD"/>
    <w:rsid w:val="008333AB"/>
    <w:rsid w:val="00833BCA"/>
    <w:rsid w:val="00833FE9"/>
    <w:rsid w:val="0083452A"/>
    <w:rsid w:val="0083479A"/>
    <w:rsid w:val="008347F8"/>
    <w:rsid w:val="00834CB0"/>
    <w:rsid w:val="00834DB3"/>
    <w:rsid w:val="00834DC3"/>
    <w:rsid w:val="0083517C"/>
    <w:rsid w:val="0083584D"/>
    <w:rsid w:val="0083681C"/>
    <w:rsid w:val="00836865"/>
    <w:rsid w:val="008371B4"/>
    <w:rsid w:val="00837270"/>
    <w:rsid w:val="00837637"/>
    <w:rsid w:val="00840A2C"/>
    <w:rsid w:val="00841752"/>
    <w:rsid w:val="00841EB9"/>
    <w:rsid w:val="008421F1"/>
    <w:rsid w:val="00843558"/>
    <w:rsid w:val="00843800"/>
    <w:rsid w:val="00843864"/>
    <w:rsid w:val="00843B4E"/>
    <w:rsid w:val="00843FCB"/>
    <w:rsid w:val="00844358"/>
    <w:rsid w:val="0084599F"/>
    <w:rsid w:val="008462BC"/>
    <w:rsid w:val="00846620"/>
    <w:rsid w:val="00846864"/>
    <w:rsid w:val="00847122"/>
    <w:rsid w:val="0084751C"/>
    <w:rsid w:val="00847F1D"/>
    <w:rsid w:val="00847FDA"/>
    <w:rsid w:val="00850185"/>
    <w:rsid w:val="00850822"/>
    <w:rsid w:val="0085089D"/>
    <w:rsid w:val="00850AAC"/>
    <w:rsid w:val="00850D5C"/>
    <w:rsid w:val="00851174"/>
    <w:rsid w:val="008513F7"/>
    <w:rsid w:val="00851602"/>
    <w:rsid w:val="008521DD"/>
    <w:rsid w:val="008528CB"/>
    <w:rsid w:val="008529FA"/>
    <w:rsid w:val="00852D6B"/>
    <w:rsid w:val="008533F0"/>
    <w:rsid w:val="00853613"/>
    <w:rsid w:val="0085398C"/>
    <w:rsid w:val="00853E98"/>
    <w:rsid w:val="0085413F"/>
    <w:rsid w:val="0085421E"/>
    <w:rsid w:val="0085438F"/>
    <w:rsid w:val="00854756"/>
    <w:rsid w:val="00855898"/>
    <w:rsid w:val="00856224"/>
    <w:rsid w:val="00856625"/>
    <w:rsid w:val="008575F5"/>
    <w:rsid w:val="00857F0E"/>
    <w:rsid w:val="008600D8"/>
    <w:rsid w:val="008607F3"/>
    <w:rsid w:val="008609ED"/>
    <w:rsid w:val="00860B0D"/>
    <w:rsid w:val="00860B11"/>
    <w:rsid w:val="00860E6C"/>
    <w:rsid w:val="0086176C"/>
    <w:rsid w:val="008619FB"/>
    <w:rsid w:val="00861D84"/>
    <w:rsid w:val="008622E0"/>
    <w:rsid w:val="00862526"/>
    <w:rsid w:val="0086285D"/>
    <w:rsid w:val="00862C40"/>
    <w:rsid w:val="00862E34"/>
    <w:rsid w:val="00862EC5"/>
    <w:rsid w:val="00862F96"/>
    <w:rsid w:val="008632DE"/>
    <w:rsid w:val="008637D7"/>
    <w:rsid w:val="00863886"/>
    <w:rsid w:val="00863C2F"/>
    <w:rsid w:val="00863E05"/>
    <w:rsid w:val="00863FF9"/>
    <w:rsid w:val="00864AC9"/>
    <w:rsid w:val="00864ADD"/>
    <w:rsid w:val="00864DB1"/>
    <w:rsid w:val="008653EA"/>
    <w:rsid w:val="008658FA"/>
    <w:rsid w:val="00865A15"/>
    <w:rsid w:val="00865BA6"/>
    <w:rsid w:val="00865C70"/>
    <w:rsid w:val="008660A6"/>
    <w:rsid w:val="008662B7"/>
    <w:rsid w:val="00866850"/>
    <w:rsid w:val="00866B60"/>
    <w:rsid w:val="00866DC3"/>
    <w:rsid w:val="00866F7E"/>
    <w:rsid w:val="00867DF4"/>
    <w:rsid w:val="008704E5"/>
    <w:rsid w:val="0087055E"/>
    <w:rsid w:val="00870CC7"/>
    <w:rsid w:val="00870F34"/>
    <w:rsid w:val="008711F1"/>
    <w:rsid w:val="008719F3"/>
    <w:rsid w:val="00872154"/>
    <w:rsid w:val="00872157"/>
    <w:rsid w:val="008727AF"/>
    <w:rsid w:val="0087314D"/>
    <w:rsid w:val="0087335D"/>
    <w:rsid w:val="0087352B"/>
    <w:rsid w:val="00873811"/>
    <w:rsid w:val="00873873"/>
    <w:rsid w:val="00873A88"/>
    <w:rsid w:val="00873B03"/>
    <w:rsid w:val="00873E32"/>
    <w:rsid w:val="00873E51"/>
    <w:rsid w:val="0087458D"/>
    <w:rsid w:val="00874746"/>
    <w:rsid w:val="008747D0"/>
    <w:rsid w:val="008748C7"/>
    <w:rsid w:val="00874C7E"/>
    <w:rsid w:val="00874FBA"/>
    <w:rsid w:val="00875305"/>
    <w:rsid w:val="00875F00"/>
    <w:rsid w:val="00876680"/>
    <w:rsid w:val="008766BD"/>
    <w:rsid w:val="00876997"/>
    <w:rsid w:val="00876AEC"/>
    <w:rsid w:val="00876F2C"/>
    <w:rsid w:val="00877153"/>
    <w:rsid w:val="00877A23"/>
    <w:rsid w:val="00877DF8"/>
    <w:rsid w:val="00877FBD"/>
    <w:rsid w:val="00880B36"/>
    <w:rsid w:val="00880EA7"/>
    <w:rsid w:val="00881061"/>
    <w:rsid w:val="0088117E"/>
    <w:rsid w:val="00881333"/>
    <w:rsid w:val="00882194"/>
    <w:rsid w:val="00882778"/>
    <w:rsid w:val="008827FA"/>
    <w:rsid w:val="00882B58"/>
    <w:rsid w:val="00882BEF"/>
    <w:rsid w:val="00882C43"/>
    <w:rsid w:val="008833FD"/>
    <w:rsid w:val="008834A1"/>
    <w:rsid w:val="0088358C"/>
    <w:rsid w:val="0088378E"/>
    <w:rsid w:val="00883DFF"/>
    <w:rsid w:val="008840AB"/>
    <w:rsid w:val="00884173"/>
    <w:rsid w:val="00884247"/>
    <w:rsid w:val="00884507"/>
    <w:rsid w:val="0088458E"/>
    <w:rsid w:val="00884616"/>
    <w:rsid w:val="00884D57"/>
    <w:rsid w:val="00885736"/>
    <w:rsid w:val="008859F1"/>
    <w:rsid w:val="00885CB8"/>
    <w:rsid w:val="00885F87"/>
    <w:rsid w:val="00886623"/>
    <w:rsid w:val="008869E8"/>
    <w:rsid w:val="00886CDE"/>
    <w:rsid w:val="00886D36"/>
    <w:rsid w:val="00886F0A"/>
    <w:rsid w:val="00887440"/>
    <w:rsid w:val="00887600"/>
    <w:rsid w:val="00887710"/>
    <w:rsid w:val="008900BF"/>
    <w:rsid w:val="0089027E"/>
    <w:rsid w:val="0089122A"/>
    <w:rsid w:val="0089134D"/>
    <w:rsid w:val="0089150D"/>
    <w:rsid w:val="008918E5"/>
    <w:rsid w:val="00891921"/>
    <w:rsid w:val="00891B96"/>
    <w:rsid w:val="00891D35"/>
    <w:rsid w:val="00891F65"/>
    <w:rsid w:val="00892473"/>
    <w:rsid w:val="008929E8"/>
    <w:rsid w:val="00892EDB"/>
    <w:rsid w:val="00893373"/>
    <w:rsid w:val="0089354B"/>
    <w:rsid w:val="008935B8"/>
    <w:rsid w:val="0089372F"/>
    <w:rsid w:val="00893B35"/>
    <w:rsid w:val="00893D44"/>
    <w:rsid w:val="00893D59"/>
    <w:rsid w:val="00894407"/>
    <w:rsid w:val="00894473"/>
    <w:rsid w:val="00894A86"/>
    <w:rsid w:val="00894BA6"/>
    <w:rsid w:val="00895319"/>
    <w:rsid w:val="00895B60"/>
    <w:rsid w:val="0089637C"/>
    <w:rsid w:val="0089642D"/>
    <w:rsid w:val="008966FB"/>
    <w:rsid w:val="00896715"/>
    <w:rsid w:val="0089686C"/>
    <w:rsid w:val="00896AAD"/>
    <w:rsid w:val="00896B71"/>
    <w:rsid w:val="00896F9E"/>
    <w:rsid w:val="00897A0E"/>
    <w:rsid w:val="008A02A6"/>
    <w:rsid w:val="008A0521"/>
    <w:rsid w:val="008A0A78"/>
    <w:rsid w:val="008A0E51"/>
    <w:rsid w:val="008A1452"/>
    <w:rsid w:val="008A1882"/>
    <w:rsid w:val="008A193B"/>
    <w:rsid w:val="008A1A12"/>
    <w:rsid w:val="008A1A4D"/>
    <w:rsid w:val="008A213F"/>
    <w:rsid w:val="008A2249"/>
    <w:rsid w:val="008A22E8"/>
    <w:rsid w:val="008A2C40"/>
    <w:rsid w:val="008A2FDB"/>
    <w:rsid w:val="008A2FE6"/>
    <w:rsid w:val="008A3EEB"/>
    <w:rsid w:val="008A48B6"/>
    <w:rsid w:val="008A53CA"/>
    <w:rsid w:val="008A58FA"/>
    <w:rsid w:val="008A594C"/>
    <w:rsid w:val="008A66BE"/>
    <w:rsid w:val="008A722A"/>
    <w:rsid w:val="008A7631"/>
    <w:rsid w:val="008A7732"/>
    <w:rsid w:val="008A794B"/>
    <w:rsid w:val="008A7B2E"/>
    <w:rsid w:val="008B03F5"/>
    <w:rsid w:val="008B0466"/>
    <w:rsid w:val="008B059B"/>
    <w:rsid w:val="008B0920"/>
    <w:rsid w:val="008B0FD3"/>
    <w:rsid w:val="008B11DC"/>
    <w:rsid w:val="008B1319"/>
    <w:rsid w:val="008B13D3"/>
    <w:rsid w:val="008B158A"/>
    <w:rsid w:val="008B18D2"/>
    <w:rsid w:val="008B21F9"/>
    <w:rsid w:val="008B2B4B"/>
    <w:rsid w:val="008B2B52"/>
    <w:rsid w:val="008B2CD0"/>
    <w:rsid w:val="008B3099"/>
    <w:rsid w:val="008B34AD"/>
    <w:rsid w:val="008B4087"/>
    <w:rsid w:val="008B40CC"/>
    <w:rsid w:val="008B4BEC"/>
    <w:rsid w:val="008B4E2F"/>
    <w:rsid w:val="008B52BC"/>
    <w:rsid w:val="008B53A6"/>
    <w:rsid w:val="008B58DC"/>
    <w:rsid w:val="008B5932"/>
    <w:rsid w:val="008B5984"/>
    <w:rsid w:val="008B605E"/>
    <w:rsid w:val="008B61D2"/>
    <w:rsid w:val="008B62D7"/>
    <w:rsid w:val="008B65EE"/>
    <w:rsid w:val="008B6E89"/>
    <w:rsid w:val="008B7460"/>
    <w:rsid w:val="008B7463"/>
    <w:rsid w:val="008B7CBB"/>
    <w:rsid w:val="008C0345"/>
    <w:rsid w:val="008C08D9"/>
    <w:rsid w:val="008C0D40"/>
    <w:rsid w:val="008C1255"/>
    <w:rsid w:val="008C1462"/>
    <w:rsid w:val="008C175E"/>
    <w:rsid w:val="008C1DD6"/>
    <w:rsid w:val="008C26E9"/>
    <w:rsid w:val="008C290C"/>
    <w:rsid w:val="008C2C79"/>
    <w:rsid w:val="008C30C7"/>
    <w:rsid w:val="008C3354"/>
    <w:rsid w:val="008C34FF"/>
    <w:rsid w:val="008C3A12"/>
    <w:rsid w:val="008C453E"/>
    <w:rsid w:val="008C4736"/>
    <w:rsid w:val="008C4FAE"/>
    <w:rsid w:val="008C53F1"/>
    <w:rsid w:val="008C560D"/>
    <w:rsid w:val="008C6152"/>
    <w:rsid w:val="008C62A7"/>
    <w:rsid w:val="008C6377"/>
    <w:rsid w:val="008C6A25"/>
    <w:rsid w:val="008C7BBA"/>
    <w:rsid w:val="008D0030"/>
    <w:rsid w:val="008D1010"/>
    <w:rsid w:val="008D10B2"/>
    <w:rsid w:val="008D1353"/>
    <w:rsid w:val="008D185E"/>
    <w:rsid w:val="008D1CF1"/>
    <w:rsid w:val="008D1DA7"/>
    <w:rsid w:val="008D1E75"/>
    <w:rsid w:val="008D1E97"/>
    <w:rsid w:val="008D211C"/>
    <w:rsid w:val="008D23E2"/>
    <w:rsid w:val="008D2468"/>
    <w:rsid w:val="008D2551"/>
    <w:rsid w:val="008D2625"/>
    <w:rsid w:val="008D29F9"/>
    <w:rsid w:val="008D2A6C"/>
    <w:rsid w:val="008D2B61"/>
    <w:rsid w:val="008D2C14"/>
    <w:rsid w:val="008D2C97"/>
    <w:rsid w:val="008D2DFB"/>
    <w:rsid w:val="008D2E1D"/>
    <w:rsid w:val="008D2FCA"/>
    <w:rsid w:val="008D306A"/>
    <w:rsid w:val="008D338F"/>
    <w:rsid w:val="008D3BF7"/>
    <w:rsid w:val="008D3D70"/>
    <w:rsid w:val="008D3F1A"/>
    <w:rsid w:val="008D3F6A"/>
    <w:rsid w:val="008D4096"/>
    <w:rsid w:val="008D4809"/>
    <w:rsid w:val="008D511E"/>
    <w:rsid w:val="008D5743"/>
    <w:rsid w:val="008D581E"/>
    <w:rsid w:val="008D5C3F"/>
    <w:rsid w:val="008D5CAE"/>
    <w:rsid w:val="008D60BC"/>
    <w:rsid w:val="008D68F6"/>
    <w:rsid w:val="008D693D"/>
    <w:rsid w:val="008D69B4"/>
    <w:rsid w:val="008D69D3"/>
    <w:rsid w:val="008D750E"/>
    <w:rsid w:val="008D75B1"/>
    <w:rsid w:val="008D767E"/>
    <w:rsid w:val="008D7940"/>
    <w:rsid w:val="008E109B"/>
    <w:rsid w:val="008E1450"/>
    <w:rsid w:val="008E19BA"/>
    <w:rsid w:val="008E1C05"/>
    <w:rsid w:val="008E1C7C"/>
    <w:rsid w:val="008E2106"/>
    <w:rsid w:val="008E28F4"/>
    <w:rsid w:val="008E2EDF"/>
    <w:rsid w:val="008E311F"/>
    <w:rsid w:val="008E3756"/>
    <w:rsid w:val="008E3760"/>
    <w:rsid w:val="008E45AB"/>
    <w:rsid w:val="008E4682"/>
    <w:rsid w:val="008E468E"/>
    <w:rsid w:val="008E47F0"/>
    <w:rsid w:val="008E5258"/>
    <w:rsid w:val="008E5D32"/>
    <w:rsid w:val="008E5F09"/>
    <w:rsid w:val="008E5F3D"/>
    <w:rsid w:val="008E644C"/>
    <w:rsid w:val="008E6627"/>
    <w:rsid w:val="008E66B2"/>
    <w:rsid w:val="008E696B"/>
    <w:rsid w:val="008E6A5A"/>
    <w:rsid w:val="008E6B73"/>
    <w:rsid w:val="008F06CC"/>
    <w:rsid w:val="008F0762"/>
    <w:rsid w:val="008F0C6B"/>
    <w:rsid w:val="008F12AE"/>
    <w:rsid w:val="008F19FE"/>
    <w:rsid w:val="008F1C58"/>
    <w:rsid w:val="008F2001"/>
    <w:rsid w:val="008F26C8"/>
    <w:rsid w:val="008F2955"/>
    <w:rsid w:val="008F2E20"/>
    <w:rsid w:val="008F32F6"/>
    <w:rsid w:val="008F3FF4"/>
    <w:rsid w:val="008F43C2"/>
    <w:rsid w:val="008F4926"/>
    <w:rsid w:val="008F5128"/>
    <w:rsid w:val="008F52CA"/>
    <w:rsid w:val="008F5AD5"/>
    <w:rsid w:val="008F5FE0"/>
    <w:rsid w:val="008F60C3"/>
    <w:rsid w:val="008F649B"/>
    <w:rsid w:val="008F6663"/>
    <w:rsid w:val="008F6794"/>
    <w:rsid w:val="008F6B67"/>
    <w:rsid w:val="008F6C72"/>
    <w:rsid w:val="008F6D2B"/>
    <w:rsid w:val="008F74BC"/>
    <w:rsid w:val="008F7ADE"/>
    <w:rsid w:val="009001BA"/>
    <w:rsid w:val="0090097A"/>
    <w:rsid w:val="00900B17"/>
    <w:rsid w:val="0090103D"/>
    <w:rsid w:val="009011D1"/>
    <w:rsid w:val="009019FB"/>
    <w:rsid w:val="00901E45"/>
    <w:rsid w:val="00902E45"/>
    <w:rsid w:val="00902F0A"/>
    <w:rsid w:val="00903136"/>
    <w:rsid w:val="009037DE"/>
    <w:rsid w:val="00903E92"/>
    <w:rsid w:val="00904B74"/>
    <w:rsid w:val="00905231"/>
    <w:rsid w:val="0090563D"/>
    <w:rsid w:val="00905B91"/>
    <w:rsid w:val="00905B9A"/>
    <w:rsid w:val="00905C4D"/>
    <w:rsid w:val="00905FC1"/>
    <w:rsid w:val="00906014"/>
    <w:rsid w:val="00906E52"/>
    <w:rsid w:val="0090700B"/>
    <w:rsid w:val="0090704D"/>
    <w:rsid w:val="00907375"/>
    <w:rsid w:val="009073C1"/>
    <w:rsid w:val="009073CD"/>
    <w:rsid w:val="009074B7"/>
    <w:rsid w:val="00907A2B"/>
    <w:rsid w:val="00910081"/>
    <w:rsid w:val="0091016A"/>
    <w:rsid w:val="00910812"/>
    <w:rsid w:val="00910A8C"/>
    <w:rsid w:val="00910E4E"/>
    <w:rsid w:val="00911468"/>
    <w:rsid w:val="009119C3"/>
    <w:rsid w:val="00911CCB"/>
    <w:rsid w:val="00912632"/>
    <w:rsid w:val="00912A65"/>
    <w:rsid w:val="00912EEE"/>
    <w:rsid w:val="00913E2D"/>
    <w:rsid w:val="009140FC"/>
    <w:rsid w:val="00914142"/>
    <w:rsid w:val="009141D8"/>
    <w:rsid w:val="0091486C"/>
    <w:rsid w:val="00914C0B"/>
    <w:rsid w:val="00914E6E"/>
    <w:rsid w:val="00914E79"/>
    <w:rsid w:val="009150A3"/>
    <w:rsid w:val="00915BFB"/>
    <w:rsid w:val="00915E1E"/>
    <w:rsid w:val="00915E5E"/>
    <w:rsid w:val="0091647A"/>
    <w:rsid w:val="00916E75"/>
    <w:rsid w:val="0091738B"/>
    <w:rsid w:val="00917513"/>
    <w:rsid w:val="009175BA"/>
    <w:rsid w:val="0091764E"/>
    <w:rsid w:val="00917BCB"/>
    <w:rsid w:val="00917D47"/>
    <w:rsid w:val="00917DAB"/>
    <w:rsid w:val="009202D8"/>
    <w:rsid w:val="009207D1"/>
    <w:rsid w:val="00920C4B"/>
    <w:rsid w:val="0092115E"/>
    <w:rsid w:val="009217F6"/>
    <w:rsid w:val="00921804"/>
    <w:rsid w:val="00921921"/>
    <w:rsid w:val="00921B49"/>
    <w:rsid w:val="00922007"/>
    <w:rsid w:val="00922247"/>
    <w:rsid w:val="009222CC"/>
    <w:rsid w:val="00922953"/>
    <w:rsid w:val="00922AC3"/>
    <w:rsid w:val="0092312C"/>
    <w:rsid w:val="00923469"/>
    <w:rsid w:val="009237A3"/>
    <w:rsid w:val="00923A50"/>
    <w:rsid w:val="00923AEB"/>
    <w:rsid w:val="00924201"/>
    <w:rsid w:val="0092453B"/>
    <w:rsid w:val="00924637"/>
    <w:rsid w:val="009249D2"/>
    <w:rsid w:val="009256CC"/>
    <w:rsid w:val="0092581C"/>
    <w:rsid w:val="0092593C"/>
    <w:rsid w:val="00925A18"/>
    <w:rsid w:val="00926682"/>
    <w:rsid w:val="00926838"/>
    <w:rsid w:val="00926BB9"/>
    <w:rsid w:val="00926E96"/>
    <w:rsid w:val="00926EA1"/>
    <w:rsid w:val="00927223"/>
    <w:rsid w:val="009276C0"/>
    <w:rsid w:val="00927963"/>
    <w:rsid w:val="00927E6E"/>
    <w:rsid w:val="0093084C"/>
    <w:rsid w:val="00930AFD"/>
    <w:rsid w:val="00930D52"/>
    <w:rsid w:val="00930FB2"/>
    <w:rsid w:val="0093170E"/>
    <w:rsid w:val="00931D86"/>
    <w:rsid w:val="00931D93"/>
    <w:rsid w:val="0093232C"/>
    <w:rsid w:val="00932EF1"/>
    <w:rsid w:val="00932FB1"/>
    <w:rsid w:val="00933270"/>
    <w:rsid w:val="009332E6"/>
    <w:rsid w:val="00933873"/>
    <w:rsid w:val="00933A7E"/>
    <w:rsid w:val="00933BD3"/>
    <w:rsid w:val="00933CAA"/>
    <w:rsid w:val="00933E6E"/>
    <w:rsid w:val="00934582"/>
    <w:rsid w:val="00934A72"/>
    <w:rsid w:val="00934C25"/>
    <w:rsid w:val="00935160"/>
    <w:rsid w:val="00935FF9"/>
    <w:rsid w:val="00936227"/>
    <w:rsid w:val="0093677D"/>
    <w:rsid w:val="00936B73"/>
    <w:rsid w:val="00936B8D"/>
    <w:rsid w:val="009370B6"/>
    <w:rsid w:val="009376D5"/>
    <w:rsid w:val="00937787"/>
    <w:rsid w:val="00937D3C"/>
    <w:rsid w:val="00940DEC"/>
    <w:rsid w:val="009412E0"/>
    <w:rsid w:val="0094152D"/>
    <w:rsid w:val="00941586"/>
    <w:rsid w:val="00942D95"/>
    <w:rsid w:val="009430CE"/>
    <w:rsid w:val="00943105"/>
    <w:rsid w:val="009436C8"/>
    <w:rsid w:val="0094396F"/>
    <w:rsid w:val="00944430"/>
    <w:rsid w:val="009444A1"/>
    <w:rsid w:val="009449CA"/>
    <w:rsid w:val="00944C72"/>
    <w:rsid w:val="00944F75"/>
    <w:rsid w:val="009452B3"/>
    <w:rsid w:val="009456D4"/>
    <w:rsid w:val="0094575C"/>
    <w:rsid w:val="009457AC"/>
    <w:rsid w:val="009457F4"/>
    <w:rsid w:val="00945B57"/>
    <w:rsid w:val="00945D0B"/>
    <w:rsid w:val="00946177"/>
    <w:rsid w:val="009465EF"/>
    <w:rsid w:val="00946C38"/>
    <w:rsid w:val="00946FC6"/>
    <w:rsid w:val="009472E5"/>
    <w:rsid w:val="009475F5"/>
    <w:rsid w:val="009506C8"/>
    <w:rsid w:val="00950994"/>
    <w:rsid w:val="00951024"/>
    <w:rsid w:val="00951089"/>
    <w:rsid w:val="009515F4"/>
    <w:rsid w:val="00951AB1"/>
    <w:rsid w:val="00951FB1"/>
    <w:rsid w:val="009521A6"/>
    <w:rsid w:val="0095241B"/>
    <w:rsid w:val="0095242E"/>
    <w:rsid w:val="00952533"/>
    <w:rsid w:val="00952E51"/>
    <w:rsid w:val="009530D6"/>
    <w:rsid w:val="0095317F"/>
    <w:rsid w:val="009537ED"/>
    <w:rsid w:val="00953CF4"/>
    <w:rsid w:val="00954315"/>
    <w:rsid w:val="00954328"/>
    <w:rsid w:val="009544B9"/>
    <w:rsid w:val="00954BCF"/>
    <w:rsid w:val="00955133"/>
    <w:rsid w:val="009551A1"/>
    <w:rsid w:val="0095544E"/>
    <w:rsid w:val="0095546E"/>
    <w:rsid w:val="00955CAB"/>
    <w:rsid w:val="00956051"/>
    <w:rsid w:val="0095621E"/>
    <w:rsid w:val="00956495"/>
    <w:rsid w:val="00956E10"/>
    <w:rsid w:val="009573A7"/>
    <w:rsid w:val="00957C14"/>
    <w:rsid w:val="00957DA6"/>
    <w:rsid w:val="00957F44"/>
    <w:rsid w:val="009603B3"/>
    <w:rsid w:val="009613A4"/>
    <w:rsid w:val="009618FF"/>
    <w:rsid w:val="009621F8"/>
    <w:rsid w:val="00962F48"/>
    <w:rsid w:val="009631C2"/>
    <w:rsid w:val="0096350D"/>
    <w:rsid w:val="009643BA"/>
    <w:rsid w:val="00964652"/>
    <w:rsid w:val="0096472E"/>
    <w:rsid w:val="00965675"/>
    <w:rsid w:val="009656A3"/>
    <w:rsid w:val="00965792"/>
    <w:rsid w:val="00965DB5"/>
    <w:rsid w:val="0096638F"/>
    <w:rsid w:val="00966513"/>
    <w:rsid w:val="0096672D"/>
    <w:rsid w:val="00966FCB"/>
    <w:rsid w:val="00967157"/>
    <w:rsid w:val="00967A12"/>
    <w:rsid w:val="00967C1B"/>
    <w:rsid w:val="00967C99"/>
    <w:rsid w:val="00970140"/>
    <w:rsid w:val="0097119D"/>
    <w:rsid w:val="00972030"/>
    <w:rsid w:val="00972644"/>
    <w:rsid w:val="0097328C"/>
    <w:rsid w:val="009733A3"/>
    <w:rsid w:val="00973481"/>
    <w:rsid w:val="00973EA1"/>
    <w:rsid w:val="00974130"/>
    <w:rsid w:val="00974325"/>
    <w:rsid w:val="009743DA"/>
    <w:rsid w:val="00974415"/>
    <w:rsid w:val="0097483A"/>
    <w:rsid w:val="009748BC"/>
    <w:rsid w:val="009748C1"/>
    <w:rsid w:val="009748C3"/>
    <w:rsid w:val="00974CE6"/>
    <w:rsid w:val="00974E63"/>
    <w:rsid w:val="00975884"/>
    <w:rsid w:val="00975973"/>
    <w:rsid w:val="009764A7"/>
    <w:rsid w:val="009764EB"/>
    <w:rsid w:val="0097690B"/>
    <w:rsid w:val="00976A73"/>
    <w:rsid w:val="00977FA6"/>
    <w:rsid w:val="009807AD"/>
    <w:rsid w:val="009807BB"/>
    <w:rsid w:val="00980FE4"/>
    <w:rsid w:val="009811E3"/>
    <w:rsid w:val="0098123B"/>
    <w:rsid w:val="00981297"/>
    <w:rsid w:val="00981A78"/>
    <w:rsid w:val="00981D36"/>
    <w:rsid w:val="00982140"/>
    <w:rsid w:val="00982383"/>
    <w:rsid w:val="009823C0"/>
    <w:rsid w:val="00982B7D"/>
    <w:rsid w:val="00983204"/>
    <w:rsid w:val="0098371D"/>
    <w:rsid w:val="00983722"/>
    <w:rsid w:val="009838BE"/>
    <w:rsid w:val="00983BF6"/>
    <w:rsid w:val="00984262"/>
    <w:rsid w:val="009846F5"/>
    <w:rsid w:val="009847D1"/>
    <w:rsid w:val="009854BC"/>
    <w:rsid w:val="009855BF"/>
    <w:rsid w:val="00985EE5"/>
    <w:rsid w:val="009863F0"/>
    <w:rsid w:val="00986C10"/>
    <w:rsid w:val="0098730D"/>
    <w:rsid w:val="0098799D"/>
    <w:rsid w:val="00987A53"/>
    <w:rsid w:val="00990096"/>
    <w:rsid w:val="00990349"/>
    <w:rsid w:val="0099137C"/>
    <w:rsid w:val="00992046"/>
    <w:rsid w:val="00992CA3"/>
    <w:rsid w:val="009932FF"/>
    <w:rsid w:val="00993580"/>
    <w:rsid w:val="00993975"/>
    <w:rsid w:val="00993D94"/>
    <w:rsid w:val="00993F7C"/>
    <w:rsid w:val="00994692"/>
    <w:rsid w:val="009948B9"/>
    <w:rsid w:val="009949B1"/>
    <w:rsid w:val="00995BBB"/>
    <w:rsid w:val="00995DA1"/>
    <w:rsid w:val="009963CC"/>
    <w:rsid w:val="00996C1D"/>
    <w:rsid w:val="00996CCE"/>
    <w:rsid w:val="00996CF9"/>
    <w:rsid w:val="009971D8"/>
    <w:rsid w:val="00997375"/>
    <w:rsid w:val="00997EB6"/>
    <w:rsid w:val="009A0997"/>
    <w:rsid w:val="009A0BCF"/>
    <w:rsid w:val="009A0F08"/>
    <w:rsid w:val="009A1500"/>
    <w:rsid w:val="009A199B"/>
    <w:rsid w:val="009A1A61"/>
    <w:rsid w:val="009A1FA6"/>
    <w:rsid w:val="009A21E2"/>
    <w:rsid w:val="009A261F"/>
    <w:rsid w:val="009A26E9"/>
    <w:rsid w:val="009A2AA0"/>
    <w:rsid w:val="009A2FD6"/>
    <w:rsid w:val="009A2FDC"/>
    <w:rsid w:val="009A3333"/>
    <w:rsid w:val="009A37DD"/>
    <w:rsid w:val="009A3840"/>
    <w:rsid w:val="009A38F1"/>
    <w:rsid w:val="009A3ED8"/>
    <w:rsid w:val="009A40AB"/>
    <w:rsid w:val="009A43A7"/>
    <w:rsid w:val="009A4B5D"/>
    <w:rsid w:val="009A4E12"/>
    <w:rsid w:val="009A4FC0"/>
    <w:rsid w:val="009A5471"/>
    <w:rsid w:val="009A550A"/>
    <w:rsid w:val="009A555F"/>
    <w:rsid w:val="009A589C"/>
    <w:rsid w:val="009A5ADD"/>
    <w:rsid w:val="009A5D9E"/>
    <w:rsid w:val="009A6225"/>
    <w:rsid w:val="009A67BF"/>
    <w:rsid w:val="009A697E"/>
    <w:rsid w:val="009A6D18"/>
    <w:rsid w:val="009A6DC4"/>
    <w:rsid w:val="009A6F92"/>
    <w:rsid w:val="009A725C"/>
    <w:rsid w:val="009A7DFF"/>
    <w:rsid w:val="009B0162"/>
    <w:rsid w:val="009B0253"/>
    <w:rsid w:val="009B0300"/>
    <w:rsid w:val="009B0857"/>
    <w:rsid w:val="009B0A5C"/>
    <w:rsid w:val="009B0C10"/>
    <w:rsid w:val="009B16A9"/>
    <w:rsid w:val="009B1A31"/>
    <w:rsid w:val="009B2046"/>
    <w:rsid w:val="009B209A"/>
    <w:rsid w:val="009B2AE5"/>
    <w:rsid w:val="009B2CE1"/>
    <w:rsid w:val="009B3605"/>
    <w:rsid w:val="009B37D8"/>
    <w:rsid w:val="009B3895"/>
    <w:rsid w:val="009B3A2C"/>
    <w:rsid w:val="009B3FB4"/>
    <w:rsid w:val="009B4255"/>
    <w:rsid w:val="009B4FE4"/>
    <w:rsid w:val="009B547F"/>
    <w:rsid w:val="009B559B"/>
    <w:rsid w:val="009B5B30"/>
    <w:rsid w:val="009B5E1F"/>
    <w:rsid w:val="009B65A0"/>
    <w:rsid w:val="009B68ED"/>
    <w:rsid w:val="009B6905"/>
    <w:rsid w:val="009B6B81"/>
    <w:rsid w:val="009B7354"/>
    <w:rsid w:val="009B73F8"/>
    <w:rsid w:val="009B7537"/>
    <w:rsid w:val="009B76F4"/>
    <w:rsid w:val="009B79DB"/>
    <w:rsid w:val="009C05D3"/>
    <w:rsid w:val="009C0DB3"/>
    <w:rsid w:val="009C0FDB"/>
    <w:rsid w:val="009C12D5"/>
    <w:rsid w:val="009C1BCD"/>
    <w:rsid w:val="009C21E3"/>
    <w:rsid w:val="009C2358"/>
    <w:rsid w:val="009C251C"/>
    <w:rsid w:val="009C25B9"/>
    <w:rsid w:val="009C2736"/>
    <w:rsid w:val="009C2AF4"/>
    <w:rsid w:val="009C2F24"/>
    <w:rsid w:val="009C30A3"/>
    <w:rsid w:val="009C3256"/>
    <w:rsid w:val="009C433C"/>
    <w:rsid w:val="009C4825"/>
    <w:rsid w:val="009C49AA"/>
    <w:rsid w:val="009C4D80"/>
    <w:rsid w:val="009C50C5"/>
    <w:rsid w:val="009C5130"/>
    <w:rsid w:val="009C5171"/>
    <w:rsid w:val="009C53DC"/>
    <w:rsid w:val="009C5BE8"/>
    <w:rsid w:val="009C6652"/>
    <w:rsid w:val="009C6B26"/>
    <w:rsid w:val="009C6CBA"/>
    <w:rsid w:val="009C6EED"/>
    <w:rsid w:val="009C73E6"/>
    <w:rsid w:val="009C7A04"/>
    <w:rsid w:val="009C7BF6"/>
    <w:rsid w:val="009C7C88"/>
    <w:rsid w:val="009D0282"/>
    <w:rsid w:val="009D0450"/>
    <w:rsid w:val="009D07DE"/>
    <w:rsid w:val="009D088C"/>
    <w:rsid w:val="009D10B6"/>
    <w:rsid w:val="009D12BC"/>
    <w:rsid w:val="009D16C0"/>
    <w:rsid w:val="009D228D"/>
    <w:rsid w:val="009D2334"/>
    <w:rsid w:val="009D2807"/>
    <w:rsid w:val="009D290C"/>
    <w:rsid w:val="009D2A05"/>
    <w:rsid w:val="009D2B98"/>
    <w:rsid w:val="009D3392"/>
    <w:rsid w:val="009D33D2"/>
    <w:rsid w:val="009D3C77"/>
    <w:rsid w:val="009D46F0"/>
    <w:rsid w:val="009D51C6"/>
    <w:rsid w:val="009D547F"/>
    <w:rsid w:val="009D59A4"/>
    <w:rsid w:val="009D5A28"/>
    <w:rsid w:val="009D5DB2"/>
    <w:rsid w:val="009D5F73"/>
    <w:rsid w:val="009D62A6"/>
    <w:rsid w:val="009D688B"/>
    <w:rsid w:val="009D76C6"/>
    <w:rsid w:val="009D79C2"/>
    <w:rsid w:val="009E02BB"/>
    <w:rsid w:val="009E04F6"/>
    <w:rsid w:val="009E0B0C"/>
    <w:rsid w:val="009E1565"/>
    <w:rsid w:val="009E1B5D"/>
    <w:rsid w:val="009E212B"/>
    <w:rsid w:val="009E2153"/>
    <w:rsid w:val="009E2317"/>
    <w:rsid w:val="009E2381"/>
    <w:rsid w:val="009E2921"/>
    <w:rsid w:val="009E2981"/>
    <w:rsid w:val="009E2D56"/>
    <w:rsid w:val="009E313C"/>
    <w:rsid w:val="009E3715"/>
    <w:rsid w:val="009E379A"/>
    <w:rsid w:val="009E38FB"/>
    <w:rsid w:val="009E3BE3"/>
    <w:rsid w:val="009E3D86"/>
    <w:rsid w:val="009E4237"/>
    <w:rsid w:val="009E4336"/>
    <w:rsid w:val="009E484B"/>
    <w:rsid w:val="009E59F2"/>
    <w:rsid w:val="009E62EB"/>
    <w:rsid w:val="009E72B4"/>
    <w:rsid w:val="009E7744"/>
    <w:rsid w:val="009E7B84"/>
    <w:rsid w:val="009E7C91"/>
    <w:rsid w:val="009E7DFD"/>
    <w:rsid w:val="009F006A"/>
    <w:rsid w:val="009F04D3"/>
    <w:rsid w:val="009F09CA"/>
    <w:rsid w:val="009F0AA6"/>
    <w:rsid w:val="009F0B49"/>
    <w:rsid w:val="009F0C30"/>
    <w:rsid w:val="009F0D3B"/>
    <w:rsid w:val="009F0ED1"/>
    <w:rsid w:val="009F1390"/>
    <w:rsid w:val="009F171F"/>
    <w:rsid w:val="009F1834"/>
    <w:rsid w:val="009F1919"/>
    <w:rsid w:val="009F1E01"/>
    <w:rsid w:val="009F2893"/>
    <w:rsid w:val="009F2A0A"/>
    <w:rsid w:val="009F2BB0"/>
    <w:rsid w:val="009F2F55"/>
    <w:rsid w:val="009F3148"/>
    <w:rsid w:val="009F4D2D"/>
    <w:rsid w:val="009F5387"/>
    <w:rsid w:val="009F55A4"/>
    <w:rsid w:val="009F5630"/>
    <w:rsid w:val="009F6DF3"/>
    <w:rsid w:val="009F6F11"/>
    <w:rsid w:val="009F6FDD"/>
    <w:rsid w:val="009F71AE"/>
    <w:rsid w:val="009F7B4E"/>
    <w:rsid w:val="009F7E78"/>
    <w:rsid w:val="00A00143"/>
    <w:rsid w:val="00A00891"/>
    <w:rsid w:val="00A00F67"/>
    <w:rsid w:val="00A00F7F"/>
    <w:rsid w:val="00A012AC"/>
    <w:rsid w:val="00A01894"/>
    <w:rsid w:val="00A02025"/>
    <w:rsid w:val="00A027AB"/>
    <w:rsid w:val="00A02827"/>
    <w:rsid w:val="00A02D3C"/>
    <w:rsid w:val="00A030E8"/>
    <w:rsid w:val="00A03AE9"/>
    <w:rsid w:val="00A03D48"/>
    <w:rsid w:val="00A0406B"/>
    <w:rsid w:val="00A04149"/>
    <w:rsid w:val="00A04197"/>
    <w:rsid w:val="00A04572"/>
    <w:rsid w:val="00A04861"/>
    <w:rsid w:val="00A04CD9"/>
    <w:rsid w:val="00A04D05"/>
    <w:rsid w:val="00A04DF3"/>
    <w:rsid w:val="00A04F1A"/>
    <w:rsid w:val="00A05017"/>
    <w:rsid w:val="00A05126"/>
    <w:rsid w:val="00A05275"/>
    <w:rsid w:val="00A052E6"/>
    <w:rsid w:val="00A06CF3"/>
    <w:rsid w:val="00A0736E"/>
    <w:rsid w:val="00A0774A"/>
    <w:rsid w:val="00A0777B"/>
    <w:rsid w:val="00A0779A"/>
    <w:rsid w:val="00A07DBF"/>
    <w:rsid w:val="00A07FDA"/>
    <w:rsid w:val="00A10046"/>
    <w:rsid w:val="00A10173"/>
    <w:rsid w:val="00A10464"/>
    <w:rsid w:val="00A105CC"/>
    <w:rsid w:val="00A10649"/>
    <w:rsid w:val="00A1078C"/>
    <w:rsid w:val="00A10916"/>
    <w:rsid w:val="00A109A6"/>
    <w:rsid w:val="00A10C85"/>
    <w:rsid w:val="00A10E0D"/>
    <w:rsid w:val="00A1122E"/>
    <w:rsid w:val="00A11254"/>
    <w:rsid w:val="00A11470"/>
    <w:rsid w:val="00A11BE8"/>
    <w:rsid w:val="00A125EF"/>
    <w:rsid w:val="00A1336F"/>
    <w:rsid w:val="00A13539"/>
    <w:rsid w:val="00A136B7"/>
    <w:rsid w:val="00A13B5F"/>
    <w:rsid w:val="00A13FFB"/>
    <w:rsid w:val="00A144F4"/>
    <w:rsid w:val="00A14F2A"/>
    <w:rsid w:val="00A1538C"/>
    <w:rsid w:val="00A15BD2"/>
    <w:rsid w:val="00A1714C"/>
    <w:rsid w:val="00A1722B"/>
    <w:rsid w:val="00A177D5"/>
    <w:rsid w:val="00A17CAA"/>
    <w:rsid w:val="00A201BD"/>
    <w:rsid w:val="00A2033A"/>
    <w:rsid w:val="00A20523"/>
    <w:rsid w:val="00A206B7"/>
    <w:rsid w:val="00A20920"/>
    <w:rsid w:val="00A20927"/>
    <w:rsid w:val="00A20B38"/>
    <w:rsid w:val="00A20D47"/>
    <w:rsid w:val="00A21293"/>
    <w:rsid w:val="00A21942"/>
    <w:rsid w:val="00A21C1C"/>
    <w:rsid w:val="00A21DAC"/>
    <w:rsid w:val="00A223DA"/>
    <w:rsid w:val="00A22960"/>
    <w:rsid w:val="00A22B62"/>
    <w:rsid w:val="00A22CF7"/>
    <w:rsid w:val="00A234FF"/>
    <w:rsid w:val="00A23A23"/>
    <w:rsid w:val="00A23AB9"/>
    <w:rsid w:val="00A2458C"/>
    <w:rsid w:val="00A255D2"/>
    <w:rsid w:val="00A25E0E"/>
    <w:rsid w:val="00A25E4B"/>
    <w:rsid w:val="00A25E94"/>
    <w:rsid w:val="00A25ECF"/>
    <w:rsid w:val="00A26858"/>
    <w:rsid w:val="00A26BE5"/>
    <w:rsid w:val="00A27383"/>
    <w:rsid w:val="00A274F0"/>
    <w:rsid w:val="00A27550"/>
    <w:rsid w:val="00A27ABC"/>
    <w:rsid w:val="00A27CA5"/>
    <w:rsid w:val="00A27DCA"/>
    <w:rsid w:val="00A2971E"/>
    <w:rsid w:val="00A300CB"/>
    <w:rsid w:val="00A3076D"/>
    <w:rsid w:val="00A30969"/>
    <w:rsid w:val="00A31190"/>
    <w:rsid w:val="00A31221"/>
    <w:rsid w:val="00A318C4"/>
    <w:rsid w:val="00A32175"/>
    <w:rsid w:val="00A321F8"/>
    <w:rsid w:val="00A32E6F"/>
    <w:rsid w:val="00A33108"/>
    <w:rsid w:val="00A334D2"/>
    <w:rsid w:val="00A33599"/>
    <w:rsid w:val="00A3379B"/>
    <w:rsid w:val="00A33C39"/>
    <w:rsid w:val="00A3419C"/>
    <w:rsid w:val="00A3488F"/>
    <w:rsid w:val="00A34EAA"/>
    <w:rsid w:val="00A34F4A"/>
    <w:rsid w:val="00A3537D"/>
    <w:rsid w:val="00A35457"/>
    <w:rsid w:val="00A35DAB"/>
    <w:rsid w:val="00A3602F"/>
    <w:rsid w:val="00A370D9"/>
    <w:rsid w:val="00A37B61"/>
    <w:rsid w:val="00A37C01"/>
    <w:rsid w:val="00A402A7"/>
    <w:rsid w:val="00A40C20"/>
    <w:rsid w:val="00A416EB"/>
    <w:rsid w:val="00A4176F"/>
    <w:rsid w:val="00A41DC9"/>
    <w:rsid w:val="00A42194"/>
    <w:rsid w:val="00A42D4B"/>
    <w:rsid w:val="00A431B4"/>
    <w:rsid w:val="00A43A96"/>
    <w:rsid w:val="00A44AD0"/>
    <w:rsid w:val="00A44B47"/>
    <w:rsid w:val="00A44BF8"/>
    <w:rsid w:val="00A44D1E"/>
    <w:rsid w:val="00A45045"/>
    <w:rsid w:val="00A45688"/>
    <w:rsid w:val="00A45933"/>
    <w:rsid w:val="00A45B0B"/>
    <w:rsid w:val="00A45CFE"/>
    <w:rsid w:val="00A461BD"/>
    <w:rsid w:val="00A462AB"/>
    <w:rsid w:val="00A462F6"/>
    <w:rsid w:val="00A465F4"/>
    <w:rsid w:val="00A469CB"/>
    <w:rsid w:val="00A4711F"/>
    <w:rsid w:val="00A4735B"/>
    <w:rsid w:val="00A47E93"/>
    <w:rsid w:val="00A5001D"/>
    <w:rsid w:val="00A503E5"/>
    <w:rsid w:val="00A507FC"/>
    <w:rsid w:val="00A51081"/>
    <w:rsid w:val="00A51264"/>
    <w:rsid w:val="00A5134A"/>
    <w:rsid w:val="00A51392"/>
    <w:rsid w:val="00A51A37"/>
    <w:rsid w:val="00A51E59"/>
    <w:rsid w:val="00A51EEC"/>
    <w:rsid w:val="00A52455"/>
    <w:rsid w:val="00A5253E"/>
    <w:rsid w:val="00A52949"/>
    <w:rsid w:val="00A52F4A"/>
    <w:rsid w:val="00A52FFC"/>
    <w:rsid w:val="00A53180"/>
    <w:rsid w:val="00A53B32"/>
    <w:rsid w:val="00A54C7D"/>
    <w:rsid w:val="00A54E9C"/>
    <w:rsid w:val="00A553F8"/>
    <w:rsid w:val="00A559E3"/>
    <w:rsid w:val="00A56261"/>
    <w:rsid w:val="00A5662A"/>
    <w:rsid w:val="00A57FA0"/>
    <w:rsid w:val="00A6018F"/>
    <w:rsid w:val="00A601EE"/>
    <w:rsid w:val="00A60E9B"/>
    <w:rsid w:val="00A60EA0"/>
    <w:rsid w:val="00A61CE4"/>
    <w:rsid w:val="00A61E39"/>
    <w:rsid w:val="00A6352B"/>
    <w:rsid w:val="00A6394B"/>
    <w:rsid w:val="00A63A2E"/>
    <w:rsid w:val="00A63DC5"/>
    <w:rsid w:val="00A65437"/>
    <w:rsid w:val="00A65B0B"/>
    <w:rsid w:val="00A65B4A"/>
    <w:rsid w:val="00A65BC1"/>
    <w:rsid w:val="00A66B10"/>
    <w:rsid w:val="00A66B30"/>
    <w:rsid w:val="00A66E26"/>
    <w:rsid w:val="00A67340"/>
    <w:rsid w:val="00A67B92"/>
    <w:rsid w:val="00A70508"/>
    <w:rsid w:val="00A707AA"/>
    <w:rsid w:val="00A710C6"/>
    <w:rsid w:val="00A71268"/>
    <w:rsid w:val="00A7169F"/>
    <w:rsid w:val="00A71802"/>
    <w:rsid w:val="00A7248E"/>
    <w:rsid w:val="00A724B2"/>
    <w:rsid w:val="00A735F8"/>
    <w:rsid w:val="00A7398A"/>
    <w:rsid w:val="00A74515"/>
    <w:rsid w:val="00A74859"/>
    <w:rsid w:val="00A748EE"/>
    <w:rsid w:val="00A74D17"/>
    <w:rsid w:val="00A750E3"/>
    <w:rsid w:val="00A75175"/>
    <w:rsid w:val="00A75245"/>
    <w:rsid w:val="00A7560D"/>
    <w:rsid w:val="00A75908"/>
    <w:rsid w:val="00A75F26"/>
    <w:rsid w:val="00A76092"/>
    <w:rsid w:val="00A76152"/>
    <w:rsid w:val="00A76177"/>
    <w:rsid w:val="00A7646F"/>
    <w:rsid w:val="00A76FC5"/>
    <w:rsid w:val="00A77030"/>
    <w:rsid w:val="00A77677"/>
    <w:rsid w:val="00A778E9"/>
    <w:rsid w:val="00A77BF2"/>
    <w:rsid w:val="00A80BCF"/>
    <w:rsid w:val="00A80E57"/>
    <w:rsid w:val="00A81686"/>
    <w:rsid w:val="00A81720"/>
    <w:rsid w:val="00A81A9D"/>
    <w:rsid w:val="00A81DD8"/>
    <w:rsid w:val="00A81F7A"/>
    <w:rsid w:val="00A81FAE"/>
    <w:rsid w:val="00A81FFA"/>
    <w:rsid w:val="00A8251B"/>
    <w:rsid w:val="00A8252D"/>
    <w:rsid w:val="00A82B8F"/>
    <w:rsid w:val="00A830E4"/>
    <w:rsid w:val="00A835DE"/>
    <w:rsid w:val="00A838AA"/>
    <w:rsid w:val="00A83E0E"/>
    <w:rsid w:val="00A83E73"/>
    <w:rsid w:val="00A84B4A"/>
    <w:rsid w:val="00A84B4C"/>
    <w:rsid w:val="00A84ECE"/>
    <w:rsid w:val="00A85625"/>
    <w:rsid w:val="00A8571B"/>
    <w:rsid w:val="00A8738D"/>
    <w:rsid w:val="00A877C3"/>
    <w:rsid w:val="00A8784C"/>
    <w:rsid w:val="00A9008A"/>
    <w:rsid w:val="00A900C2"/>
    <w:rsid w:val="00A90119"/>
    <w:rsid w:val="00A90E2A"/>
    <w:rsid w:val="00A91040"/>
    <w:rsid w:val="00A9104B"/>
    <w:rsid w:val="00A910D7"/>
    <w:rsid w:val="00A91A38"/>
    <w:rsid w:val="00A91C9A"/>
    <w:rsid w:val="00A91D16"/>
    <w:rsid w:val="00A921D7"/>
    <w:rsid w:val="00A923BD"/>
    <w:rsid w:val="00A924F9"/>
    <w:rsid w:val="00A9293D"/>
    <w:rsid w:val="00A92FDD"/>
    <w:rsid w:val="00A93AA6"/>
    <w:rsid w:val="00A93B2E"/>
    <w:rsid w:val="00A942B4"/>
    <w:rsid w:val="00A94DDD"/>
    <w:rsid w:val="00A95378"/>
    <w:rsid w:val="00A9556D"/>
    <w:rsid w:val="00A956B1"/>
    <w:rsid w:val="00A95AC3"/>
    <w:rsid w:val="00A965F5"/>
    <w:rsid w:val="00A967A5"/>
    <w:rsid w:val="00A968B9"/>
    <w:rsid w:val="00A96AD9"/>
    <w:rsid w:val="00A96C8F"/>
    <w:rsid w:val="00A97329"/>
    <w:rsid w:val="00A9779B"/>
    <w:rsid w:val="00A97D3D"/>
    <w:rsid w:val="00AA019C"/>
    <w:rsid w:val="00AA0563"/>
    <w:rsid w:val="00AA0F58"/>
    <w:rsid w:val="00AA18A0"/>
    <w:rsid w:val="00AA1BBF"/>
    <w:rsid w:val="00AA1BD5"/>
    <w:rsid w:val="00AA1F4B"/>
    <w:rsid w:val="00AA2497"/>
    <w:rsid w:val="00AA2DCD"/>
    <w:rsid w:val="00AA35F5"/>
    <w:rsid w:val="00AA3A33"/>
    <w:rsid w:val="00AA3EE6"/>
    <w:rsid w:val="00AA4084"/>
    <w:rsid w:val="00AA4533"/>
    <w:rsid w:val="00AA506B"/>
    <w:rsid w:val="00AA5151"/>
    <w:rsid w:val="00AA51E1"/>
    <w:rsid w:val="00AA599A"/>
    <w:rsid w:val="00AA6B4D"/>
    <w:rsid w:val="00AA6C0C"/>
    <w:rsid w:val="00AA6FDE"/>
    <w:rsid w:val="00AA7001"/>
    <w:rsid w:val="00AAFCF3"/>
    <w:rsid w:val="00AB0857"/>
    <w:rsid w:val="00AB0DBE"/>
    <w:rsid w:val="00AB1C8C"/>
    <w:rsid w:val="00AB1CAC"/>
    <w:rsid w:val="00AB218B"/>
    <w:rsid w:val="00AB2471"/>
    <w:rsid w:val="00AB2E7E"/>
    <w:rsid w:val="00AB3437"/>
    <w:rsid w:val="00AB3CE2"/>
    <w:rsid w:val="00AB3E09"/>
    <w:rsid w:val="00AB4349"/>
    <w:rsid w:val="00AB47E7"/>
    <w:rsid w:val="00AB49B3"/>
    <w:rsid w:val="00AB4A7F"/>
    <w:rsid w:val="00AB4E33"/>
    <w:rsid w:val="00AB5429"/>
    <w:rsid w:val="00AB561F"/>
    <w:rsid w:val="00AB5AD7"/>
    <w:rsid w:val="00AB5E99"/>
    <w:rsid w:val="00AB6281"/>
    <w:rsid w:val="00AB6699"/>
    <w:rsid w:val="00AB69F2"/>
    <w:rsid w:val="00AB7580"/>
    <w:rsid w:val="00AB7954"/>
    <w:rsid w:val="00AC0680"/>
    <w:rsid w:val="00AC0ACE"/>
    <w:rsid w:val="00AC0EE6"/>
    <w:rsid w:val="00AC1A14"/>
    <w:rsid w:val="00AC1F4F"/>
    <w:rsid w:val="00AC2380"/>
    <w:rsid w:val="00AC3082"/>
    <w:rsid w:val="00AC30B6"/>
    <w:rsid w:val="00AC32D5"/>
    <w:rsid w:val="00AC360D"/>
    <w:rsid w:val="00AC3665"/>
    <w:rsid w:val="00AC3922"/>
    <w:rsid w:val="00AC3AE9"/>
    <w:rsid w:val="00AC3E91"/>
    <w:rsid w:val="00AC3FA8"/>
    <w:rsid w:val="00AC45B1"/>
    <w:rsid w:val="00AC45D9"/>
    <w:rsid w:val="00AC517E"/>
    <w:rsid w:val="00AC51FF"/>
    <w:rsid w:val="00AC59DD"/>
    <w:rsid w:val="00AC5A6E"/>
    <w:rsid w:val="00AC5DF5"/>
    <w:rsid w:val="00AC5F77"/>
    <w:rsid w:val="00AC661E"/>
    <w:rsid w:val="00AC7256"/>
    <w:rsid w:val="00AC78AC"/>
    <w:rsid w:val="00AC79DD"/>
    <w:rsid w:val="00AD004B"/>
    <w:rsid w:val="00AD0355"/>
    <w:rsid w:val="00AD09B0"/>
    <w:rsid w:val="00AD0C69"/>
    <w:rsid w:val="00AD0CE8"/>
    <w:rsid w:val="00AD12FB"/>
    <w:rsid w:val="00AD16C9"/>
    <w:rsid w:val="00AD1A54"/>
    <w:rsid w:val="00AD1AE9"/>
    <w:rsid w:val="00AD2EB9"/>
    <w:rsid w:val="00AD37C9"/>
    <w:rsid w:val="00AD3C89"/>
    <w:rsid w:val="00AD414C"/>
    <w:rsid w:val="00AD47E9"/>
    <w:rsid w:val="00AD4909"/>
    <w:rsid w:val="00AD4A6D"/>
    <w:rsid w:val="00AD4F16"/>
    <w:rsid w:val="00AD501D"/>
    <w:rsid w:val="00AD5BAC"/>
    <w:rsid w:val="00AD5FF1"/>
    <w:rsid w:val="00AD6188"/>
    <w:rsid w:val="00AD671D"/>
    <w:rsid w:val="00AD678F"/>
    <w:rsid w:val="00AD6C52"/>
    <w:rsid w:val="00AD6CAD"/>
    <w:rsid w:val="00AD767A"/>
    <w:rsid w:val="00AD7B32"/>
    <w:rsid w:val="00AD7B8B"/>
    <w:rsid w:val="00AD7D4C"/>
    <w:rsid w:val="00AE01AA"/>
    <w:rsid w:val="00AE05D4"/>
    <w:rsid w:val="00AE074E"/>
    <w:rsid w:val="00AE0C93"/>
    <w:rsid w:val="00AE17C1"/>
    <w:rsid w:val="00AE1CB5"/>
    <w:rsid w:val="00AE1D7C"/>
    <w:rsid w:val="00AE1E09"/>
    <w:rsid w:val="00AE1F26"/>
    <w:rsid w:val="00AE2573"/>
    <w:rsid w:val="00AE292B"/>
    <w:rsid w:val="00AE2A8F"/>
    <w:rsid w:val="00AE304C"/>
    <w:rsid w:val="00AE32C3"/>
    <w:rsid w:val="00AE36C2"/>
    <w:rsid w:val="00AE3A21"/>
    <w:rsid w:val="00AE3E62"/>
    <w:rsid w:val="00AE3FA4"/>
    <w:rsid w:val="00AE3FB8"/>
    <w:rsid w:val="00AE433B"/>
    <w:rsid w:val="00AE47EE"/>
    <w:rsid w:val="00AE4990"/>
    <w:rsid w:val="00AE5769"/>
    <w:rsid w:val="00AE5939"/>
    <w:rsid w:val="00AE5A9F"/>
    <w:rsid w:val="00AE5B18"/>
    <w:rsid w:val="00AE6894"/>
    <w:rsid w:val="00AE702B"/>
    <w:rsid w:val="00AE7258"/>
    <w:rsid w:val="00AE78D2"/>
    <w:rsid w:val="00AE7A54"/>
    <w:rsid w:val="00AF080D"/>
    <w:rsid w:val="00AF0FA0"/>
    <w:rsid w:val="00AF1B24"/>
    <w:rsid w:val="00AF1DD5"/>
    <w:rsid w:val="00AF1F98"/>
    <w:rsid w:val="00AF22CA"/>
    <w:rsid w:val="00AF287C"/>
    <w:rsid w:val="00AF34DB"/>
    <w:rsid w:val="00AF357B"/>
    <w:rsid w:val="00AF3581"/>
    <w:rsid w:val="00AF3F77"/>
    <w:rsid w:val="00AF3FE4"/>
    <w:rsid w:val="00AF4275"/>
    <w:rsid w:val="00AF435A"/>
    <w:rsid w:val="00AF46B5"/>
    <w:rsid w:val="00AF4B18"/>
    <w:rsid w:val="00AF4E85"/>
    <w:rsid w:val="00AF4EF5"/>
    <w:rsid w:val="00AF5157"/>
    <w:rsid w:val="00AF549C"/>
    <w:rsid w:val="00AF6217"/>
    <w:rsid w:val="00AF7160"/>
    <w:rsid w:val="00AF73FC"/>
    <w:rsid w:val="00AF75AF"/>
    <w:rsid w:val="00AF77CE"/>
    <w:rsid w:val="00AF7FF5"/>
    <w:rsid w:val="00B0060F"/>
    <w:rsid w:val="00B00716"/>
    <w:rsid w:val="00B007AC"/>
    <w:rsid w:val="00B00920"/>
    <w:rsid w:val="00B009C8"/>
    <w:rsid w:val="00B00A79"/>
    <w:rsid w:val="00B012FB"/>
    <w:rsid w:val="00B0380F"/>
    <w:rsid w:val="00B041B9"/>
    <w:rsid w:val="00B04EF9"/>
    <w:rsid w:val="00B050C6"/>
    <w:rsid w:val="00B053A7"/>
    <w:rsid w:val="00B05C48"/>
    <w:rsid w:val="00B05E1D"/>
    <w:rsid w:val="00B05E3E"/>
    <w:rsid w:val="00B0611B"/>
    <w:rsid w:val="00B06461"/>
    <w:rsid w:val="00B06B13"/>
    <w:rsid w:val="00B06D8F"/>
    <w:rsid w:val="00B06F12"/>
    <w:rsid w:val="00B0738D"/>
    <w:rsid w:val="00B0781E"/>
    <w:rsid w:val="00B07A3E"/>
    <w:rsid w:val="00B1045B"/>
    <w:rsid w:val="00B10EFA"/>
    <w:rsid w:val="00B11196"/>
    <w:rsid w:val="00B114A2"/>
    <w:rsid w:val="00B11839"/>
    <w:rsid w:val="00B1192F"/>
    <w:rsid w:val="00B12420"/>
    <w:rsid w:val="00B125F2"/>
    <w:rsid w:val="00B12666"/>
    <w:rsid w:val="00B12811"/>
    <w:rsid w:val="00B12D7B"/>
    <w:rsid w:val="00B130F1"/>
    <w:rsid w:val="00B13784"/>
    <w:rsid w:val="00B13A7E"/>
    <w:rsid w:val="00B13D44"/>
    <w:rsid w:val="00B1408B"/>
    <w:rsid w:val="00B15641"/>
    <w:rsid w:val="00B15655"/>
    <w:rsid w:val="00B15AB8"/>
    <w:rsid w:val="00B15CF7"/>
    <w:rsid w:val="00B16009"/>
    <w:rsid w:val="00B162AC"/>
    <w:rsid w:val="00B162C0"/>
    <w:rsid w:val="00B162F4"/>
    <w:rsid w:val="00B1638B"/>
    <w:rsid w:val="00B165F2"/>
    <w:rsid w:val="00B16800"/>
    <w:rsid w:val="00B16E54"/>
    <w:rsid w:val="00B17A55"/>
    <w:rsid w:val="00B210C8"/>
    <w:rsid w:val="00B211A9"/>
    <w:rsid w:val="00B21837"/>
    <w:rsid w:val="00B21A5D"/>
    <w:rsid w:val="00B21A8E"/>
    <w:rsid w:val="00B21FCE"/>
    <w:rsid w:val="00B220F5"/>
    <w:rsid w:val="00B2272F"/>
    <w:rsid w:val="00B22F07"/>
    <w:rsid w:val="00B23041"/>
    <w:rsid w:val="00B230C5"/>
    <w:rsid w:val="00B2317C"/>
    <w:rsid w:val="00B231B5"/>
    <w:rsid w:val="00B2383A"/>
    <w:rsid w:val="00B23E59"/>
    <w:rsid w:val="00B23F0A"/>
    <w:rsid w:val="00B24ADA"/>
    <w:rsid w:val="00B24CC8"/>
    <w:rsid w:val="00B24E5B"/>
    <w:rsid w:val="00B25995"/>
    <w:rsid w:val="00B25E7F"/>
    <w:rsid w:val="00B266C5"/>
    <w:rsid w:val="00B26853"/>
    <w:rsid w:val="00B26FA5"/>
    <w:rsid w:val="00B272E5"/>
    <w:rsid w:val="00B27624"/>
    <w:rsid w:val="00B300D1"/>
    <w:rsid w:val="00B306FD"/>
    <w:rsid w:val="00B307A3"/>
    <w:rsid w:val="00B30B69"/>
    <w:rsid w:val="00B31C69"/>
    <w:rsid w:val="00B31EAD"/>
    <w:rsid w:val="00B322E0"/>
    <w:rsid w:val="00B32351"/>
    <w:rsid w:val="00B3269C"/>
    <w:rsid w:val="00B32B48"/>
    <w:rsid w:val="00B32FB8"/>
    <w:rsid w:val="00B33652"/>
    <w:rsid w:val="00B33FC0"/>
    <w:rsid w:val="00B3400C"/>
    <w:rsid w:val="00B3471F"/>
    <w:rsid w:val="00B34A5F"/>
    <w:rsid w:val="00B34A91"/>
    <w:rsid w:val="00B34A99"/>
    <w:rsid w:val="00B34FCE"/>
    <w:rsid w:val="00B355F2"/>
    <w:rsid w:val="00B36062"/>
    <w:rsid w:val="00B367D4"/>
    <w:rsid w:val="00B37262"/>
    <w:rsid w:val="00B374B3"/>
    <w:rsid w:val="00B3789F"/>
    <w:rsid w:val="00B37C70"/>
    <w:rsid w:val="00B37CF4"/>
    <w:rsid w:val="00B37EAC"/>
    <w:rsid w:val="00B37F65"/>
    <w:rsid w:val="00B405CB"/>
    <w:rsid w:val="00B40780"/>
    <w:rsid w:val="00B40998"/>
    <w:rsid w:val="00B418FB"/>
    <w:rsid w:val="00B41EDC"/>
    <w:rsid w:val="00B4231F"/>
    <w:rsid w:val="00B429A0"/>
    <w:rsid w:val="00B42B9C"/>
    <w:rsid w:val="00B42EAA"/>
    <w:rsid w:val="00B42F77"/>
    <w:rsid w:val="00B432BF"/>
    <w:rsid w:val="00B43902"/>
    <w:rsid w:val="00B43ADA"/>
    <w:rsid w:val="00B43DDB"/>
    <w:rsid w:val="00B443DB"/>
    <w:rsid w:val="00B444C9"/>
    <w:rsid w:val="00B44628"/>
    <w:rsid w:val="00B44B29"/>
    <w:rsid w:val="00B44D69"/>
    <w:rsid w:val="00B44E5C"/>
    <w:rsid w:val="00B4515F"/>
    <w:rsid w:val="00B45E4C"/>
    <w:rsid w:val="00B4619C"/>
    <w:rsid w:val="00B466F4"/>
    <w:rsid w:val="00B468F8"/>
    <w:rsid w:val="00B46B96"/>
    <w:rsid w:val="00B46C1C"/>
    <w:rsid w:val="00B47248"/>
    <w:rsid w:val="00B47269"/>
    <w:rsid w:val="00B477D7"/>
    <w:rsid w:val="00B50128"/>
    <w:rsid w:val="00B5024B"/>
    <w:rsid w:val="00B504C4"/>
    <w:rsid w:val="00B50834"/>
    <w:rsid w:val="00B50953"/>
    <w:rsid w:val="00B50A11"/>
    <w:rsid w:val="00B51451"/>
    <w:rsid w:val="00B516C6"/>
    <w:rsid w:val="00B5171D"/>
    <w:rsid w:val="00B519FF"/>
    <w:rsid w:val="00B525A0"/>
    <w:rsid w:val="00B52AE4"/>
    <w:rsid w:val="00B530AA"/>
    <w:rsid w:val="00B53457"/>
    <w:rsid w:val="00B53643"/>
    <w:rsid w:val="00B53C94"/>
    <w:rsid w:val="00B55364"/>
    <w:rsid w:val="00B555B2"/>
    <w:rsid w:val="00B55676"/>
    <w:rsid w:val="00B556AE"/>
    <w:rsid w:val="00B55CB3"/>
    <w:rsid w:val="00B55D28"/>
    <w:rsid w:val="00B5605B"/>
    <w:rsid w:val="00B56250"/>
    <w:rsid w:val="00B563DE"/>
    <w:rsid w:val="00B5670F"/>
    <w:rsid w:val="00B5671E"/>
    <w:rsid w:val="00B56A03"/>
    <w:rsid w:val="00B56CAD"/>
    <w:rsid w:val="00B56CCA"/>
    <w:rsid w:val="00B56D00"/>
    <w:rsid w:val="00B570C2"/>
    <w:rsid w:val="00B57DBE"/>
    <w:rsid w:val="00B57E7A"/>
    <w:rsid w:val="00B60469"/>
    <w:rsid w:val="00B60BB1"/>
    <w:rsid w:val="00B60D52"/>
    <w:rsid w:val="00B61313"/>
    <w:rsid w:val="00B61566"/>
    <w:rsid w:val="00B6286D"/>
    <w:rsid w:val="00B631B1"/>
    <w:rsid w:val="00B633BA"/>
    <w:rsid w:val="00B63B89"/>
    <w:rsid w:val="00B642A7"/>
    <w:rsid w:val="00B6439B"/>
    <w:rsid w:val="00B64D3B"/>
    <w:rsid w:val="00B65153"/>
    <w:rsid w:val="00B65E80"/>
    <w:rsid w:val="00B66681"/>
    <w:rsid w:val="00B666D8"/>
    <w:rsid w:val="00B66747"/>
    <w:rsid w:val="00B66AF4"/>
    <w:rsid w:val="00B671F6"/>
    <w:rsid w:val="00B672E7"/>
    <w:rsid w:val="00B6734B"/>
    <w:rsid w:val="00B70B51"/>
    <w:rsid w:val="00B712AB"/>
    <w:rsid w:val="00B7170A"/>
    <w:rsid w:val="00B71FF1"/>
    <w:rsid w:val="00B73899"/>
    <w:rsid w:val="00B73CB7"/>
    <w:rsid w:val="00B7423B"/>
    <w:rsid w:val="00B74D24"/>
    <w:rsid w:val="00B752CE"/>
    <w:rsid w:val="00B756F7"/>
    <w:rsid w:val="00B758B4"/>
    <w:rsid w:val="00B7631D"/>
    <w:rsid w:val="00B76917"/>
    <w:rsid w:val="00B76AB9"/>
    <w:rsid w:val="00B76C69"/>
    <w:rsid w:val="00B76E86"/>
    <w:rsid w:val="00B77107"/>
    <w:rsid w:val="00B7778B"/>
    <w:rsid w:val="00B77BBF"/>
    <w:rsid w:val="00B77CF8"/>
    <w:rsid w:val="00B80111"/>
    <w:rsid w:val="00B8020D"/>
    <w:rsid w:val="00B80260"/>
    <w:rsid w:val="00B80847"/>
    <w:rsid w:val="00B81075"/>
    <w:rsid w:val="00B810A8"/>
    <w:rsid w:val="00B81AE2"/>
    <w:rsid w:val="00B81F45"/>
    <w:rsid w:val="00B81F8E"/>
    <w:rsid w:val="00B81F9B"/>
    <w:rsid w:val="00B82042"/>
    <w:rsid w:val="00B821B3"/>
    <w:rsid w:val="00B82E9F"/>
    <w:rsid w:val="00B83086"/>
    <w:rsid w:val="00B8349B"/>
    <w:rsid w:val="00B8388E"/>
    <w:rsid w:val="00B84967"/>
    <w:rsid w:val="00B84992"/>
    <w:rsid w:val="00B84DDF"/>
    <w:rsid w:val="00B84E43"/>
    <w:rsid w:val="00B84E58"/>
    <w:rsid w:val="00B8599B"/>
    <w:rsid w:val="00B86181"/>
    <w:rsid w:val="00B8620F"/>
    <w:rsid w:val="00B865F6"/>
    <w:rsid w:val="00B86829"/>
    <w:rsid w:val="00B86885"/>
    <w:rsid w:val="00B87705"/>
    <w:rsid w:val="00B87D41"/>
    <w:rsid w:val="00B900C7"/>
    <w:rsid w:val="00B90199"/>
    <w:rsid w:val="00B9022C"/>
    <w:rsid w:val="00B902E1"/>
    <w:rsid w:val="00B90D4D"/>
    <w:rsid w:val="00B914B3"/>
    <w:rsid w:val="00B917A3"/>
    <w:rsid w:val="00B91F53"/>
    <w:rsid w:val="00B93070"/>
    <w:rsid w:val="00B938DE"/>
    <w:rsid w:val="00B93C7F"/>
    <w:rsid w:val="00B93E3F"/>
    <w:rsid w:val="00B94016"/>
    <w:rsid w:val="00B9455E"/>
    <w:rsid w:val="00B94C7E"/>
    <w:rsid w:val="00B95005"/>
    <w:rsid w:val="00B95539"/>
    <w:rsid w:val="00B9634A"/>
    <w:rsid w:val="00B96887"/>
    <w:rsid w:val="00B96B16"/>
    <w:rsid w:val="00B96E0E"/>
    <w:rsid w:val="00BA1792"/>
    <w:rsid w:val="00BA1DDD"/>
    <w:rsid w:val="00BA1F5A"/>
    <w:rsid w:val="00BA2337"/>
    <w:rsid w:val="00BA2826"/>
    <w:rsid w:val="00BA296A"/>
    <w:rsid w:val="00BA353B"/>
    <w:rsid w:val="00BA3745"/>
    <w:rsid w:val="00BA49CD"/>
    <w:rsid w:val="00BA4CE7"/>
    <w:rsid w:val="00BA4D7D"/>
    <w:rsid w:val="00BA5006"/>
    <w:rsid w:val="00BA5442"/>
    <w:rsid w:val="00BA5931"/>
    <w:rsid w:val="00BA5E4B"/>
    <w:rsid w:val="00BA73BF"/>
    <w:rsid w:val="00BA781E"/>
    <w:rsid w:val="00BA7C16"/>
    <w:rsid w:val="00BA7ED0"/>
    <w:rsid w:val="00BB026A"/>
    <w:rsid w:val="00BB036D"/>
    <w:rsid w:val="00BB0695"/>
    <w:rsid w:val="00BB1BD8"/>
    <w:rsid w:val="00BB1C07"/>
    <w:rsid w:val="00BB3289"/>
    <w:rsid w:val="00BB384F"/>
    <w:rsid w:val="00BB3C36"/>
    <w:rsid w:val="00BB3EFC"/>
    <w:rsid w:val="00BB3F7D"/>
    <w:rsid w:val="00BB4051"/>
    <w:rsid w:val="00BB4665"/>
    <w:rsid w:val="00BB4A01"/>
    <w:rsid w:val="00BB4A5E"/>
    <w:rsid w:val="00BB4E7D"/>
    <w:rsid w:val="00BB4EA0"/>
    <w:rsid w:val="00BB514D"/>
    <w:rsid w:val="00BB5BFF"/>
    <w:rsid w:val="00BB5CE4"/>
    <w:rsid w:val="00BB6004"/>
    <w:rsid w:val="00BB631A"/>
    <w:rsid w:val="00BB7311"/>
    <w:rsid w:val="00BB7819"/>
    <w:rsid w:val="00BB79F2"/>
    <w:rsid w:val="00BB7B41"/>
    <w:rsid w:val="00BB7F0F"/>
    <w:rsid w:val="00BC00C7"/>
    <w:rsid w:val="00BC06A6"/>
    <w:rsid w:val="00BC0AE5"/>
    <w:rsid w:val="00BC0FA3"/>
    <w:rsid w:val="00BC11EB"/>
    <w:rsid w:val="00BC13A6"/>
    <w:rsid w:val="00BC183C"/>
    <w:rsid w:val="00BC19D9"/>
    <w:rsid w:val="00BC1DEA"/>
    <w:rsid w:val="00BC200B"/>
    <w:rsid w:val="00BC21EF"/>
    <w:rsid w:val="00BC2A0F"/>
    <w:rsid w:val="00BC2B5B"/>
    <w:rsid w:val="00BC396D"/>
    <w:rsid w:val="00BC3D2C"/>
    <w:rsid w:val="00BC3E08"/>
    <w:rsid w:val="00BC4028"/>
    <w:rsid w:val="00BC4479"/>
    <w:rsid w:val="00BC4776"/>
    <w:rsid w:val="00BC4B1F"/>
    <w:rsid w:val="00BC4C78"/>
    <w:rsid w:val="00BC4EDD"/>
    <w:rsid w:val="00BC520F"/>
    <w:rsid w:val="00BC5C94"/>
    <w:rsid w:val="00BC6224"/>
    <w:rsid w:val="00BC7609"/>
    <w:rsid w:val="00BC7E0F"/>
    <w:rsid w:val="00BD0374"/>
    <w:rsid w:val="00BD06F0"/>
    <w:rsid w:val="00BD0ABF"/>
    <w:rsid w:val="00BD0C57"/>
    <w:rsid w:val="00BD1AE1"/>
    <w:rsid w:val="00BD25F9"/>
    <w:rsid w:val="00BD2863"/>
    <w:rsid w:val="00BD2F1E"/>
    <w:rsid w:val="00BD3176"/>
    <w:rsid w:val="00BD368D"/>
    <w:rsid w:val="00BD36C5"/>
    <w:rsid w:val="00BD3954"/>
    <w:rsid w:val="00BD3D84"/>
    <w:rsid w:val="00BD4F1E"/>
    <w:rsid w:val="00BD517A"/>
    <w:rsid w:val="00BD5209"/>
    <w:rsid w:val="00BD520E"/>
    <w:rsid w:val="00BD54DF"/>
    <w:rsid w:val="00BD5777"/>
    <w:rsid w:val="00BD5835"/>
    <w:rsid w:val="00BD5B58"/>
    <w:rsid w:val="00BD5E1E"/>
    <w:rsid w:val="00BD5FD1"/>
    <w:rsid w:val="00BD60FC"/>
    <w:rsid w:val="00BD6C68"/>
    <w:rsid w:val="00BD7072"/>
    <w:rsid w:val="00BD7B7B"/>
    <w:rsid w:val="00BD7C7B"/>
    <w:rsid w:val="00BE033C"/>
    <w:rsid w:val="00BE041F"/>
    <w:rsid w:val="00BE1245"/>
    <w:rsid w:val="00BE135D"/>
    <w:rsid w:val="00BE16BE"/>
    <w:rsid w:val="00BE2137"/>
    <w:rsid w:val="00BE263C"/>
    <w:rsid w:val="00BE280D"/>
    <w:rsid w:val="00BE28E7"/>
    <w:rsid w:val="00BE2E09"/>
    <w:rsid w:val="00BE3804"/>
    <w:rsid w:val="00BE3C92"/>
    <w:rsid w:val="00BE3FB6"/>
    <w:rsid w:val="00BE4079"/>
    <w:rsid w:val="00BE4136"/>
    <w:rsid w:val="00BE446C"/>
    <w:rsid w:val="00BE4548"/>
    <w:rsid w:val="00BE4578"/>
    <w:rsid w:val="00BE471B"/>
    <w:rsid w:val="00BE487B"/>
    <w:rsid w:val="00BE4A4A"/>
    <w:rsid w:val="00BE4D06"/>
    <w:rsid w:val="00BE5463"/>
    <w:rsid w:val="00BE54F2"/>
    <w:rsid w:val="00BE5A73"/>
    <w:rsid w:val="00BE672D"/>
    <w:rsid w:val="00BE6AC6"/>
    <w:rsid w:val="00BE6F88"/>
    <w:rsid w:val="00BE70B5"/>
    <w:rsid w:val="00BE7279"/>
    <w:rsid w:val="00BE777F"/>
    <w:rsid w:val="00BE7BE9"/>
    <w:rsid w:val="00BE7FDD"/>
    <w:rsid w:val="00BE7FFB"/>
    <w:rsid w:val="00BF0235"/>
    <w:rsid w:val="00BF0431"/>
    <w:rsid w:val="00BF06CA"/>
    <w:rsid w:val="00BF0722"/>
    <w:rsid w:val="00BF08E1"/>
    <w:rsid w:val="00BF0960"/>
    <w:rsid w:val="00BF0994"/>
    <w:rsid w:val="00BF0B62"/>
    <w:rsid w:val="00BF0BE8"/>
    <w:rsid w:val="00BF0E18"/>
    <w:rsid w:val="00BF0F5D"/>
    <w:rsid w:val="00BF10B8"/>
    <w:rsid w:val="00BF1140"/>
    <w:rsid w:val="00BF162C"/>
    <w:rsid w:val="00BF1B35"/>
    <w:rsid w:val="00BF1B94"/>
    <w:rsid w:val="00BF1C25"/>
    <w:rsid w:val="00BF1DFD"/>
    <w:rsid w:val="00BF1E97"/>
    <w:rsid w:val="00BF23EA"/>
    <w:rsid w:val="00BF2D0E"/>
    <w:rsid w:val="00BF3C89"/>
    <w:rsid w:val="00BF40CF"/>
    <w:rsid w:val="00BF4975"/>
    <w:rsid w:val="00BF4EC6"/>
    <w:rsid w:val="00BF5050"/>
    <w:rsid w:val="00BF5356"/>
    <w:rsid w:val="00BF54B1"/>
    <w:rsid w:val="00BF5783"/>
    <w:rsid w:val="00BF5E04"/>
    <w:rsid w:val="00BF5E96"/>
    <w:rsid w:val="00BF61D2"/>
    <w:rsid w:val="00BF6421"/>
    <w:rsid w:val="00BF6D5F"/>
    <w:rsid w:val="00BF74B5"/>
    <w:rsid w:val="00BF758F"/>
    <w:rsid w:val="00BF7A26"/>
    <w:rsid w:val="00BF7D4F"/>
    <w:rsid w:val="00BF7FAC"/>
    <w:rsid w:val="00C01498"/>
    <w:rsid w:val="00C01AFB"/>
    <w:rsid w:val="00C02130"/>
    <w:rsid w:val="00C0230A"/>
    <w:rsid w:val="00C02637"/>
    <w:rsid w:val="00C04103"/>
    <w:rsid w:val="00C046C8"/>
    <w:rsid w:val="00C04848"/>
    <w:rsid w:val="00C04925"/>
    <w:rsid w:val="00C05115"/>
    <w:rsid w:val="00C05906"/>
    <w:rsid w:val="00C05A51"/>
    <w:rsid w:val="00C05AD5"/>
    <w:rsid w:val="00C0621F"/>
    <w:rsid w:val="00C067A0"/>
    <w:rsid w:val="00C07E19"/>
    <w:rsid w:val="00C07ECA"/>
    <w:rsid w:val="00C07F43"/>
    <w:rsid w:val="00C10128"/>
    <w:rsid w:val="00C107E0"/>
    <w:rsid w:val="00C10CD7"/>
    <w:rsid w:val="00C10E8D"/>
    <w:rsid w:val="00C111BF"/>
    <w:rsid w:val="00C11A11"/>
    <w:rsid w:val="00C11A79"/>
    <w:rsid w:val="00C11CE4"/>
    <w:rsid w:val="00C11E1D"/>
    <w:rsid w:val="00C120E4"/>
    <w:rsid w:val="00C123CA"/>
    <w:rsid w:val="00C124AB"/>
    <w:rsid w:val="00C124EE"/>
    <w:rsid w:val="00C12789"/>
    <w:rsid w:val="00C12E98"/>
    <w:rsid w:val="00C13299"/>
    <w:rsid w:val="00C13301"/>
    <w:rsid w:val="00C13BEE"/>
    <w:rsid w:val="00C13C1C"/>
    <w:rsid w:val="00C13CEF"/>
    <w:rsid w:val="00C14185"/>
    <w:rsid w:val="00C14A56"/>
    <w:rsid w:val="00C14D77"/>
    <w:rsid w:val="00C14F43"/>
    <w:rsid w:val="00C1515E"/>
    <w:rsid w:val="00C1546C"/>
    <w:rsid w:val="00C1591D"/>
    <w:rsid w:val="00C15935"/>
    <w:rsid w:val="00C16170"/>
    <w:rsid w:val="00C163FA"/>
    <w:rsid w:val="00C164B0"/>
    <w:rsid w:val="00C1669F"/>
    <w:rsid w:val="00C16C12"/>
    <w:rsid w:val="00C16C45"/>
    <w:rsid w:val="00C16F2A"/>
    <w:rsid w:val="00C17419"/>
    <w:rsid w:val="00C176D6"/>
    <w:rsid w:val="00C17E17"/>
    <w:rsid w:val="00C20C86"/>
    <w:rsid w:val="00C210C0"/>
    <w:rsid w:val="00C21456"/>
    <w:rsid w:val="00C21557"/>
    <w:rsid w:val="00C21A05"/>
    <w:rsid w:val="00C21F2B"/>
    <w:rsid w:val="00C220C6"/>
    <w:rsid w:val="00C22569"/>
    <w:rsid w:val="00C231C0"/>
    <w:rsid w:val="00C234BA"/>
    <w:rsid w:val="00C2350A"/>
    <w:rsid w:val="00C2353F"/>
    <w:rsid w:val="00C23907"/>
    <w:rsid w:val="00C23D59"/>
    <w:rsid w:val="00C246AA"/>
    <w:rsid w:val="00C24792"/>
    <w:rsid w:val="00C25108"/>
    <w:rsid w:val="00C25345"/>
    <w:rsid w:val="00C2581E"/>
    <w:rsid w:val="00C259E5"/>
    <w:rsid w:val="00C25A29"/>
    <w:rsid w:val="00C2626B"/>
    <w:rsid w:val="00C263C2"/>
    <w:rsid w:val="00C265C4"/>
    <w:rsid w:val="00C266F1"/>
    <w:rsid w:val="00C26BDB"/>
    <w:rsid w:val="00C26D56"/>
    <w:rsid w:val="00C2776B"/>
    <w:rsid w:val="00C27B6D"/>
    <w:rsid w:val="00C30211"/>
    <w:rsid w:val="00C30481"/>
    <w:rsid w:val="00C3066E"/>
    <w:rsid w:val="00C307F6"/>
    <w:rsid w:val="00C30A56"/>
    <w:rsid w:val="00C31AEF"/>
    <w:rsid w:val="00C31CF4"/>
    <w:rsid w:val="00C31D6B"/>
    <w:rsid w:val="00C31E44"/>
    <w:rsid w:val="00C325A6"/>
    <w:rsid w:val="00C325D5"/>
    <w:rsid w:val="00C329F5"/>
    <w:rsid w:val="00C32F9E"/>
    <w:rsid w:val="00C33138"/>
    <w:rsid w:val="00C33378"/>
    <w:rsid w:val="00C336D8"/>
    <w:rsid w:val="00C33BA3"/>
    <w:rsid w:val="00C34241"/>
    <w:rsid w:val="00C3453F"/>
    <w:rsid w:val="00C34763"/>
    <w:rsid w:val="00C3548A"/>
    <w:rsid w:val="00C357CC"/>
    <w:rsid w:val="00C35982"/>
    <w:rsid w:val="00C359B8"/>
    <w:rsid w:val="00C35E30"/>
    <w:rsid w:val="00C36AD0"/>
    <w:rsid w:val="00C36B5F"/>
    <w:rsid w:val="00C373E9"/>
    <w:rsid w:val="00C3743D"/>
    <w:rsid w:val="00C37D8B"/>
    <w:rsid w:val="00C37F4D"/>
    <w:rsid w:val="00C402F6"/>
    <w:rsid w:val="00C40E00"/>
    <w:rsid w:val="00C41522"/>
    <w:rsid w:val="00C4192F"/>
    <w:rsid w:val="00C41A43"/>
    <w:rsid w:val="00C41F06"/>
    <w:rsid w:val="00C4208C"/>
    <w:rsid w:val="00C423B7"/>
    <w:rsid w:val="00C42B00"/>
    <w:rsid w:val="00C43121"/>
    <w:rsid w:val="00C431FF"/>
    <w:rsid w:val="00C437AD"/>
    <w:rsid w:val="00C43DB5"/>
    <w:rsid w:val="00C44015"/>
    <w:rsid w:val="00C44AF7"/>
    <w:rsid w:val="00C44CD9"/>
    <w:rsid w:val="00C44DE4"/>
    <w:rsid w:val="00C456DB"/>
    <w:rsid w:val="00C45B01"/>
    <w:rsid w:val="00C45B70"/>
    <w:rsid w:val="00C45E2B"/>
    <w:rsid w:val="00C46038"/>
    <w:rsid w:val="00C46A80"/>
    <w:rsid w:val="00C46CF6"/>
    <w:rsid w:val="00C4764D"/>
    <w:rsid w:val="00C47A5B"/>
    <w:rsid w:val="00C47BFC"/>
    <w:rsid w:val="00C47DB6"/>
    <w:rsid w:val="00C50119"/>
    <w:rsid w:val="00C51E22"/>
    <w:rsid w:val="00C520FD"/>
    <w:rsid w:val="00C52290"/>
    <w:rsid w:val="00C52322"/>
    <w:rsid w:val="00C52430"/>
    <w:rsid w:val="00C52B2B"/>
    <w:rsid w:val="00C53003"/>
    <w:rsid w:val="00C531CD"/>
    <w:rsid w:val="00C5424E"/>
    <w:rsid w:val="00C54766"/>
    <w:rsid w:val="00C5509A"/>
    <w:rsid w:val="00C553D0"/>
    <w:rsid w:val="00C55FA6"/>
    <w:rsid w:val="00C56075"/>
    <w:rsid w:val="00C56AA1"/>
    <w:rsid w:val="00C56BF8"/>
    <w:rsid w:val="00C572AC"/>
    <w:rsid w:val="00C57511"/>
    <w:rsid w:val="00C57570"/>
    <w:rsid w:val="00C577E7"/>
    <w:rsid w:val="00C57DAC"/>
    <w:rsid w:val="00C57EE6"/>
    <w:rsid w:val="00C60774"/>
    <w:rsid w:val="00C60E68"/>
    <w:rsid w:val="00C610AB"/>
    <w:rsid w:val="00C616AD"/>
    <w:rsid w:val="00C61B0C"/>
    <w:rsid w:val="00C6226A"/>
    <w:rsid w:val="00C62375"/>
    <w:rsid w:val="00C62CE8"/>
    <w:rsid w:val="00C63323"/>
    <w:rsid w:val="00C63BFC"/>
    <w:rsid w:val="00C64324"/>
    <w:rsid w:val="00C64D3D"/>
    <w:rsid w:val="00C65456"/>
    <w:rsid w:val="00C65680"/>
    <w:rsid w:val="00C6592D"/>
    <w:rsid w:val="00C659D8"/>
    <w:rsid w:val="00C65CBC"/>
    <w:rsid w:val="00C662D0"/>
    <w:rsid w:val="00C671E3"/>
    <w:rsid w:val="00C671E4"/>
    <w:rsid w:val="00C672AA"/>
    <w:rsid w:val="00C703B4"/>
    <w:rsid w:val="00C70416"/>
    <w:rsid w:val="00C7074D"/>
    <w:rsid w:val="00C71259"/>
    <w:rsid w:val="00C7131F"/>
    <w:rsid w:val="00C7173E"/>
    <w:rsid w:val="00C7188C"/>
    <w:rsid w:val="00C71F4E"/>
    <w:rsid w:val="00C7243B"/>
    <w:rsid w:val="00C73020"/>
    <w:rsid w:val="00C73487"/>
    <w:rsid w:val="00C73735"/>
    <w:rsid w:val="00C73A78"/>
    <w:rsid w:val="00C73B9F"/>
    <w:rsid w:val="00C73C42"/>
    <w:rsid w:val="00C73C77"/>
    <w:rsid w:val="00C73E17"/>
    <w:rsid w:val="00C74124"/>
    <w:rsid w:val="00C74CA5"/>
    <w:rsid w:val="00C74F34"/>
    <w:rsid w:val="00C759F9"/>
    <w:rsid w:val="00C75D77"/>
    <w:rsid w:val="00C76687"/>
    <w:rsid w:val="00C766B7"/>
    <w:rsid w:val="00C76B24"/>
    <w:rsid w:val="00C76DFF"/>
    <w:rsid w:val="00C7742A"/>
    <w:rsid w:val="00C777EC"/>
    <w:rsid w:val="00C77FEC"/>
    <w:rsid w:val="00C8011E"/>
    <w:rsid w:val="00C80381"/>
    <w:rsid w:val="00C80E7A"/>
    <w:rsid w:val="00C81E41"/>
    <w:rsid w:val="00C81F81"/>
    <w:rsid w:val="00C821FF"/>
    <w:rsid w:val="00C8255B"/>
    <w:rsid w:val="00C826F7"/>
    <w:rsid w:val="00C82ECA"/>
    <w:rsid w:val="00C83391"/>
    <w:rsid w:val="00C83BAB"/>
    <w:rsid w:val="00C83F0C"/>
    <w:rsid w:val="00C83F43"/>
    <w:rsid w:val="00C83F58"/>
    <w:rsid w:val="00C84235"/>
    <w:rsid w:val="00C84316"/>
    <w:rsid w:val="00C851FC"/>
    <w:rsid w:val="00C852D6"/>
    <w:rsid w:val="00C8549C"/>
    <w:rsid w:val="00C8586A"/>
    <w:rsid w:val="00C85A60"/>
    <w:rsid w:val="00C86156"/>
    <w:rsid w:val="00C86AFB"/>
    <w:rsid w:val="00C86CC1"/>
    <w:rsid w:val="00C87001"/>
    <w:rsid w:val="00C87B87"/>
    <w:rsid w:val="00C87BDA"/>
    <w:rsid w:val="00C87EDE"/>
    <w:rsid w:val="00C87F56"/>
    <w:rsid w:val="00C90CD7"/>
    <w:rsid w:val="00C90F31"/>
    <w:rsid w:val="00C9112F"/>
    <w:rsid w:val="00C9122F"/>
    <w:rsid w:val="00C91808"/>
    <w:rsid w:val="00C9198D"/>
    <w:rsid w:val="00C9218A"/>
    <w:rsid w:val="00C921E2"/>
    <w:rsid w:val="00C923D6"/>
    <w:rsid w:val="00C92785"/>
    <w:rsid w:val="00C934C3"/>
    <w:rsid w:val="00C938C0"/>
    <w:rsid w:val="00C93D6E"/>
    <w:rsid w:val="00C9484F"/>
    <w:rsid w:val="00C948D4"/>
    <w:rsid w:val="00C94FAF"/>
    <w:rsid w:val="00C9504A"/>
    <w:rsid w:val="00C9523D"/>
    <w:rsid w:val="00C958EB"/>
    <w:rsid w:val="00C95979"/>
    <w:rsid w:val="00C95C5E"/>
    <w:rsid w:val="00C95CA2"/>
    <w:rsid w:val="00C96A4D"/>
    <w:rsid w:val="00C96E88"/>
    <w:rsid w:val="00C971B0"/>
    <w:rsid w:val="00C971CE"/>
    <w:rsid w:val="00C97DBB"/>
    <w:rsid w:val="00CA0276"/>
    <w:rsid w:val="00CA03C2"/>
    <w:rsid w:val="00CA04E9"/>
    <w:rsid w:val="00CA09A0"/>
    <w:rsid w:val="00CA0FAE"/>
    <w:rsid w:val="00CA13E3"/>
    <w:rsid w:val="00CA1462"/>
    <w:rsid w:val="00CA1F91"/>
    <w:rsid w:val="00CA230B"/>
    <w:rsid w:val="00CA23DF"/>
    <w:rsid w:val="00CA267D"/>
    <w:rsid w:val="00CA26D8"/>
    <w:rsid w:val="00CA281F"/>
    <w:rsid w:val="00CA2957"/>
    <w:rsid w:val="00CA2E9E"/>
    <w:rsid w:val="00CA33B6"/>
    <w:rsid w:val="00CA3B36"/>
    <w:rsid w:val="00CA4116"/>
    <w:rsid w:val="00CA4755"/>
    <w:rsid w:val="00CA4DB1"/>
    <w:rsid w:val="00CA4FE1"/>
    <w:rsid w:val="00CA5CE7"/>
    <w:rsid w:val="00CA5DF9"/>
    <w:rsid w:val="00CA656E"/>
    <w:rsid w:val="00CA674B"/>
    <w:rsid w:val="00CA6C45"/>
    <w:rsid w:val="00CA6F34"/>
    <w:rsid w:val="00CA7652"/>
    <w:rsid w:val="00CA786D"/>
    <w:rsid w:val="00CA795E"/>
    <w:rsid w:val="00CA798A"/>
    <w:rsid w:val="00CA7AFE"/>
    <w:rsid w:val="00CA7B4C"/>
    <w:rsid w:val="00CB0611"/>
    <w:rsid w:val="00CB0727"/>
    <w:rsid w:val="00CB0FB1"/>
    <w:rsid w:val="00CB1500"/>
    <w:rsid w:val="00CB20FF"/>
    <w:rsid w:val="00CB2791"/>
    <w:rsid w:val="00CB29BD"/>
    <w:rsid w:val="00CB2A19"/>
    <w:rsid w:val="00CB2F86"/>
    <w:rsid w:val="00CB30BE"/>
    <w:rsid w:val="00CB35CC"/>
    <w:rsid w:val="00CB383E"/>
    <w:rsid w:val="00CB3966"/>
    <w:rsid w:val="00CB4064"/>
    <w:rsid w:val="00CB422C"/>
    <w:rsid w:val="00CB455F"/>
    <w:rsid w:val="00CB4668"/>
    <w:rsid w:val="00CB48F1"/>
    <w:rsid w:val="00CB490B"/>
    <w:rsid w:val="00CB4C2E"/>
    <w:rsid w:val="00CB4D3A"/>
    <w:rsid w:val="00CB5267"/>
    <w:rsid w:val="00CB582F"/>
    <w:rsid w:val="00CB58D2"/>
    <w:rsid w:val="00CB5921"/>
    <w:rsid w:val="00CB62DA"/>
    <w:rsid w:val="00CB6561"/>
    <w:rsid w:val="00CB6797"/>
    <w:rsid w:val="00CB6820"/>
    <w:rsid w:val="00CB6C2D"/>
    <w:rsid w:val="00CB71B7"/>
    <w:rsid w:val="00CB788F"/>
    <w:rsid w:val="00CB7B63"/>
    <w:rsid w:val="00CB7C16"/>
    <w:rsid w:val="00CB7C85"/>
    <w:rsid w:val="00CB7D3F"/>
    <w:rsid w:val="00CC01F8"/>
    <w:rsid w:val="00CC0281"/>
    <w:rsid w:val="00CC085D"/>
    <w:rsid w:val="00CC0A2E"/>
    <w:rsid w:val="00CC0A7F"/>
    <w:rsid w:val="00CC0BC5"/>
    <w:rsid w:val="00CC0C4E"/>
    <w:rsid w:val="00CC0E2C"/>
    <w:rsid w:val="00CC2524"/>
    <w:rsid w:val="00CC2852"/>
    <w:rsid w:val="00CC2A12"/>
    <w:rsid w:val="00CC2A81"/>
    <w:rsid w:val="00CC2AD5"/>
    <w:rsid w:val="00CC2FA9"/>
    <w:rsid w:val="00CC34FB"/>
    <w:rsid w:val="00CC398B"/>
    <w:rsid w:val="00CC3A73"/>
    <w:rsid w:val="00CC4A23"/>
    <w:rsid w:val="00CC4F40"/>
    <w:rsid w:val="00CC50D6"/>
    <w:rsid w:val="00CC539E"/>
    <w:rsid w:val="00CC5520"/>
    <w:rsid w:val="00CC579B"/>
    <w:rsid w:val="00CC609C"/>
    <w:rsid w:val="00CC6B53"/>
    <w:rsid w:val="00CC6DDE"/>
    <w:rsid w:val="00CC7015"/>
    <w:rsid w:val="00CC727B"/>
    <w:rsid w:val="00CC744E"/>
    <w:rsid w:val="00CC76FE"/>
    <w:rsid w:val="00CC795F"/>
    <w:rsid w:val="00CD04F8"/>
    <w:rsid w:val="00CD0704"/>
    <w:rsid w:val="00CD0ABF"/>
    <w:rsid w:val="00CD0AC0"/>
    <w:rsid w:val="00CD0CD1"/>
    <w:rsid w:val="00CD0D24"/>
    <w:rsid w:val="00CD102C"/>
    <w:rsid w:val="00CD143A"/>
    <w:rsid w:val="00CD1698"/>
    <w:rsid w:val="00CD16EB"/>
    <w:rsid w:val="00CD1AB6"/>
    <w:rsid w:val="00CD1AC7"/>
    <w:rsid w:val="00CD2513"/>
    <w:rsid w:val="00CD28FA"/>
    <w:rsid w:val="00CD34D8"/>
    <w:rsid w:val="00CD3DEA"/>
    <w:rsid w:val="00CD43C1"/>
    <w:rsid w:val="00CD4533"/>
    <w:rsid w:val="00CD484D"/>
    <w:rsid w:val="00CD49FD"/>
    <w:rsid w:val="00CD4B05"/>
    <w:rsid w:val="00CD5036"/>
    <w:rsid w:val="00CD5B51"/>
    <w:rsid w:val="00CD5B9A"/>
    <w:rsid w:val="00CD6807"/>
    <w:rsid w:val="00CD6C7A"/>
    <w:rsid w:val="00CD6FB6"/>
    <w:rsid w:val="00CD7341"/>
    <w:rsid w:val="00CD7838"/>
    <w:rsid w:val="00CD794B"/>
    <w:rsid w:val="00CD7AB6"/>
    <w:rsid w:val="00CD7B07"/>
    <w:rsid w:val="00CE01CD"/>
    <w:rsid w:val="00CE0B39"/>
    <w:rsid w:val="00CE0C12"/>
    <w:rsid w:val="00CE11C5"/>
    <w:rsid w:val="00CE1208"/>
    <w:rsid w:val="00CE121F"/>
    <w:rsid w:val="00CE18A3"/>
    <w:rsid w:val="00CE1FEF"/>
    <w:rsid w:val="00CE2401"/>
    <w:rsid w:val="00CE255D"/>
    <w:rsid w:val="00CE281E"/>
    <w:rsid w:val="00CE322D"/>
    <w:rsid w:val="00CE4010"/>
    <w:rsid w:val="00CE4129"/>
    <w:rsid w:val="00CE4390"/>
    <w:rsid w:val="00CE469D"/>
    <w:rsid w:val="00CE480D"/>
    <w:rsid w:val="00CE4A90"/>
    <w:rsid w:val="00CE4DAA"/>
    <w:rsid w:val="00CE5A81"/>
    <w:rsid w:val="00CE5A98"/>
    <w:rsid w:val="00CE5F55"/>
    <w:rsid w:val="00CE601C"/>
    <w:rsid w:val="00CE6618"/>
    <w:rsid w:val="00CE66A7"/>
    <w:rsid w:val="00CE6E08"/>
    <w:rsid w:val="00CE6FBB"/>
    <w:rsid w:val="00CE78BA"/>
    <w:rsid w:val="00CE7A78"/>
    <w:rsid w:val="00CE7D1C"/>
    <w:rsid w:val="00CF004B"/>
    <w:rsid w:val="00CF055B"/>
    <w:rsid w:val="00CF0CEB"/>
    <w:rsid w:val="00CF1088"/>
    <w:rsid w:val="00CF119A"/>
    <w:rsid w:val="00CF131A"/>
    <w:rsid w:val="00CF1BC2"/>
    <w:rsid w:val="00CF1DCD"/>
    <w:rsid w:val="00CF2142"/>
    <w:rsid w:val="00CF231A"/>
    <w:rsid w:val="00CF2AC6"/>
    <w:rsid w:val="00CF2B89"/>
    <w:rsid w:val="00CF2BA8"/>
    <w:rsid w:val="00CF2E9F"/>
    <w:rsid w:val="00CF3254"/>
    <w:rsid w:val="00CF393E"/>
    <w:rsid w:val="00CF4EBE"/>
    <w:rsid w:val="00CF52E6"/>
    <w:rsid w:val="00CF535D"/>
    <w:rsid w:val="00CF5ACB"/>
    <w:rsid w:val="00CF5E5F"/>
    <w:rsid w:val="00CF6F07"/>
    <w:rsid w:val="00CF70E1"/>
    <w:rsid w:val="00CF72C8"/>
    <w:rsid w:val="00D0048E"/>
    <w:rsid w:val="00D007BD"/>
    <w:rsid w:val="00D00A36"/>
    <w:rsid w:val="00D00BE6"/>
    <w:rsid w:val="00D01146"/>
    <w:rsid w:val="00D015C4"/>
    <w:rsid w:val="00D01655"/>
    <w:rsid w:val="00D0167E"/>
    <w:rsid w:val="00D01A15"/>
    <w:rsid w:val="00D01BCB"/>
    <w:rsid w:val="00D02248"/>
    <w:rsid w:val="00D0239E"/>
    <w:rsid w:val="00D024A9"/>
    <w:rsid w:val="00D02609"/>
    <w:rsid w:val="00D032D1"/>
    <w:rsid w:val="00D0385E"/>
    <w:rsid w:val="00D038F6"/>
    <w:rsid w:val="00D0419F"/>
    <w:rsid w:val="00D043A1"/>
    <w:rsid w:val="00D043CE"/>
    <w:rsid w:val="00D04CEC"/>
    <w:rsid w:val="00D04F74"/>
    <w:rsid w:val="00D04F9F"/>
    <w:rsid w:val="00D05261"/>
    <w:rsid w:val="00D055DE"/>
    <w:rsid w:val="00D06A03"/>
    <w:rsid w:val="00D06A78"/>
    <w:rsid w:val="00D071A0"/>
    <w:rsid w:val="00D07490"/>
    <w:rsid w:val="00D07561"/>
    <w:rsid w:val="00D07C1F"/>
    <w:rsid w:val="00D07F7A"/>
    <w:rsid w:val="00D103F1"/>
    <w:rsid w:val="00D10639"/>
    <w:rsid w:val="00D10B84"/>
    <w:rsid w:val="00D10F8A"/>
    <w:rsid w:val="00D1209E"/>
    <w:rsid w:val="00D1249C"/>
    <w:rsid w:val="00D12A55"/>
    <w:rsid w:val="00D12BB3"/>
    <w:rsid w:val="00D12BCC"/>
    <w:rsid w:val="00D1344B"/>
    <w:rsid w:val="00D1352F"/>
    <w:rsid w:val="00D1366A"/>
    <w:rsid w:val="00D14718"/>
    <w:rsid w:val="00D148A6"/>
    <w:rsid w:val="00D148DD"/>
    <w:rsid w:val="00D14971"/>
    <w:rsid w:val="00D14C9A"/>
    <w:rsid w:val="00D159DB"/>
    <w:rsid w:val="00D15B1B"/>
    <w:rsid w:val="00D16325"/>
    <w:rsid w:val="00D1638B"/>
    <w:rsid w:val="00D16737"/>
    <w:rsid w:val="00D16A05"/>
    <w:rsid w:val="00D16BEB"/>
    <w:rsid w:val="00D16E4F"/>
    <w:rsid w:val="00D17024"/>
    <w:rsid w:val="00D17512"/>
    <w:rsid w:val="00D17784"/>
    <w:rsid w:val="00D179D6"/>
    <w:rsid w:val="00D17E3D"/>
    <w:rsid w:val="00D20379"/>
    <w:rsid w:val="00D2064D"/>
    <w:rsid w:val="00D20A85"/>
    <w:rsid w:val="00D20C7C"/>
    <w:rsid w:val="00D20F11"/>
    <w:rsid w:val="00D2161E"/>
    <w:rsid w:val="00D2195A"/>
    <w:rsid w:val="00D21E5C"/>
    <w:rsid w:val="00D21FA2"/>
    <w:rsid w:val="00D222DF"/>
    <w:rsid w:val="00D2248A"/>
    <w:rsid w:val="00D225F6"/>
    <w:rsid w:val="00D22604"/>
    <w:rsid w:val="00D226F9"/>
    <w:rsid w:val="00D23A81"/>
    <w:rsid w:val="00D23CB8"/>
    <w:rsid w:val="00D240F0"/>
    <w:rsid w:val="00D24634"/>
    <w:rsid w:val="00D24F30"/>
    <w:rsid w:val="00D250FD"/>
    <w:rsid w:val="00D25254"/>
    <w:rsid w:val="00D254DE"/>
    <w:rsid w:val="00D25729"/>
    <w:rsid w:val="00D257CF"/>
    <w:rsid w:val="00D25BF4"/>
    <w:rsid w:val="00D26693"/>
    <w:rsid w:val="00D2686C"/>
    <w:rsid w:val="00D26A93"/>
    <w:rsid w:val="00D26E3C"/>
    <w:rsid w:val="00D27A63"/>
    <w:rsid w:val="00D27CE3"/>
    <w:rsid w:val="00D3027D"/>
    <w:rsid w:val="00D30AF5"/>
    <w:rsid w:val="00D31882"/>
    <w:rsid w:val="00D31A1D"/>
    <w:rsid w:val="00D3212D"/>
    <w:rsid w:val="00D32B1A"/>
    <w:rsid w:val="00D32C7D"/>
    <w:rsid w:val="00D33133"/>
    <w:rsid w:val="00D33CEA"/>
    <w:rsid w:val="00D3440A"/>
    <w:rsid w:val="00D345FD"/>
    <w:rsid w:val="00D346AD"/>
    <w:rsid w:val="00D348F2"/>
    <w:rsid w:val="00D34AB5"/>
    <w:rsid w:val="00D3554E"/>
    <w:rsid w:val="00D356B6"/>
    <w:rsid w:val="00D357F9"/>
    <w:rsid w:val="00D35A29"/>
    <w:rsid w:val="00D36A39"/>
    <w:rsid w:val="00D36D96"/>
    <w:rsid w:val="00D37146"/>
    <w:rsid w:val="00D37221"/>
    <w:rsid w:val="00D37682"/>
    <w:rsid w:val="00D37F2D"/>
    <w:rsid w:val="00D4014E"/>
    <w:rsid w:val="00D401AD"/>
    <w:rsid w:val="00D4069C"/>
    <w:rsid w:val="00D40C38"/>
    <w:rsid w:val="00D40CD4"/>
    <w:rsid w:val="00D416CA"/>
    <w:rsid w:val="00D416CC"/>
    <w:rsid w:val="00D41A2C"/>
    <w:rsid w:val="00D41BD1"/>
    <w:rsid w:val="00D41EF2"/>
    <w:rsid w:val="00D41F1E"/>
    <w:rsid w:val="00D42AD0"/>
    <w:rsid w:val="00D42FCD"/>
    <w:rsid w:val="00D43136"/>
    <w:rsid w:val="00D43157"/>
    <w:rsid w:val="00D43EA7"/>
    <w:rsid w:val="00D441E4"/>
    <w:rsid w:val="00D44625"/>
    <w:rsid w:val="00D45680"/>
    <w:rsid w:val="00D458F7"/>
    <w:rsid w:val="00D45984"/>
    <w:rsid w:val="00D46809"/>
    <w:rsid w:val="00D468F6"/>
    <w:rsid w:val="00D46CE3"/>
    <w:rsid w:val="00D47E06"/>
    <w:rsid w:val="00D47F64"/>
    <w:rsid w:val="00D50506"/>
    <w:rsid w:val="00D509BF"/>
    <w:rsid w:val="00D50A99"/>
    <w:rsid w:val="00D50B71"/>
    <w:rsid w:val="00D51302"/>
    <w:rsid w:val="00D524E9"/>
    <w:rsid w:val="00D5255C"/>
    <w:rsid w:val="00D52CDD"/>
    <w:rsid w:val="00D533ED"/>
    <w:rsid w:val="00D53CCD"/>
    <w:rsid w:val="00D5410F"/>
    <w:rsid w:val="00D54CE6"/>
    <w:rsid w:val="00D554F0"/>
    <w:rsid w:val="00D555A1"/>
    <w:rsid w:val="00D55C20"/>
    <w:rsid w:val="00D55D02"/>
    <w:rsid w:val="00D55EB6"/>
    <w:rsid w:val="00D55EFA"/>
    <w:rsid w:val="00D55F1B"/>
    <w:rsid w:val="00D560CE"/>
    <w:rsid w:val="00D560F9"/>
    <w:rsid w:val="00D56B7D"/>
    <w:rsid w:val="00D60315"/>
    <w:rsid w:val="00D607EA"/>
    <w:rsid w:val="00D60989"/>
    <w:rsid w:val="00D60B3A"/>
    <w:rsid w:val="00D60D58"/>
    <w:rsid w:val="00D61572"/>
    <w:rsid w:val="00D61E67"/>
    <w:rsid w:val="00D61EA8"/>
    <w:rsid w:val="00D62336"/>
    <w:rsid w:val="00D62355"/>
    <w:rsid w:val="00D625E2"/>
    <w:rsid w:val="00D62C21"/>
    <w:rsid w:val="00D62D10"/>
    <w:rsid w:val="00D632C4"/>
    <w:rsid w:val="00D63A2E"/>
    <w:rsid w:val="00D64160"/>
    <w:rsid w:val="00D64607"/>
    <w:rsid w:val="00D64CCD"/>
    <w:rsid w:val="00D65587"/>
    <w:rsid w:val="00D659DE"/>
    <w:rsid w:val="00D65DF6"/>
    <w:rsid w:val="00D6600B"/>
    <w:rsid w:val="00D66381"/>
    <w:rsid w:val="00D66DA0"/>
    <w:rsid w:val="00D66EFE"/>
    <w:rsid w:val="00D6707B"/>
    <w:rsid w:val="00D67727"/>
    <w:rsid w:val="00D706B8"/>
    <w:rsid w:val="00D7080C"/>
    <w:rsid w:val="00D70949"/>
    <w:rsid w:val="00D70992"/>
    <w:rsid w:val="00D70ED6"/>
    <w:rsid w:val="00D70FA6"/>
    <w:rsid w:val="00D71E51"/>
    <w:rsid w:val="00D72922"/>
    <w:rsid w:val="00D72C57"/>
    <w:rsid w:val="00D73405"/>
    <w:rsid w:val="00D7370D"/>
    <w:rsid w:val="00D73DBA"/>
    <w:rsid w:val="00D742D7"/>
    <w:rsid w:val="00D746EC"/>
    <w:rsid w:val="00D74A5D"/>
    <w:rsid w:val="00D74E28"/>
    <w:rsid w:val="00D75842"/>
    <w:rsid w:val="00D764E5"/>
    <w:rsid w:val="00D76716"/>
    <w:rsid w:val="00D76F3F"/>
    <w:rsid w:val="00D77343"/>
    <w:rsid w:val="00D773A1"/>
    <w:rsid w:val="00D774C0"/>
    <w:rsid w:val="00D7781B"/>
    <w:rsid w:val="00D77A7C"/>
    <w:rsid w:val="00D77BCB"/>
    <w:rsid w:val="00D77E58"/>
    <w:rsid w:val="00D800B3"/>
    <w:rsid w:val="00D802CC"/>
    <w:rsid w:val="00D806B4"/>
    <w:rsid w:val="00D8132E"/>
    <w:rsid w:val="00D8137F"/>
    <w:rsid w:val="00D815EB"/>
    <w:rsid w:val="00D817B3"/>
    <w:rsid w:val="00D81AD8"/>
    <w:rsid w:val="00D81C1B"/>
    <w:rsid w:val="00D8215C"/>
    <w:rsid w:val="00D82C3A"/>
    <w:rsid w:val="00D82C88"/>
    <w:rsid w:val="00D82D90"/>
    <w:rsid w:val="00D831E9"/>
    <w:rsid w:val="00D8363C"/>
    <w:rsid w:val="00D8369B"/>
    <w:rsid w:val="00D852E7"/>
    <w:rsid w:val="00D85701"/>
    <w:rsid w:val="00D85871"/>
    <w:rsid w:val="00D85AE6"/>
    <w:rsid w:val="00D86787"/>
    <w:rsid w:val="00D8728A"/>
    <w:rsid w:val="00D8740E"/>
    <w:rsid w:val="00D875B9"/>
    <w:rsid w:val="00D87A63"/>
    <w:rsid w:val="00D87D27"/>
    <w:rsid w:val="00D90140"/>
    <w:rsid w:val="00D90620"/>
    <w:rsid w:val="00D90758"/>
    <w:rsid w:val="00D90791"/>
    <w:rsid w:val="00D90BE8"/>
    <w:rsid w:val="00D9193B"/>
    <w:rsid w:val="00D91B4A"/>
    <w:rsid w:val="00D9236B"/>
    <w:rsid w:val="00D923A9"/>
    <w:rsid w:val="00D92569"/>
    <w:rsid w:val="00D92AB4"/>
    <w:rsid w:val="00D92B25"/>
    <w:rsid w:val="00D92BC1"/>
    <w:rsid w:val="00D9306A"/>
    <w:rsid w:val="00D939B8"/>
    <w:rsid w:val="00D94585"/>
    <w:rsid w:val="00D945A5"/>
    <w:rsid w:val="00D946B5"/>
    <w:rsid w:val="00D94820"/>
    <w:rsid w:val="00D94A09"/>
    <w:rsid w:val="00D95122"/>
    <w:rsid w:val="00D952AE"/>
    <w:rsid w:val="00D954A6"/>
    <w:rsid w:val="00D9550E"/>
    <w:rsid w:val="00D95713"/>
    <w:rsid w:val="00D95A37"/>
    <w:rsid w:val="00D95DC3"/>
    <w:rsid w:val="00D95E8E"/>
    <w:rsid w:val="00D95EDE"/>
    <w:rsid w:val="00D960F4"/>
    <w:rsid w:val="00D96184"/>
    <w:rsid w:val="00D96ACE"/>
    <w:rsid w:val="00D9716D"/>
    <w:rsid w:val="00D97ACA"/>
    <w:rsid w:val="00D97EA7"/>
    <w:rsid w:val="00D97EB6"/>
    <w:rsid w:val="00DA02EE"/>
    <w:rsid w:val="00DA068C"/>
    <w:rsid w:val="00DA0798"/>
    <w:rsid w:val="00DA12BE"/>
    <w:rsid w:val="00DA13C9"/>
    <w:rsid w:val="00DA1747"/>
    <w:rsid w:val="00DA1E79"/>
    <w:rsid w:val="00DA2227"/>
    <w:rsid w:val="00DA25D8"/>
    <w:rsid w:val="00DA26F1"/>
    <w:rsid w:val="00DA2AE5"/>
    <w:rsid w:val="00DA2C21"/>
    <w:rsid w:val="00DA311F"/>
    <w:rsid w:val="00DA316F"/>
    <w:rsid w:val="00DA3261"/>
    <w:rsid w:val="00DA33B8"/>
    <w:rsid w:val="00DA355B"/>
    <w:rsid w:val="00DA387C"/>
    <w:rsid w:val="00DA3BF9"/>
    <w:rsid w:val="00DA3F14"/>
    <w:rsid w:val="00DA4013"/>
    <w:rsid w:val="00DA404F"/>
    <w:rsid w:val="00DA4698"/>
    <w:rsid w:val="00DA4F16"/>
    <w:rsid w:val="00DA5126"/>
    <w:rsid w:val="00DA52D3"/>
    <w:rsid w:val="00DA5B72"/>
    <w:rsid w:val="00DA5CDD"/>
    <w:rsid w:val="00DA63BD"/>
    <w:rsid w:val="00DA6743"/>
    <w:rsid w:val="00DA6744"/>
    <w:rsid w:val="00DA6756"/>
    <w:rsid w:val="00DA6AC8"/>
    <w:rsid w:val="00DA71DC"/>
    <w:rsid w:val="00DA749D"/>
    <w:rsid w:val="00DA7717"/>
    <w:rsid w:val="00DA7C2D"/>
    <w:rsid w:val="00DB0156"/>
    <w:rsid w:val="00DB0209"/>
    <w:rsid w:val="00DB0456"/>
    <w:rsid w:val="00DB071D"/>
    <w:rsid w:val="00DB0BB8"/>
    <w:rsid w:val="00DB0FDE"/>
    <w:rsid w:val="00DB180C"/>
    <w:rsid w:val="00DB1A5E"/>
    <w:rsid w:val="00DB1B12"/>
    <w:rsid w:val="00DB21E2"/>
    <w:rsid w:val="00DB276B"/>
    <w:rsid w:val="00DB280C"/>
    <w:rsid w:val="00DB286A"/>
    <w:rsid w:val="00DB2DBB"/>
    <w:rsid w:val="00DB31C8"/>
    <w:rsid w:val="00DB3E2F"/>
    <w:rsid w:val="00DB508C"/>
    <w:rsid w:val="00DB547F"/>
    <w:rsid w:val="00DB5EF5"/>
    <w:rsid w:val="00DB6138"/>
    <w:rsid w:val="00DB7BDE"/>
    <w:rsid w:val="00DB7BF6"/>
    <w:rsid w:val="00DC0139"/>
    <w:rsid w:val="00DC0DDC"/>
    <w:rsid w:val="00DC11FD"/>
    <w:rsid w:val="00DC12F5"/>
    <w:rsid w:val="00DC130E"/>
    <w:rsid w:val="00DC16E8"/>
    <w:rsid w:val="00DC1929"/>
    <w:rsid w:val="00DC1A9F"/>
    <w:rsid w:val="00DC1C7C"/>
    <w:rsid w:val="00DC1D61"/>
    <w:rsid w:val="00DC1EFA"/>
    <w:rsid w:val="00DC21D1"/>
    <w:rsid w:val="00DC22DB"/>
    <w:rsid w:val="00DC2312"/>
    <w:rsid w:val="00DC23D0"/>
    <w:rsid w:val="00DC26BC"/>
    <w:rsid w:val="00DC273C"/>
    <w:rsid w:val="00DC2767"/>
    <w:rsid w:val="00DC3000"/>
    <w:rsid w:val="00DC3713"/>
    <w:rsid w:val="00DC39F2"/>
    <w:rsid w:val="00DC3E94"/>
    <w:rsid w:val="00DC445D"/>
    <w:rsid w:val="00DC4507"/>
    <w:rsid w:val="00DC46FC"/>
    <w:rsid w:val="00DC496B"/>
    <w:rsid w:val="00DC4B8C"/>
    <w:rsid w:val="00DC4C19"/>
    <w:rsid w:val="00DC4E47"/>
    <w:rsid w:val="00DC5355"/>
    <w:rsid w:val="00DC5512"/>
    <w:rsid w:val="00DC5684"/>
    <w:rsid w:val="00DC59EC"/>
    <w:rsid w:val="00DC62E2"/>
    <w:rsid w:val="00DC632F"/>
    <w:rsid w:val="00DC6614"/>
    <w:rsid w:val="00DC6617"/>
    <w:rsid w:val="00DC7229"/>
    <w:rsid w:val="00DC7A9C"/>
    <w:rsid w:val="00DD0041"/>
    <w:rsid w:val="00DD01E0"/>
    <w:rsid w:val="00DD0482"/>
    <w:rsid w:val="00DD0BC4"/>
    <w:rsid w:val="00DD11A9"/>
    <w:rsid w:val="00DD142D"/>
    <w:rsid w:val="00DD1485"/>
    <w:rsid w:val="00DD17CF"/>
    <w:rsid w:val="00DD1A05"/>
    <w:rsid w:val="00DD2390"/>
    <w:rsid w:val="00DD2465"/>
    <w:rsid w:val="00DD2A0A"/>
    <w:rsid w:val="00DD3154"/>
    <w:rsid w:val="00DD3BEC"/>
    <w:rsid w:val="00DD3D41"/>
    <w:rsid w:val="00DD3F6D"/>
    <w:rsid w:val="00DD454C"/>
    <w:rsid w:val="00DD4955"/>
    <w:rsid w:val="00DD4B5A"/>
    <w:rsid w:val="00DD4F9C"/>
    <w:rsid w:val="00DD55E3"/>
    <w:rsid w:val="00DD5B58"/>
    <w:rsid w:val="00DD5BA8"/>
    <w:rsid w:val="00DD6BEA"/>
    <w:rsid w:val="00DD7003"/>
    <w:rsid w:val="00DD701B"/>
    <w:rsid w:val="00DD71B3"/>
    <w:rsid w:val="00DD7861"/>
    <w:rsid w:val="00DE16BE"/>
    <w:rsid w:val="00DE16F2"/>
    <w:rsid w:val="00DE1C21"/>
    <w:rsid w:val="00DE1DE7"/>
    <w:rsid w:val="00DE1E1A"/>
    <w:rsid w:val="00DE24A3"/>
    <w:rsid w:val="00DE2CF7"/>
    <w:rsid w:val="00DE308B"/>
    <w:rsid w:val="00DE347C"/>
    <w:rsid w:val="00DE39AE"/>
    <w:rsid w:val="00DE3ADB"/>
    <w:rsid w:val="00DE3D54"/>
    <w:rsid w:val="00DE4780"/>
    <w:rsid w:val="00DE4862"/>
    <w:rsid w:val="00DE5165"/>
    <w:rsid w:val="00DE52CF"/>
    <w:rsid w:val="00DE5D43"/>
    <w:rsid w:val="00DE5E39"/>
    <w:rsid w:val="00DE5F49"/>
    <w:rsid w:val="00DE6146"/>
    <w:rsid w:val="00DE6D86"/>
    <w:rsid w:val="00DE7036"/>
    <w:rsid w:val="00DE7137"/>
    <w:rsid w:val="00DE7966"/>
    <w:rsid w:val="00DE7DD2"/>
    <w:rsid w:val="00DF0294"/>
    <w:rsid w:val="00DF0BD2"/>
    <w:rsid w:val="00DF0DA4"/>
    <w:rsid w:val="00DF1A8C"/>
    <w:rsid w:val="00DF2153"/>
    <w:rsid w:val="00DF23DA"/>
    <w:rsid w:val="00DF2422"/>
    <w:rsid w:val="00DF2793"/>
    <w:rsid w:val="00DF27ED"/>
    <w:rsid w:val="00DF29BC"/>
    <w:rsid w:val="00DF2FDC"/>
    <w:rsid w:val="00DF419D"/>
    <w:rsid w:val="00DF45CC"/>
    <w:rsid w:val="00DF483A"/>
    <w:rsid w:val="00DF49A5"/>
    <w:rsid w:val="00DF5112"/>
    <w:rsid w:val="00DF5580"/>
    <w:rsid w:val="00DF5CAA"/>
    <w:rsid w:val="00DF61D3"/>
    <w:rsid w:val="00DF67A5"/>
    <w:rsid w:val="00DF733B"/>
    <w:rsid w:val="00DF752E"/>
    <w:rsid w:val="00DF753D"/>
    <w:rsid w:val="00DF79AB"/>
    <w:rsid w:val="00DF7E75"/>
    <w:rsid w:val="00E00BB6"/>
    <w:rsid w:val="00E00DE8"/>
    <w:rsid w:val="00E00F90"/>
    <w:rsid w:val="00E01A7C"/>
    <w:rsid w:val="00E01AD3"/>
    <w:rsid w:val="00E02395"/>
    <w:rsid w:val="00E0279D"/>
    <w:rsid w:val="00E02A67"/>
    <w:rsid w:val="00E02D20"/>
    <w:rsid w:val="00E02EBA"/>
    <w:rsid w:val="00E03533"/>
    <w:rsid w:val="00E04152"/>
    <w:rsid w:val="00E04C31"/>
    <w:rsid w:val="00E04F76"/>
    <w:rsid w:val="00E05236"/>
    <w:rsid w:val="00E05449"/>
    <w:rsid w:val="00E05466"/>
    <w:rsid w:val="00E058B2"/>
    <w:rsid w:val="00E05DA7"/>
    <w:rsid w:val="00E0643A"/>
    <w:rsid w:val="00E0664A"/>
    <w:rsid w:val="00E068E7"/>
    <w:rsid w:val="00E069D7"/>
    <w:rsid w:val="00E06A7C"/>
    <w:rsid w:val="00E06ADE"/>
    <w:rsid w:val="00E06C58"/>
    <w:rsid w:val="00E06F21"/>
    <w:rsid w:val="00E077F1"/>
    <w:rsid w:val="00E07A41"/>
    <w:rsid w:val="00E109F4"/>
    <w:rsid w:val="00E10DF1"/>
    <w:rsid w:val="00E11190"/>
    <w:rsid w:val="00E11AB8"/>
    <w:rsid w:val="00E11BDF"/>
    <w:rsid w:val="00E11C9D"/>
    <w:rsid w:val="00E11DB2"/>
    <w:rsid w:val="00E1248C"/>
    <w:rsid w:val="00E1348B"/>
    <w:rsid w:val="00E134F3"/>
    <w:rsid w:val="00E13B5B"/>
    <w:rsid w:val="00E1431E"/>
    <w:rsid w:val="00E143D0"/>
    <w:rsid w:val="00E14950"/>
    <w:rsid w:val="00E14E60"/>
    <w:rsid w:val="00E151AB"/>
    <w:rsid w:val="00E15964"/>
    <w:rsid w:val="00E159CA"/>
    <w:rsid w:val="00E1648A"/>
    <w:rsid w:val="00E165B0"/>
    <w:rsid w:val="00E16657"/>
    <w:rsid w:val="00E166FE"/>
    <w:rsid w:val="00E1671E"/>
    <w:rsid w:val="00E16773"/>
    <w:rsid w:val="00E16AA5"/>
    <w:rsid w:val="00E16B97"/>
    <w:rsid w:val="00E16BD7"/>
    <w:rsid w:val="00E16E33"/>
    <w:rsid w:val="00E16F57"/>
    <w:rsid w:val="00E174CD"/>
    <w:rsid w:val="00E17C07"/>
    <w:rsid w:val="00E2096C"/>
    <w:rsid w:val="00E20A05"/>
    <w:rsid w:val="00E20E99"/>
    <w:rsid w:val="00E2110D"/>
    <w:rsid w:val="00E21151"/>
    <w:rsid w:val="00E21385"/>
    <w:rsid w:val="00E21442"/>
    <w:rsid w:val="00E215B4"/>
    <w:rsid w:val="00E215C1"/>
    <w:rsid w:val="00E21A19"/>
    <w:rsid w:val="00E22DC7"/>
    <w:rsid w:val="00E22E3C"/>
    <w:rsid w:val="00E22F1E"/>
    <w:rsid w:val="00E23878"/>
    <w:rsid w:val="00E24473"/>
    <w:rsid w:val="00E24778"/>
    <w:rsid w:val="00E24C44"/>
    <w:rsid w:val="00E24F3B"/>
    <w:rsid w:val="00E25037"/>
    <w:rsid w:val="00E25199"/>
    <w:rsid w:val="00E25824"/>
    <w:rsid w:val="00E2669F"/>
    <w:rsid w:val="00E26BA5"/>
    <w:rsid w:val="00E26E51"/>
    <w:rsid w:val="00E270F3"/>
    <w:rsid w:val="00E279C3"/>
    <w:rsid w:val="00E27F39"/>
    <w:rsid w:val="00E3023B"/>
    <w:rsid w:val="00E3095F"/>
    <w:rsid w:val="00E30E12"/>
    <w:rsid w:val="00E315FC"/>
    <w:rsid w:val="00E31B76"/>
    <w:rsid w:val="00E31FEC"/>
    <w:rsid w:val="00E32807"/>
    <w:rsid w:val="00E34768"/>
    <w:rsid w:val="00E34966"/>
    <w:rsid w:val="00E34D47"/>
    <w:rsid w:val="00E3530D"/>
    <w:rsid w:val="00E35773"/>
    <w:rsid w:val="00E35919"/>
    <w:rsid w:val="00E35B5B"/>
    <w:rsid w:val="00E3630B"/>
    <w:rsid w:val="00E36CA2"/>
    <w:rsid w:val="00E377E9"/>
    <w:rsid w:val="00E37A0C"/>
    <w:rsid w:val="00E37C5A"/>
    <w:rsid w:val="00E40044"/>
    <w:rsid w:val="00E4032C"/>
    <w:rsid w:val="00E40513"/>
    <w:rsid w:val="00E4098B"/>
    <w:rsid w:val="00E40A31"/>
    <w:rsid w:val="00E41390"/>
    <w:rsid w:val="00E41561"/>
    <w:rsid w:val="00E41D8E"/>
    <w:rsid w:val="00E42BE8"/>
    <w:rsid w:val="00E42E90"/>
    <w:rsid w:val="00E4382E"/>
    <w:rsid w:val="00E438C4"/>
    <w:rsid w:val="00E443E6"/>
    <w:rsid w:val="00E4496B"/>
    <w:rsid w:val="00E44AC7"/>
    <w:rsid w:val="00E44C8E"/>
    <w:rsid w:val="00E450B7"/>
    <w:rsid w:val="00E45558"/>
    <w:rsid w:val="00E455BB"/>
    <w:rsid w:val="00E456BF"/>
    <w:rsid w:val="00E45C1F"/>
    <w:rsid w:val="00E4604F"/>
    <w:rsid w:val="00E46184"/>
    <w:rsid w:val="00E468A8"/>
    <w:rsid w:val="00E46941"/>
    <w:rsid w:val="00E46ACE"/>
    <w:rsid w:val="00E471E3"/>
    <w:rsid w:val="00E47207"/>
    <w:rsid w:val="00E4763F"/>
    <w:rsid w:val="00E501E0"/>
    <w:rsid w:val="00E50468"/>
    <w:rsid w:val="00E504AE"/>
    <w:rsid w:val="00E5155E"/>
    <w:rsid w:val="00E51621"/>
    <w:rsid w:val="00E518C3"/>
    <w:rsid w:val="00E51991"/>
    <w:rsid w:val="00E51B40"/>
    <w:rsid w:val="00E52118"/>
    <w:rsid w:val="00E531E0"/>
    <w:rsid w:val="00E5334E"/>
    <w:rsid w:val="00E53A71"/>
    <w:rsid w:val="00E54CD6"/>
    <w:rsid w:val="00E54E04"/>
    <w:rsid w:val="00E55370"/>
    <w:rsid w:val="00E5556C"/>
    <w:rsid w:val="00E56435"/>
    <w:rsid w:val="00E56834"/>
    <w:rsid w:val="00E5696F"/>
    <w:rsid w:val="00E57068"/>
    <w:rsid w:val="00E57725"/>
    <w:rsid w:val="00E57836"/>
    <w:rsid w:val="00E57D6E"/>
    <w:rsid w:val="00E57EAB"/>
    <w:rsid w:val="00E60130"/>
    <w:rsid w:val="00E607A5"/>
    <w:rsid w:val="00E60879"/>
    <w:rsid w:val="00E60AD4"/>
    <w:rsid w:val="00E610C1"/>
    <w:rsid w:val="00E61417"/>
    <w:rsid w:val="00E6172A"/>
    <w:rsid w:val="00E618E9"/>
    <w:rsid w:val="00E61C2A"/>
    <w:rsid w:val="00E61F35"/>
    <w:rsid w:val="00E627DB"/>
    <w:rsid w:val="00E62B40"/>
    <w:rsid w:val="00E62FB6"/>
    <w:rsid w:val="00E6372C"/>
    <w:rsid w:val="00E638A3"/>
    <w:rsid w:val="00E63B19"/>
    <w:rsid w:val="00E63F63"/>
    <w:rsid w:val="00E64013"/>
    <w:rsid w:val="00E643BD"/>
    <w:rsid w:val="00E6482C"/>
    <w:rsid w:val="00E64F10"/>
    <w:rsid w:val="00E664BD"/>
    <w:rsid w:val="00E664EF"/>
    <w:rsid w:val="00E66765"/>
    <w:rsid w:val="00E6679B"/>
    <w:rsid w:val="00E66943"/>
    <w:rsid w:val="00E66A3C"/>
    <w:rsid w:val="00E66C61"/>
    <w:rsid w:val="00E67111"/>
    <w:rsid w:val="00E67693"/>
    <w:rsid w:val="00E701AD"/>
    <w:rsid w:val="00E703CA"/>
    <w:rsid w:val="00E707D7"/>
    <w:rsid w:val="00E70BF8"/>
    <w:rsid w:val="00E70C82"/>
    <w:rsid w:val="00E70EA6"/>
    <w:rsid w:val="00E717D3"/>
    <w:rsid w:val="00E71895"/>
    <w:rsid w:val="00E71BC4"/>
    <w:rsid w:val="00E72500"/>
    <w:rsid w:val="00E72CF2"/>
    <w:rsid w:val="00E7338A"/>
    <w:rsid w:val="00E734F5"/>
    <w:rsid w:val="00E736A2"/>
    <w:rsid w:val="00E738BF"/>
    <w:rsid w:val="00E73C14"/>
    <w:rsid w:val="00E73DE7"/>
    <w:rsid w:val="00E744D5"/>
    <w:rsid w:val="00E748FB"/>
    <w:rsid w:val="00E7504D"/>
    <w:rsid w:val="00E75C1A"/>
    <w:rsid w:val="00E75D60"/>
    <w:rsid w:val="00E7612B"/>
    <w:rsid w:val="00E7647C"/>
    <w:rsid w:val="00E76826"/>
    <w:rsid w:val="00E771B7"/>
    <w:rsid w:val="00E772F7"/>
    <w:rsid w:val="00E777CE"/>
    <w:rsid w:val="00E77E43"/>
    <w:rsid w:val="00E77EAC"/>
    <w:rsid w:val="00E80009"/>
    <w:rsid w:val="00E801D8"/>
    <w:rsid w:val="00E80238"/>
    <w:rsid w:val="00E802FB"/>
    <w:rsid w:val="00E812B2"/>
    <w:rsid w:val="00E812E4"/>
    <w:rsid w:val="00E81548"/>
    <w:rsid w:val="00E8223B"/>
    <w:rsid w:val="00E8240A"/>
    <w:rsid w:val="00E829BF"/>
    <w:rsid w:val="00E829C3"/>
    <w:rsid w:val="00E8366F"/>
    <w:rsid w:val="00E8388F"/>
    <w:rsid w:val="00E83A7E"/>
    <w:rsid w:val="00E83D70"/>
    <w:rsid w:val="00E83E8C"/>
    <w:rsid w:val="00E84317"/>
    <w:rsid w:val="00E8457E"/>
    <w:rsid w:val="00E84606"/>
    <w:rsid w:val="00E84772"/>
    <w:rsid w:val="00E84C37"/>
    <w:rsid w:val="00E84CE6"/>
    <w:rsid w:val="00E85395"/>
    <w:rsid w:val="00E85F50"/>
    <w:rsid w:val="00E85F93"/>
    <w:rsid w:val="00E86674"/>
    <w:rsid w:val="00E86998"/>
    <w:rsid w:val="00E86AD2"/>
    <w:rsid w:val="00E86E07"/>
    <w:rsid w:val="00E871BB"/>
    <w:rsid w:val="00E900EB"/>
    <w:rsid w:val="00E90D08"/>
    <w:rsid w:val="00E9138C"/>
    <w:rsid w:val="00E9194A"/>
    <w:rsid w:val="00E91952"/>
    <w:rsid w:val="00E920C4"/>
    <w:rsid w:val="00E92AAB"/>
    <w:rsid w:val="00E92E2A"/>
    <w:rsid w:val="00E93303"/>
    <w:rsid w:val="00E93530"/>
    <w:rsid w:val="00E937BE"/>
    <w:rsid w:val="00E93D78"/>
    <w:rsid w:val="00E93E74"/>
    <w:rsid w:val="00E944C5"/>
    <w:rsid w:val="00E94B3C"/>
    <w:rsid w:val="00E94F87"/>
    <w:rsid w:val="00E950D7"/>
    <w:rsid w:val="00E953A1"/>
    <w:rsid w:val="00E955C1"/>
    <w:rsid w:val="00E9568B"/>
    <w:rsid w:val="00E95B3C"/>
    <w:rsid w:val="00E95E9C"/>
    <w:rsid w:val="00E95E9E"/>
    <w:rsid w:val="00E96155"/>
    <w:rsid w:val="00E9655C"/>
    <w:rsid w:val="00EA0200"/>
    <w:rsid w:val="00EA051B"/>
    <w:rsid w:val="00EA0B16"/>
    <w:rsid w:val="00EA0BA2"/>
    <w:rsid w:val="00EA1178"/>
    <w:rsid w:val="00EA1F7B"/>
    <w:rsid w:val="00EA2261"/>
    <w:rsid w:val="00EA254F"/>
    <w:rsid w:val="00EA2785"/>
    <w:rsid w:val="00EA2BD5"/>
    <w:rsid w:val="00EA2C29"/>
    <w:rsid w:val="00EA307D"/>
    <w:rsid w:val="00EA3417"/>
    <w:rsid w:val="00EA37B9"/>
    <w:rsid w:val="00EA3C74"/>
    <w:rsid w:val="00EA432D"/>
    <w:rsid w:val="00EA45FE"/>
    <w:rsid w:val="00EA5A47"/>
    <w:rsid w:val="00EA5B8D"/>
    <w:rsid w:val="00EA5BDC"/>
    <w:rsid w:val="00EA5F1F"/>
    <w:rsid w:val="00EA5F4D"/>
    <w:rsid w:val="00EA64B3"/>
    <w:rsid w:val="00EA66AC"/>
    <w:rsid w:val="00EA6B4D"/>
    <w:rsid w:val="00EA777A"/>
    <w:rsid w:val="00EB0058"/>
    <w:rsid w:val="00EB0B6E"/>
    <w:rsid w:val="00EB0F49"/>
    <w:rsid w:val="00EB2528"/>
    <w:rsid w:val="00EB25A9"/>
    <w:rsid w:val="00EB2690"/>
    <w:rsid w:val="00EB2BAF"/>
    <w:rsid w:val="00EB2D29"/>
    <w:rsid w:val="00EB2F22"/>
    <w:rsid w:val="00EB30C4"/>
    <w:rsid w:val="00EB3371"/>
    <w:rsid w:val="00EB35A2"/>
    <w:rsid w:val="00EB3657"/>
    <w:rsid w:val="00EB3E52"/>
    <w:rsid w:val="00EB4619"/>
    <w:rsid w:val="00EB4F95"/>
    <w:rsid w:val="00EB5121"/>
    <w:rsid w:val="00EB5224"/>
    <w:rsid w:val="00EB55FB"/>
    <w:rsid w:val="00EB578A"/>
    <w:rsid w:val="00EB601F"/>
    <w:rsid w:val="00EB6052"/>
    <w:rsid w:val="00EB6495"/>
    <w:rsid w:val="00EB66BB"/>
    <w:rsid w:val="00EB6BA3"/>
    <w:rsid w:val="00EB6C8C"/>
    <w:rsid w:val="00EB719A"/>
    <w:rsid w:val="00EC0628"/>
    <w:rsid w:val="00EC0670"/>
    <w:rsid w:val="00EC06B1"/>
    <w:rsid w:val="00EC08B6"/>
    <w:rsid w:val="00EC0A25"/>
    <w:rsid w:val="00EC132A"/>
    <w:rsid w:val="00EC15ED"/>
    <w:rsid w:val="00EC195C"/>
    <w:rsid w:val="00EC1C81"/>
    <w:rsid w:val="00EC205C"/>
    <w:rsid w:val="00EC22D5"/>
    <w:rsid w:val="00EC2457"/>
    <w:rsid w:val="00EC26F5"/>
    <w:rsid w:val="00EC282F"/>
    <w:rsid w:val="00EC28EB"/>
    <w:rsid w:val="00EC2AA5"/>
    <w:rsid w:val="00EC2BA5"/>
    <w:rsid w:val="00EC2CB2"/>
    <w:rsid w:val="00EC3109"/>
    <w:rsid w:val="00EC355F"/>
    <w:rsid w:val="00EC3730"/>
    <w:rsid w:val="00EC3DBF"/>
    <w:rsid w:val="00EC4FE9"/>
    <w:rsid w:val="00EC526E"/>
    <w:rsid w:val="00EC5529"/>
    <w:rsid w:val="00EC587D"/>
    <w:rsid w:val="00EC5ACA"/>
    <w:rsid w:val="00EC5C39"/>
    <w:rsid w:val="00EC5FA5"/>
    <w:rsid w:val="00EC6438"/>
    <w:rsid w:val="00EC6448"/>
    <w:rsid w:val="00EC763B"/>
    <w:rsid w:val="00EC7FEA"/>
    <w:rsid w:val="00ED0565"/>
    <w:rsid w:val="00ED078A"/>
    <w:rsid w:val="00ED079A"/>
    <w:rsid w:val="00ED0883"/>
    <w:rsid w:val="00ED0A6C"/>
    <w:rsid w:val="00ED0CCA"/>
    <w:rsid w:val="00ED0E26"/>
    <w:rsid w:val="00ED0F59"/>
    <w:rsid w:val="00ED134A"/>
    <w:rsid w:val="00ED1462"/>
    <w:rsid w:val="00ED15D7"/>
    <w:rsid w:val="00ED16ED"/>
    <w:rsid w:val="00ED1E01"/>
    <w:rsid w:val="00ED22E2"/>
    <w:rsid w:val="00ED242D"/>
    <w:rsid w:val="00ED2566"/>
    <w:rsid w:val="00ED2612"/>
    <w:rsid w:val="00ED2BDD"/>
    <w:rsid w:val="00ED2C4B"/>
    <w:rsid w:val="00ED2FFA"/>
    <w:rsid w:val="00ED336C"/>
    <w:rsid w:val="00ED34D0"/>
    <w:rsid w:val="00ED3978"/>
    <w:rsid w:val="00ED3998"/>
    <w:rsid w:val="00ED4908"/>
    <w:rsid w:val="00ED53DF"/>
    <w:rsid w:val="00ED62A0"/>
    <w:rsid w:val="00ED6A71"/>
    <w:rsid w:val="00ED6CCA"/>
    <w:rsid w:val="00ED6DD2"/>
    <w:rsid w:val="00ED6E22"/>
    <w:rsid w:val="00ED72A6"/>
    <w:rsid w:val="00ED7568"/>
    <w:rsid w:val="00ED7CF5"/>
    <w:rsid w:val="00ED7FC4"/>
    <w:rsid w:val="00EE05E9"/>
    <w:rsid w:val="00EE09BF"/>
    <w:rsid w:val="00EE0D2B"/>
    <w:rsid w:val="00EE1B11"/>
    <w:rsid w:val="00EE1C02"/>
    <w:rsid w:val="00EE20A2"/>
    <w:rsid w:val="00EE20B8"/>
    <w:rsid w:val="00EE2395"/>
    <w:rsid w:val="00EE270A"/>
    <w:rsid w:val="00EE2881"/>
    <w:rsid w:val="00EE2A0F"/>
    <w:rsid w:val="00EE2DCC"/>
    <w:rsid w:val="00EE2EFF"/>
    <w:rsid w:val="00EE3261"/>
    <w:rsid w:val="00EE3590"/>
    <w:rsid w:val="00EE40D3"/>
    <w:rsid w:val="00EE427B"/>
    <w:rsid w:val="00EE4C7B"/>
    <w:rsid w:val="00EE4D20"/>
    <w:rsid w:val="00EE5070"/>
    <w:rsid w:val="00EE5590"/>
    <w:rsid w:val="00EE559E"/>
    <w:rsid w:val="00EE588C"/>
    <w:rsid w:val="00EE65EE"/>
    <w:rsid w:val="00EE6BB0"/>
    <w:rsid w:val="00EE72D5"/>
    <w:rsid w:val="00EE75C5"/>
    <w:rsid w:val="00EE781F"/>
    <w:rsid w:val="00EE7BA6"/>
    <w:rsid w:val="00EE7BC8"/>
    <w:rsid w:val="00EE7E14"/>
    <w:rsid w:val="00EF07A8"/>
    <w:rsid w:val="00EF08CF"/>
    <w:rsid w:val="00EF0AEC"/>
    <w:rsid w:val="00EF0EE5"/>
    <w:rsid w:val="00EF1173"/>
    <w:rsid w:val="00EF123F"/>
    <w:rsid w:val="00EF13EF"/>
    <w:rsid w:val="00EF1D0F"/>
    <w:rsid w:val="00EF1D85"/>
    <w:rsid w:val="00EF20D4"/>
    <w:rsid w:val="00EF2184"/>
    <w:rsid w:val="00EF22E1"/>
    <w:rsid w:val="00EF247E"/>
    <w:rsid w:val="00EF261F"/>
    <w:rsid w:val="00EF2722"/>
    <w:rsid w:val="00EF274B"/>
    <w:rsid w:val="00EF2778"/>
    <w:rsid w:val="00EF3167"/>
    <w:rsid w:val="00EF3485"/>
    <w:rsid w:val="00EF3AD5"/>
    <w:rsid w:val="00EF3AF1"/>
    <w:rsid w:val="00EF3C98"/>
    <w:rsid w:val="00EF3F85"/>
    <w:rsid w:val="00EF4027"/>
    <w:rsid w:val="00EF449F"/>
    <w:rsid w:val="00EF4C90"/>
    <w:rsid w:val="00EF50F3"/>
    <w:rsid w:val="00EF50F4"/>
    <w:rsid w:val="00EF52CC"/>
    <w:rsid w:val="00EF532B"/>
    <w:rsid w:val="00EF56B1"/>
    <w:rsid w:val="00EF5EBE"/>
    <w:rsid w:val="00EF6265"/>
    <w:rsid w:val="00EF64AE"/>
    <w:rsid w:val="00EF6784"/>
    <w:rsid w:val="00EF6F6B"/>
    <w:rsid w:val="00EF7132"/>
    <w:rsid w:val="00EF71B2"/>
    <w:rsid w:val="00EF7323"/>
    <w:rsid w:val="00EF7813"/>
    <w:rsid w:val="00EF7A18"/>
    <w:rsid w:val="00EF7B89"/>
    <w:rsid w:val="00F0042E"/>
    <w:rsid w:val="00F005C7"/>
    <w:rsid w:val="00F00639"/>
    <w:rsid w:val="00F00DBF"/>
    <w:rsid w:val="00F00FD7"/>
    <w:rsid w:val="00F01B41"/>
    <w:rsid w:val="00F02225"/>
    <w:rsid w:val="00F02374"/>
    <w:rsid w:val="00F02638"/>
    <w:rsid w:val="00F02A2B"/>
    <w:rsid w:val="00F02C58"/>
    <w:rsid w:val="00F03137"/>
    <w:rsid w:val="00F03FC3"/>
    <w:rsid w:val="00F041B6"/>
    <w:rsid w:val="00F046A6"/>
    <w:rsid w:val="00F04847"/>
    <w:rsid w:val="00F04CB0"/>
    <w:rsid w:val="00F0592C"/>
    <w:rsid w:val="00F05F99"/>
    <w:rsid w:val="00F06025"/>
    <w:rsid w:val="00F062E9"/>
    <w:rsid w:val="00F067BC"/>
    <w:rsid w:val="00F06B63"/>
    <w:rsid w:val="00F06B90"/>
    <w:rsid w:val="00F06CB2"/>
    <w:rsid w:val="00F06E27"/>
    <w:rsid w:val="00F0718D"/>
    <w:rsid w:val="00F07527"/>
    <w:rsid w:val="00F0758F"/>
    <w:rsid w:val="00F07F13"/>
    <w:rsid w:val="00F07F26"/>
    <w:rsid w:val="00F1034A"/>
    <w:rsid w:val="00F10489"/>
    <w:rsid w:val="00F1049B"/>
    <w:rsid w:val="00F10B71"/>
    <w:rsid w:val="00F10FD5"/>
    <w:rsid w:val="00F12109"/>
    <w:rsid w:val="00F12571"/>
    <w:rsid w:val="00F12690"/>
    <w:rsid w:val="00F126B8"/>
    <w:rsid w:val="00F12706"/>
    <w:rsid w:val="00F12770"/>
    <w:rsid w:val="00F1277C"/>
    <w:rsid w:val="00F12C07"/>
    <w:rsid w:val="00F12C91"/>
    <w:rsid w:val="00F134A2"/>
    <w:rsid w:val="00F138C4"/>
    <w:rsid w:val="00F13BE0"/>
    <w:rsid w:val="00F13D28"/>
    <w:rsid w:val="00F13D2A"/>
    <w:rsid w:val="00F13E02"/>
    <w:rsid w:val="00F143B5"/>
    <w:rsid w:val="00F14A79"/>
    <w:rsid w:val="00F14F4B"/>
    <w:rsid w:val="00F1553C"/>
    <w:rsid w:val="00F15C7B"/>
    <w:rsid w:val="00F1629C"/>
    <w:rsid w:val="00F1670E"/>
    <w:rsid w:val="00F16826"/>
    <w:rsid w:val="00F16B9C"/>
    <w:rsid w:val="00F17B08"/>
    <w:rsid w:val="00F17B0F"/>
    <w:rsid w:val="00F17BAB"/>
    <w:rsid w:val="00F17C13"/>
    <w:rsid w:val="00F17DCE"/>
    <w:rsid w:val="00F20175"/>
    <w:rsid w:val="00F20562"/>
    <w:rsid w:val="00F217EC"/>
    <w:rsid w:val="00F21CA6"/>
    <w:rsid w:val="00F21FE4"/>
    <w:rsid w:val="00F2214D"/>
    <w:rsid w:val="00F2224A"/>
    <w:rsid w:val="00F22343"/>
    <w:rsid w:val="00F228BC"/>
    <w:rsid w:val="00F2298E"/>
    <w:rsid w:val="00F22A41"/>
    <w:rsid w:val="00F22A4C"/>
    <w:rsid w:val="00F22A93"/>
    <w:rsid w:val="00F23A9A"/>
    <w:rsid w:val="00F249F1"/>
    <w:rsid w:val="00F24BA7"/>
    <w:rsid w:val="00F250DF"/>
    <w:rsid w:val="00F251CC"/>
    <w:rsid w:val="00F25373"/>
    <w:rsid w:val="00F25775"/>
    <w:rsid w:val="00F25C2A"/>
    <w:rsid w:val="00F2614C"/>
    <w:rsid w:val="00F26251"/>
    <w:rsid w:val="00F276EC"/>
    <w:rsid w:val="00F27745"/>
    <w:rsid w:val="00F2778D"/>
    <w:rsid w:val="00F277EF"/>
    <w:rsid w:val="00F278D4"/>
    <w:rsid w:val="00F30256"/>
    <w:rsid w:val="00F30540"/>
    <w:rsid w:val="00F3103A"/>
    <w:rsid w:val="00F311AD"/>
    <w:rsid w:val="00F31293"/>
    <w:rsid w:val="00F321AD"/>
    <w:rsid w:val="00F324E7"/>
    <w:rsid w:val="00F334E2"/>
    <w:rsid w:val="00F337FD"/>
    <w:rsid w:val="00F338EB"/>
    <w:rsid w:val="00F33A64"/>
    <w:rsid w:val="00F33CE7"/>
    <w:rsid w:val="00F33CF5"/>
    <w:rsid w:val="00F33E91"/>
    <w:rsid w:val="00F340BF"/>
    <w:rsid w:val="00F34210"/>
    <w:rsid w:val="00F34234"/>
    <w:rsid w:val="00F345BD"/>
    <w:rsid w:val="00F35535"/>
    <w:rsid w:val="00F35E51"/>
    <w:rsid w:val="00F36019"/>
    <w:rsid w:val="00F360D6"/>
    <w:rsid w:val="00F36133"/>
    <w:rsid w:val="00F36184"/>
    <w:rsid w:val="00F36444"/>
    <w:rsid w:val="00F369BB"/>
    <w:rsid w:val="00F36D29"/>
    <w:rsid w:val="00F37044"/>
    <w:rsid w:val="00F37433"/>
    <w:rsid w:val="00F4011E"/>
    <w:rsid w:val="00F40417"/>
    <w:rsid w:val="00F408B5"/>
    <w:rsid w:val="00F4105D"/>
    <w:rsid w:val="00F41083"/>
    <w:rsid w:val="00F41C42"/>
    <w:rsid w:val="00F425C7"/>
    <w:rsid w:val="00F42D18"/>
    <w:rsid w:val="00F42F32"/>
    <w:rsid w:val="00F42F75"/>
    <w:rsid w:val="00F43057"/>
    <w:rsid w:val="00F4320F"/>
    <w:rsid w:val="00F434D9"/>
    <w:rsid w:val="00F4373E"/>
    <w:rsid w:val="00F439F7"/>
    <w:rsid w:val="00F43D62"/>
    <w:rsid w:val="00F44108"/>
    <w:rsid w:val="00F4423D"/>
    <w:rsid w:val="00F445BA"/>
    <w:rsid w:val="00F44740"/>
    <w:rsid w:val="00F4487F"/>
    <w:rsid w:val="00F44C87"/>
    <w:rsid w:val="00F4552F"/>
    <w:rsid w:val="00F45698"/>
    <w:rsid w:val="00F45AD2"/>
    <w:rsid w:val="00F45F33"/>
    <w:rsid w:val="00F4689E"/>
    <w:rsid w:val="00F469DE"/>
    <w:rsid w:val="00F46A16"/>
    <w:rsid w:val="00F47218"/>
    <w:rsid w:val="00F4730D"/>
    <w:rsid w:val="00F47410"/>
    <w:rsid w:val="00F478ED"/>
    <w:rsid w:val="00F47986"/>
    <w:rsid w:val="00F47D56"/>
    <w:rsid w:val="00F505A8"/>
    <w:rsid w:val="00F518CC"/>
    <w:rsid w:val="00F51D34"/>
    <w:rsid w:val="00F520FE"/>
    <w:rsid w:val="00F52C40"/>
    <w:rsid w:val="00F53333"/>
    <w:rsid w:val="00F53703"/>
    <w:rsid w:val="00F53D55"/>
    <w:rsid w:val="00F54F1E"/>
    <w:rsid w:val="00F54FB5"/>
    <w:rsid w:val="00F54FF4"/>
    <w:rsid w:val="00F55259"/>
    <w:rsid w:val="00F55D12"/>
    <w:rsid w:val="00F56027"/>
    <w:rsid w:val="00F56428"/>
    <w:rsid w:val="00F56758"/>
    <w:rsid w:val="00F56CE4"/>
    <w:rsid w:val="00F570FF"/>
    <w:rsid w:val="00F571DC"/>
    <w:rsid w:val="00F5721C"/>
    <w:rsid w:val="00F5729E"/>
    <w:rsid w:val="00F57416"/>
    <w:rsid w:val="00F575EA"/>
    <w:rsid w:val="00F5771B"/>
    <w:rsid w:val="00F57A88"/>
    <w:rsid w:val="00F57C94"/>
    <w:rsid w:val="00F57F23"/>
    <w:rsid w:val="00F600F2"/>
    <w:rsid w:val="00F60274"/>
    <w:rsid w:val="00F60522"/>
    <w:rsid w:val="00F6088D"/>
    <w:rsid w:val="00F612EC"/>
    <w:rsid w:val="00F61345"/>
    <w:rsid w:val="00F61439"/>
    <w:rsid w:val="00F615AC"/>
    <w:rsid w:val="00F61940"/>
    <w:rsid w:val="00F61B09"/>
    <w:rsid w:val="00F61DF2"/>
    <w:rsid w:val="00F62990"/>
    <w:rsid w:val="00F62C08"/>
    <w:rsid w:val="00F62D46"/>
    <w:rsid w:val="00F637EB"/>
    <w:rsid w:val="00F63848"/>
    <w:rsid w:val="00F63892"/>
    <w:rsid w:val="00F63CDC"/>
    <w:rsid w:val="00F6426E"/>
    <w:rsid w:val="00F64853"/>
    <w:rsid w:val="00F64AA1"/>
    <w:rsid w:val="00F64FAB"/>
    <w:rsid w:val="00F64FE0"/>
    <w:rsid w:val="00F651F5"/>
    <w:rsid w:val="00F654B4"/>
    <w:rsid w:val="00F65A0B"/>
    <w:rsid w:val="00F65F04"/>
    <w:rsid w:val="00F665CF"/>
    <w:rsid w:val="00F66953"/>
    <w:rsid w:val="00F66F0F"/>
    <w:rsid w:val="00F670A7"/>
    <w:rsid w:val="00F6787C"/>
    <w:rsid w:val="00F67B03"/>
    <w:rsid w:val="00F67B25"/>
    <w:rsid w:val="00F67C2F"/>
    <w:rsid w:val="00F7140E"/>
    <w:rsid w:val="00F715F3"/>
    <w:rsid w:val="00F718F2"/>
    <w:rsid w:val="00F71AF4"/>
    <w:rsid w:val="00F71F4A"/>
    <w:rsid w:val="00F72714"/>
    <w:rsid w:val="00F727CA"/>
    <w:rsid w:val="00F72ABB"/>
    <w:rsid w:val="00F73266"/>
    <w:rsid w:val="00F735BF"/>
    <w:rsid w:val="00F73771"/>
    <w:rsid w:val="00F73893"/>
    <w:rsid w:val="00F73BD6"/>
    <w:rsid w:val="00F7406C"/>
    <w:rsid w:val="00F742CA"/>
    <w:rsid w:val="00F74600"/>
    <w:rsid w:val="00F74B04"/>
    <w:rsid w:val="00F74C2F"/>
    <w:rsid w:val="00F74F67"/>
    <w:rsid w:val="00F7582B"/>
    <w:rsid w:val="00F75DA9"/>
    <w:rsid w:val="00F75F30"/>
    <w:rsid w:val="00F765E2"/>
    <w:rsid w:val="00F76A61"/>
    <w:rsid w:val="00F773F3"/>
    <w:rsid w:val="00F77408"/>
    <w:rsid w:val="00F8017D"/>
    <w:rsid w:val="00F801C7"/>
    <w:rsid w:val="00F80301"/>
    <w:rsid w:val="00F8030A"/>
    <w:rsid w:val="00F80AF3"/>
    <w:rsid w:val="00F810AA"/>
    <w:rsid w:val="00F814A4"/>
    <w:rsid w:val="00F81988"/>
    <w:rsid w:val="00F82C62"/>
    <w:rsid w:val="00F82C67"/>
    <w:rsid w:val="00F82E0F"/>
    <w:rsid w:val="00F82F71"/>
    <w:rsid w:val="00F82FB0"/>
    <w:rsid w:val="00F83186"/>
    <w:rsid w:val="00F8319E"/>
    <w:rsid w:val="00F83261"/>
    <w:rsid w:val="00F83375"/>
    <w:rsid w:val="00F8340D"/>
    <w:rsid w:val="00F83575"/>
    <w:rsid w:val="00F83891"/>
    <w:rsid w:val="00F83CBF"/>
    <w:rsid w:val="00F8403A"/>
    <w:rsid w:val="00F847F6"/>
    <w:rsid w:val="00F8481B"/>
    <w:rsid w:val="00F8490B"/>
    <w:rsid w:val="00F8514A"/>
    <w:rsid w:val="00F855C8"/>
    <w:rsid w:val="00F85E40"/>
    <w:rsid w:val="00F8613D"/>
    <w:rsid w:val="00F86152"/>
    <w:rsid w:val="00F86665"/>
    <w:rsid w:val="00F86A58"/>
    <w:rsid w:val="00F870E7"/>
    <w:rsid w:val="00F871F6"/>
    <w:rsid w:val="00F87603"/>
    <w:rsid w:val="00F9067B"/>
    <w:rsid w:val="00F90988"/>
    <w:rsid w:val="00F90F80"/>
    <w:rsid w:val="00F91217"/>
    <w:rsid w:val="00F91218"/>
    <w:rsid w:val="00F912AE"/>
    <w:rsid w:val="00F919E1"/>
    <w:rsid w:val="00F91AB8"/>
    <w:rsid w:val="00F922D6"/>
    <w:rsid w:val="00F929C4"/>
    <w:rsid w:val="00F92C18"/>
    <w:rsid w:val="00F931E5"/>
    <w:rsid w:val="00F944D6"/>
    <w:rsid w:val="00F94B96"/>
    <w:rsid w:val="00F95AD3"/>
    <w:rsid w:val="00F95D41"/>
    <w:rsid w:val="00F96038"/>
    <w:rsid w:val="00F96129"/>
    <w:rsid w:val="00F9612E"/>
    <w:rsid w:val="00F96318"/>
    <w:rsid w:val="00F96319"/>
    <w:rsid w:val="00F96AE9"/>
    <w:rsid w:val="00F96D12"/>
    <w:rsid w:val="00F96E01"/>
    <w:rsid w:val="00F96E80"/>
    <w:rsid w:val="00F973CE"/>
    <w:rsid w:val="00F97C05"/>
    <w:rsid w:val="00FA0389"/>
    <w:rsid w:val="00FA0501"/>
    <w:rsid w:val="00FA07DB"/>
    <w:rsid w:val="00FA0C7D"/>
    <w:rsid w:val="00FA0F3B"/>
    <w:rsid w:val="00FA13E6"/>
    <w:rsid w:val="00FA15E8"/>
    <w:rsid w:val="00FA19C7"/>
    <w:rsid w:val="00FA1A63"/>
    <w:rsid w:val="00FA23AD"/>
    <w:rsid w:val="00FA2631"/>
    <w:rsid w:val="00FA2C9D"/>
    <w:rsid w:val="00FA3B89"/>
    <w:rsid w:val="00FA454B"/>
    <w:rsid w:val="00FA4824"/>
    <w:rsid w:val="00FA5B37"/>
    <w:rsid w:val="00FA5C4D"/>
    <w:rsid w:val="00FA5C5C"/>
    <w:rsid w:val="00FA61C3"/>
    <w:rsid w:val="00FA6340"/>
    <w:rsid w:val="00FA647A"/>
    <w:rsid w:val="00FA68BB"/>
    <w:rsid w:val="00FA6DFC"/>
    <w:rsid w:val="00FA6E43"/>
    <w:rsid w:val="00FA6EC8"/>
    <w:rsid w:val="00FA6FD3"/>
    <w:rsid w:val="00FA7004"/>
    <w:rsid w:val="00FA7090"/>
    <w:rsid w:val="00FA7506"/>
    <w:rsid w:val="00FA7B60"/>
    <w:rsid w:val="00FA7D4F"/>
    <w:rsid w:val="00FA7DD7"/>
    <w:rsid w:val="00FB0B18"/>
    <w:rsid w:val="00FB14B9"/>
    <w:rsid w:val="00FB156B"/>
    <w:rsid w:val="00FB16F4"/>
    <w:rsid w:val="00FB193E"/>
    <w:rsid w:val="00FB1B5C"/>
    <w:rsid w:val="00FB244A"/>
    <w:rsid w:val="00FB2E3C"/>
    <w:rsid w:val="00FB3610"/>
    <w:rsid w:val="00FB3815"/>
    <w:rsid w:val="00FB3ABD"/>
    <w:rsid w:val="00FB438A"/>
    <w:rsid w:val="00FB47B3"/>
    <w:rsid w:val="00FB4C86"/>
    <w:rsid w:val="00FB4E4C"/>
    <w:rsid w:val="00FB52E5"/>
    <w:rsid w:val="00FB5620"/>
    <w:rsid w:val="00FB5677"/>
    <w:rsid w:val="00FB6310"/>
    <w:rsid w:val="00FB69C8"/>
    <w:rsid w:val="00FB70DD"/>
    <w:rsid w:val="00FB760E"/>
    <w:rsid w:val="00FB7722"/>
    <w:rsid w:val="00FB77AB"/>
    <w:rsid w:val="00FB7827"/>
    <w:rsid w:val="00FB7FEC"/>
    <w:rsid w:val="00FC01F9"/>
    <w:rsid w:val="00FC073C"/>
    <w:rsid w:val="00FC0B49"/>
    <w:rsid w:val="00FC0F02"/>
    <w:rsid w:val="00FC1014"/>
    <w:rsid w:val="00FC1028"/>
    <w:rsid w:val="00FC12B5"/>
    <w:rsid w:val="00FC13A6"/>
    <w:rsid w:val="00FC171A"/>
    <w:rsid w:val="00FC1C54"/>
    <w:rsid w:val="00FC1E9A"/>
    <w:rsid w:val="00FC2032"/>
    <w:rsid w:val="00FC222F"/>
    <w:rsid w:val="00FC2431"/>
    <w:rsid w:val="00FC24E3"/>
    <w:rsid w:val="00FC2BB0"/>
    <w:rsid w:val="00FC2BC7"/>
    <w:rsid w:val="00FC3045"/>
    <w:rsid w:val="00FC365E"/>
    <w:rsid w:val="00FC398F"/>
    <w:rsid w:val="00FC3FB6"/>
    <w:rsid w:val="00FC468C"/>
    <w:rsid w:val="00FC482E"/>
    <w:rsid w:val="00FC48BB"/>
    <w:rsid w:val="00FC4EEC"/>
    <w:rsid w:val="00FC5768"/>
    <w:rsid w:val="00FC590A"/>
    <w:rsid w:val="00FC6108"/>
    <w:rsid w:val="00FC6F50"/>
    <w:rsid w:val="00FC7A09"/>
    <w:rsid w:val="00FC7DDB"/>
    <w:rsid w:val="00FD03D4"/>
    <w:rsid w:val="00FD0731"/>
    <w:rsid w:val="00FD0EDC"/>
    <w:rsid w:val="00FD1363"/>
    <w:rsid w:val="00FD1849"/>
    <w:rsid w:val="00FD1AAC"/>
    <w:rsid w:val="00FD23BC"/>
    <w:rsid w:val="00FD2494"/>
    <w:rsid w:val="00FD2CBF"/>
    <w:rsid w:val="00FD2F31"/>
    <w:rsid w:val="00FD3B16"/>
    <w:rsid w:val="00FD3BBC"/>
    <w:rsid w:val="00FD3E0E"/>
    <w:rsid w:val="00FD41D8"/>
    <w:rsid w:val="00FD4464"/>
    <w:rsid w:val="00FD47EB"/>
    <w:rsid w:val="00FD4957"/>
    <w:rsid w:val="00FD4B4B"/>
    <w:rsid w:val="00FD5237"/>
    <w:rsid w:val="00FD60DA"/>
    <w:rsid w:val="00FD6454"/>
    <w:rsid w:val="00FD64E0"/>
    <w:rsid w:val="00FD683C"/>
    <w:rsid w:val="00FD6AB9"/>
    <w:rsid w:val="00FD6D41"/>
    <w:rsid w:val="00FD75E9"/>
    <w:rsid w:val="00FD7A5D"/>
    <w:rsid w:val="00FD7A87"/>
    <w:rsid w:val="00FD7E16"/>
    <w:rsid w:val="00FD7E9D"/>
    <w:rsid w:val="00FE0188"/>
    <w:rsid w:val="00FE0473"/>
    <w:rsid w:val="00FE0691"/>
    <w:rsid w:val="00FE08D3"/>
    <w:rsid w:val="00FE11ED"/>
    <w:rsid w:val="00FE12A9"/>
    <w:rsid w:val="00FE192E"/>
    <w:rsid w:val="00FE1C7A"/>
    <w:rsid w:val="00FE220E"/>
    <w:rsid w:val="00FE280D"/>
    <w:rsid w:val="00FE2AB9"/>
    <w:rsid w:val="00FE2C3B"/>
    <w:rsid w:val="00FE2EEC"/>
    <w:rsid w:val="00FE31A7"/>
    <w:rsid w:val="00FE3694"/>
    <w:rsid w:val="00FE379F"/>
    <w:rsid w:val="00FE47D5"/>
    <w:rsid w:val="00FE4D40"/>
    <w:rsid w:val="00FE4F00"/>
    <w:rsid w:val="00FE5157"/>
    <w:rsid w:val="00FE5574"/>
    <w:rsid w:val="00FE5C2D"/>
    <w:rsid w:val="00FE6112"/>
    <w:rsid w:val="00FE660D"/>
    <w:rsid w:val="00FE68E5"/>
    <w:rsid w:val="00FE6C26"/>
    <w:rsid w:val="00FE6F4A"/>
    <w:rsid w:val="00FE774F"/>
    <w:rsid w:val="00FE781F"/>
    <w:rsid w:val="00FE78CF"/>
    <w:rsid w:val="00FE7A2C"/>
    <w:rsid w:val="00FE7D97"/>
    <w:rsid w:val="00FF0053"/>
    <w:rsid w:val="00FF0647"/>
    <w:rsid w:val="00FF0F28"/>
    <w:rsid w:val="00FF1191"/>
    <w:rsid w:val="00FF15FB"/>
    <w:rsid w:val="00FF19EB"/>
    <w:rsid w:val="00FF20DE"/>
    <w:rsid w:val="00FF2565"/>
    <w:rsid w:val="00FF277E"/>
    <w:rsid w:val="00FF308C"/>
    <w:rsid w:val="00FF322E"/>
    <w:rsid w:val="00FF3350"/>
    <w:rsid w:val="00FF3F3F"/>
    <w:rsid w:val="00FF3FD1"/>
    <w:rsid w:val="00FF4164"/>
    <w:rsid w:val="00FF42C1"/>
    <w:rsid w:val="00FF4581"/>
    <w:rsid w:val="00FF4792"/>
    <w:rsid w:val="00FF4B52"/>
    <w:rsid w:val="00FF4DF5"/>
    <w:rsid w:val="00FF6173"/>
    <w:rsid w:val="00FF6840"/>
    <w:rsid w:val="00FF6D4D"/>
    <w:rsid w:val="00FFCD72"/>
    <w:rsid w:val="010D4743"/>
    <w:rsid w:val="011A00A3"/>
    <w:rsid w:val="0125F741"/>
    <w:rsid w:val="0133EBE8"/>
    <w:rsid w:val="013988CB"/>
    <w:rsid w:val="0159E858"/>
    <w:rsid w:val="01699684"/>
    <w:rsid w:val="017215EC"/>
    <w:rsid w:val="01A9C43D"/>
    <w:rsid w:val="01BFC7D6"/>
    <w:rsid w:val="01C3318B"/>
    <w:rsid w:val="020D969F"/>
    <w:rsid w:val="02106C14"/>
    <w:rsid w:val="02186D0B"/>
    <w:rsid w:val="02241A82"/>
    <w:rsid w:val="0245A048"/>
    <w:rsid w:val="02497673"/>
    <w:rsid w:val="02532DB1"/>
    <w:rsid w:val="028C0E27"/>
    <w:rsid w:val="02C66B2C"/>
    <w:rsid w:val="02D51FF6"/>
    <w:rsid w:val="02DE2858"/>
    <w:rsid w:val="02DF654D"/>
    <w:rsid w:val="02E773D2"/>
    <w:rsid w:val="02E7C1B6"/>
    <w:rsid w:val="030DF1AD"/>
    <w:rsid w:val="030F20C7"/>
    <w:rsid w:val="032DD167"/>
    <w:rsid w:val="035F40C5"/>
    <w:rsid w:val="03697C1D"/>
    <w:rsid w:val="0369AA24"/>
    <w:rsid w:val="036ABCBC"/>
    <w:rsid w:val="0373B6E1"/>
    <w:rsid w:val="039CC3B6"/>
    <w:rsid w:val="03A636E6"/>
    <w:rsid w:val="03B08F3D"/>
    <w:rsid w:val="03B2F0E6"/>
    <w:rsid w:val="03B4C1E0"/>
    <w:rsid w:val="03E5216E"/>
    <w:rsid w:val="04049373"/>
    <w:rsid w:val="040C40D1"/>
    <w:rsid w:val="0410AC0E"/>
    <w:rsid w:val="0434569C"/>
    <w:rsid w:val="04362856"/>
    <w:rsid w:val="04414FED"/>
    <w:rsid w:val="04A9B6C3"/>
    <w:rsid w:val="04B66C31"/>
    <w:rsid w:val="04C872D8"/>
    <w:rsid w:val="04E0194F"/>
    <w:rsid w:val="04E1E32F"/>
    <w:rsid w:val="0507C9F8"/>
    <w:rsid w:val="050AB820"/>
    <w:rsid w:val="0531B0F7"/>
    <w:rsid w:val="053462DA"/>
    <w:rsid w:val="0572FD57"/>
    <w:rsid w:val="05735641"/>
    <w:rsid w:val="0575EFF2"/>
    <w:rsid w:val="058B0BFF"/>
    <w:rsid w:val="05A68181"/>
    <w:rsid w:val="05CBC068"/>
    <w:rsid w:val="05DBB5B7"/>
    <w:rsid w:val="05E84D16"/>
    <w:rsid w:val="05EC2B2D"/>
    <w:rsid w:val="06063872"/>
    <w:rsid w:val="060F1B9B"/>
    <w:rsid w:val="0618D848"/>
    <w:rsid w:val="062835EF"/>
    <w:rsid w:val="064C8579"/>
    <w:rsid w:val="064E0483"/>
    <w:rsid w:val="064E4360"/>
    <w:rsid w:val="064E74DB"/>
    <w:rsid w:val="065BEDBD"/>
    <w:rsid w:val="065CBB55"/>
    <w:rsid w:val="069723AE"/>
    <w:rsid w:val="06A0E7FB"/>
    <w:rsid w:val="06AB6537"/>
    <w:rsid w:val="06AC83B1"/>
    <w:rsid w:val="06E007F2"/>
    <w:rsid w:val="06FB9B3D"/>
    <w:rsid w:val="071071BF"/>
    <w:rsid w:val="0733259F"/>
    <w:rsid w:val="073A5B78"/>
    <w:rsid w:val="077B5B53"/>
    <w:rsid w:val="0785B503"/>
    <w:rsid w:val="078ED633"/>
    <w:rsid w:val="0798D524"/>
    <w:rsid w:val="07B28F0A"/>
    <w:rsid w:val="07C8FEC4"/>
    <w:rsid w:val="07FC0B92"/>
    <w:rsid w:val="08105925"/>
    <w:rsid w:val="082F2BB5"/>
    <w:rsid w:val="08485412"/>
    <w:rsid w:val="085E8C87"/>
    <w:rsid w:val="087CD823"/>
    <w:rsid w:val="0898BD29"/>
    <w:rsid w:val="08AFE039"/>
    <w:rsid w:val="08B52EBC"/>
    <w:rsid w:val="08CE36C7"/>
    <w:rsid w:val="08CE8FD3"/>
    <w:rsid w:val="08CEB196"/>
    <w:rsid w:val="08CEB378"/>
    <w:rsid w:val="08D23193"/>
    <w:rsid w:val="08E121FC"/>
    <w:rsid w:val="08ED2E25"/>
    <w:rsid w:val="09141693"/>
    <w:rsid w:val="0916889A"/>
    <w:rsid w:val="0920041E"/>
    <w:rsid w:val="09733607"/>
    <w:rsid w:val="09849252"/>
    <w:rsid w:val="09AFF704"/>
    <w:rsid w:val="09D35EB9"/>
    <w:rsid w:val="09DEC643"/>
    <w:rsid w:val="09DEE924"/>
    <w:rsid w:val="09EDF1D3"/>
    <w:rsid w:val="09F25577"/>
    <w:rsid w:val="0A27A4F2"/>
    <w:rsid w:val="0A2DC7D7"/>
    <w:rsid w:val="0A2E462C"/>
    <w:rsid w:val="0A31D0E1"/>
    <w:rsid w:val="0A47181A"/>
    <w:rsid w:val="0A51D3A7"/>
    <w:rsid w:val="0A7BF960"/>
    <w:rsid w:val="0A7CB36D"/>
    <w:rsid w:val="0A81063B"/>
    <w:rsid w:val="0A8A2D76"/>
    <w:rsid w:val="0AA34733"/>
    <w:rsid w:val="0AB1C928"/>
    <w:rsid w:val="0ACB32EE"/>
    <w:rsid w:val="0ACB6A34"/>
    <w:rsid w:val="0ACD7470"/>
    <w:rsid w:val="0AE2A6F6"/>
    <w:rsid w:val="0AEA064B"/>
    <w:rsid w:val="0B233AA2"/>
    <w:rsid w:val="0B2EEB96"/>
    <w:rsid w:val="0B39BE86"/>
    <w:rsid w:val="0B56FBB2"/>
    <w:rsid w:val="0B5A477F"/>
    <w:rsid w:val="0B670CC1"/>
    <w:rsid w:val="0B747A24"/>
    <w:rsid w:val="0B995279"/>
    <w:rsid w:val="0BABFB94"/>
    <w:rsid w:val="0BAE0951"/>
    <w:rsid w:val="0BC8B1B4"/>
    <w:rsid w:val="0BD7D53F"/>
    <w:rsid w:val="0C104C1C"/>
    <w:rsid w:val="0C51635F"/>
    <w:rsid w:val="0C5EA8D9"/>
    <w:rsid w:val="0C7DEACD"/>
    <w:rsid w:val="0C8EDED2"/>
    <w:rsid w:val="0CAA3416"/>
    <w:rsid w:val="0CB6965A"/>
    <w:rsid w:val="0CCDC14A"/>
    <w:rsid w:val="0CF5A938"/>
    <w:rsid w:val="0D029CD8"/>
    <w:rsid w:val="0D3E10F0"/>
    <w:rsid w:val="0D3E5587"/>
    <w:rsid w:val="0D594CDA"/>
    <w:rsid w:val="0D5DFBB0"/>
    <w:rsid w:val="0D6971A3"/>
    <w:rsid w:val="0D790A03"/>
    <w:rsid w:val="0D946B14"/>
    <w:rsid w:val="0DA08399"/>
    <w:rsid w:val="0DA2C4C6"/>
    <w:rsid w:val="0DD1C49C"/>
    <w:rsid w:val="0DDE9C2C"/>
    <w:rsid w:val="0DE761D0"/>
    <w:rsid w:val="0E0870D2"/>
    <w:rsid w:val="0E15D1A9"/>
    <w:rsid w:val="0E247357"/>
    <w:rsid w:val="0E3AF185"/>
    <w:rsid w:val="0E3BBC27"/>
    <w:rsid w:val="0E3EA880"/>
    <w:rsid w:val="0E789F81"/>
    <w:rsid w:val="0E7F3AF7"/>
    <w:rsid w:val="0EBD0A48"/>
    <w:rsid w:val="0EC71D11"/>
    <w:rsid w:val="0EE38013"/>
    <w:rsid w:val="0EE99BBC"/>
    <w:rsid w:val="0F098022"/>
    <w:rsid w:val="0F176222"/>
    <w:rsid w:val="0F17E812"/>
    <w:rsid w:val="0F66A27C"/>
    <w:rsid w:val="0F7E1774"/>
    <w:rsid w:val="0F7E6D2E"/>
    <w:rsid w:val="0F8D2026"/>
    <w:rsid w:val="0F9EBF11"/>
    <w:rsid w:val="0FB65280"/>
    <w:rsid w:val="0FB6ADD4"/>
    <w:rsid w:val="0FD2EA4F"/>
    <w:rsid w:val="0FE9332F"/>
    <w:rsid w:val="0FF947D2"/>
    <w:rsid w:val="0FFC8DBC"/>
    <w:rsid w:val="1002D352"/>
    <w:rsid w:val="10093FB0"/>
    <w:rsid w:val="100F8A1E"/>
    <w:rsid w:val="101CF652"/>
    <w:rsid w:val="101FF732"/>
    <w:rsid w:val="1055A9B9"/>
    <w:rsid w:val="1083F187"/>
    <w:rsid w:val="1107706B"/>
    <w:rsid w:val="11184D0E"/>
    <w:rsid w:val="1154E780"/>
    <w:rsid w:val="115A1266"/>
    <w:rsid w:val="116E57C5"/>
    <w:rsid w:val="1187BB05"/>
    <w:rsid w:val="118B9553"/>
    <w:rsid w:val="1196CD56"/>
    <w:rsid w:val="119EC492"/>
    <w:rsid w:val="11C13444"/>
    <w:rsid w:val="11F5922D"/>
    <w:rsid w:val="1201B2EF"/>
    <w:rsid w:val="12623693"/>
    <w:rsid w:val="128523D8"/>
    <w:rsid w:val="128EF35A"/>
    <w:rsid w:val="1292CAE3"/>
    <w:rsid w:val="1295C8EC"/>
    <w:rsid w:val="12A8E7B5"/>
    <w:rsid w:val="12AE708D"/>
    <w:rsid w:val="12B3746E"/>
    <w:rsid w:val="12BBF9A0"/>
    <w:rsid w:val="12FF3523"/>
    <w:rsid w:val="131112C9"/>
    <w:rsid w:val="131D548A"/>
    <w:rsid w:val="13330FDA"/>
    <w:rsid w:val="13596E27"/>
    <w:rsid w:val="135EDC40"/>
    <w:rsid w:val="1360E6CC"/>
    <w:rsid w:val="13634BE3"/>
    <w:rsid w:val="13732B7C"/>
    <w:rsid w:val="137FF443"/>
    <w:rsid w:val="13A47BFA"/>
    <w:rsid w:val="13A63B39"/>
    <w:rsid w:val="13C20464"/>
    <w:rsid w:val="13CE6B92"/>
    <w:rsid w:val="13EAD345"/>
    <w:rsid w:val="13FE4636"/>
    <w:rsid w:val="142AC8F4"/>
    <w:rsid w:val="142D3818"/>
    <w:rsid w:val="1447F44A"/>
    <w:rsid w:val="1465F5DC"/>
    <w:rsid w:val="1475560B"/>
    <w:rsid w:val="148960D5"/>
    <w:rsid w:val="14915487"/>
    <w:rsid w:val="149571CE"/>
    <w:rsid w:val="14AF7067"/>
    <w:rsid w:val="14C710C3"/>
    <w:rsid w:val="14E06E36"/>
    <w:rsid w:val="14E268FC"/>
    <w:rsid w:val="14F9E5BF"/>
    <w:rsid w:val="1503E25E"/>
    <w:rsid w:val="15074A24"/>
    <w:rsid w:val="15344574"/>
    <w:rsid w:val="154F3CF6"/>
    <w:rsid w:val="158948CA"/>
    <w:rsid w:val="15A8112E"/>
    <w:rsid w:val="15C48BEE"/>
    <w:rsid w:val="15D40357"/>
    <w:rsid w:val="160336EE"/>
    <w:rsid w:val="162E7951"/>
    <w:rsid w:val="16339287"/>
    <w:rsid w:val="16345D79"/>
    <w:rsid w:val="1638F735"/>
    <w:rsid w:val="166216F7"/>
    <w:rsid w:val="166A32F0"/>
    <w:rsid w:val="1676A65E"/>
    <w:rsid w:val="167F5C3D"/>
    <w:rsid w:val="16849617"/>
    <w:rsid w:val="1685C894"/>
    <w:rsid w:val="16A97F1E"/>
    <w:rsid w:val="16DA0C9E"/>
    <w:rsid w:val="16DFDB62"/>
    <w:rsid w:val="170F486F"/>
    <w:rsid w:val="1740B759"/>
    <w:rsid w:val="174BF6E4"/>
    <w:rsid w:val="1758961C"/>
    <w:rsid w:val="177D4660"/>
    <w:rsid w:val="178CDE39"/>
    <w:rsid w:val="17A57CC5"/>
    <w:rsid w:val="17B64414"/>
    <w:rsid w:val="17CF6563"/>
    <w:rsid w:val="1818EC44"/>
    <w:rsid w:val="182C25A6"/>
    <w:rsid w:val="18319E93"/>
    <w:rsid w:val="184D2971"/>
    <w:rsid w:val="185B6588"/>
    <w:rsid w:val="186A442F"/>
    <w:rsid w:val="18856B4B"/>
    <w:rsid w:val="1895B70A"/>
    <w:rsid w:val="18C05731"/>
    <w:rsid w:val="18D477D7"/>
    <w:rsid w:val="18DC7021"/>
    <w:rsid w:val="18E8045F"/>
    <w:rsid w:val="18FE8DE5"/>
    <w:rsid w:val="190F320C"/>
    <w:rsid w:val="19150596"/>
    <w:rsid w:val="19265180"/>
    <w:rsid w:val="1954B2C2"/>
    <w:rsid w:val="195659CD"/>
    <w:rsid w:val="1963F55B"/>
    <w:rsid w:val="1973CC6F"/>
    <w:rsid w:val="197F15F6"/>
    <w:rsid w:val="19A9F9F9"/>
    <w:rsid w:val="19BE2115"/>
    <w:rsid w:val="19CB8AB0"/>
    <w:rsid w:val="19CDA332"/>
    <w:rsid w:val="19CF7435"/>
    <w:rsid w:val="19D1BABC"/>
    <w:rsid w:val="19F6BB13"/>
    <w:rsid w:val="1A088F7D"/>
    <w:rsid w:val="1A2ACB7B"/>
    <w:rsid w:val="1A340213"/>
    <w:rsid w:val="1A4E22AB"/>
    <w:rsid w:val="1A4F7F30"/>
    <w:rsid w:val="1A8E7953"/>
    <w:rsid w:val="1A92034D"/>
    <w:rsid w:val="1A9FA39A"/>
    <w:rsid w:val="1AA068CB"/>
    <w:rsid w:val="1AA55992"/>
    <w:rsid w:val="1AA5C42F"/>
    <w:rsid w:val="1AAEE5B8"/>
    <w:rsid w:val="1ABC2CD6"/>
    <w:rsid w:val="1AD468B4"/>
    <w:rsid w:val="1AF1325E"/>
    <w:rsid w:val="1AF2DAF8"/>
    <w:rsid w:val="1AF2F205"/>
    <w:rsid w:val="1AF561B4"/>
    <w:rsid w:val="1B0EA959"/>
    <w:rsid w:val="1B2AA9BB"/>
    <w:rsid w:val="1B394C2C"/>
    <w:rsid w:val="1B429037"/>
    <w:rsid w:val="1B4585F9"/>
    <w:rsid w:val="1B57A80F"/>
    <w:rsid w:val="1B5F45CE"/>
    <w:rsid w:val="1B875E8C"/>
    <w:rsid w:val="1B949371"/>
    <w:rsid w:val="1BB7DFE8"/>
    <w:rsid w:val="1BE0DD85"/>
    <w:rsid w:val="1BE2F460"/>
    <w:rsid w:val="1BE4F35A"/>
    <w:rsid w:val="1BF6C16C"/>
    <w:rsid w:val="1C1C6D57"/>
    <w:rsid w:val="1C2740F6"/>
    <w:rsid w:val="1C3C739D"/>
    <w:rsid w:val="1C3D1AFF"/>
    <w:rsid w:val="1C65F1A0"/>
    <w:rsid w:val="1C670558"/>
    <w:rsid w:val="1C7DD5D1"/>
    <w:rsid w:val="1C7F9D8A"/>
    <w:rsid w:val="1C9A3EF2"/>
    <w:rsid w:val="1CA9EA6F"/>
    <w:rsid w:val="1CB1371F"/>
    <w:rsid w:val="1CB4E616"/>
    <w:rsid w:val="1CC2A1DA"/>
    <w:rsid w:val="1CD69677"/>
    <w:rsid w:val="1CEE2A03"/>
    <w:rsid w:val="1CF6458D"/>
    <w:rsid w:val="1CFCCF44"/>
    <w:rsid w:val="1D123067"/>
    <w:rsid w:val="1D24FFCB"/>
    <w:rsid w:val="1D28542C"/>
    <w:rsid w:val="1D3C156F"/>
    <w:rsid w:val="1D4F810C"/>
    <w:rsid w:val="1D5149DC"/>
    <w:rsid w:val="1D624804"/>
    <w:rsid w:val="1D632581"/>
    <w:rsid w:val="1D6935C4"/>
    <w:rsid w:val="1D7B3750"/>
    <w:rsid w:val="1D97A998"/>
    <w:rsid w:val="1D99A485"/>
    <w:rsid w:val="1D9F03CD"/>
    <w:rsid w:val="1DA0CEB7"/>
    <w:rsid w:val="1DAF9978"/>
    <w:rsid w:val="1DD33968"/>
    <w:rsid w:val="1DF2786B"/>
    <w:rsid w:val="1DF2A9C8"/>
    <w:rsid w:val="1E02B52F"/>
    <w:rsid w:val="1E02C371"/>
    <w:rsid w:val="1E09C662"/>
    <w:rsid w:val="1E0E3B16"/>
    <w:rsid w:val="1E125587"/>
    <w:rsid w:val="1E5A87FB"/>
    <w:rsid w:val="1E783A4A"/>
    <w:rsid w:val="1E96A37B"/>
    <w:rsid w:val="1E9EC2E5"/>
    <w:rsid w:val="1EAB85FE"/>
    <w:rsid w:val="1ECA2C36"/>
    <w:rsid w:val="1EF8332B"/>
    <w:rsid w:val="1F3FB799"/>
    <w:rsid w:val="1F4FB096"/>
    <w:rsid w:val="1F5A6257"/>
    <w:rsid w:val="1F5D0D48"/>
    <w:rsid w:val="1F69F942"/>
    <w:rsid w:val="1F752F3F"/>
    <w:rsid w:val="1F8FB4E2"/>
    <w:rsid w:val="1FAB870B"/>
    <w:rsid w:val="1FC4A381"/>
    <w:rsid w:val="1FC6973F"/>
    <w:rsid w:val="1FEF4E6B"/>
    <w:rsid w:val="1FF43199"/>
    <w:rsid w:val="1FF80659"/>
    <w:rsid w:val="2008AC81"/>
    <w:rsid w:val="20090282"/>
    <w:rsid w:val="200A4CD9"/>
    <w:rsid w:val="200B505B"/>
    <w:rsid w:val="200CED29"/>
    <w:rsid w:val="202EF246"/>
    <w:rsid w:val="20380416"/>
    <w:rsid w:val="20584EEA"/>
    <w:rsid w:val="2073495B"/>
    <w:rsid w:val="208C3631"/>
    <w:rsid w:val="208CE257"/>
    <w:rsid w:val="2093EBCF"/>
    <w:rsid w:val="209E31A4"/>
    <w:rsid w:val="20B638C5"/>
    <w:rsid w:val="20D08A57"/>
    <w:rsid w:val="20EE0591"/>
    <w:rsid w:val="20F8B8D7"/>
    <w:rsid w:val="20FD10DA"/>
    <w:rsid w:val="21034F20"/>
    <w:rsid w:val="21192253"/>
    <w:rsid w:val="211BF98B"/>
    <w:rsid w:val="21393710"/>
    <w:rsid w:val="216073E2"/>
    <w:rsid w:val="216F15E4"/>
    <w:rsid w:val="218E2E1C"/>
    <w:rsid w:val="21A4DA7E"/>
    <w:rsid w:val="21DC0383"/>
    <w:rsid w:val="21E73802"/>
    <w:rsid w:val="21ECC30D"/>
    <w:rsid w:val="21ED79C6"/>
    <w:rsid w:val="21F351D6"/>
    <w:rsid w:val="22111E03"/>
    <w:rsid w:val="22233C3A"/>
    <w:rsid w:val="2226615C"/>
    <w:rsid w:val="22266C29"/>
    <w:rsid w:val="2272E0DF"/>
    <w:rsid w:val="2279EB86"/>
    <w:rsid w:val="227B1917"/>
    <w:rsid w:val="2281FC10"/>
    <w:rsid w:val="228FC650"/>
    <w:rsid w:val="22B9FAA0"/>
    <w:rsid w:val="22D6E1EF"/>
    <w:rsid w:val="22D6E91C"/>
    <w:rsid w:val="22EB9F8F"/>
    <w:rsid w:val="22EBEDC8"/>
    <w:rsid w:val="22F9E4CE"/>
    <w:rsid w:val="23148E2C"/>
    <w:rsid w:val="231DE680"/>
    <w:rsid w:val="23419942"/>
    <w:rsid w:val="2361361E"/>
    <w:rsid w:val="238FEFAC"/>
    <w:rsid w:val="23AA3B6F"/>
    <w:rsid w:val="23C8031F"/>
    <w:rsid w:val="23D26660"/>
    <w:rsid w:val="24346FF0"/>
    <w:rsid w:val="2443630B"/>
    <w:rsid w:val="244A10C8"/>
    <w:rsid w:val="24677225"/>
    <w:rsid w:val="246F2E0A"/>
    <w:rsid w:val="24902115"/>
    <w:rsid w:val="2498EF8A"/>
    <w:rsid w:val="24A01506"/>
    <w:rsid w:val="24A29124"/>
    <w:rsid w:val="24A90350"/>
    <w:rsid w:val="24D4D5BA"/>
    <w:rsid w:val="24D82401"/>
    <w:rsid w:val="24DB50C6"/>
    <w:rsid w:val="24F3C805"/>
    <w:rsid w:val="24F43922"/>
    <w:rsid w:val="251297B0"/>
    <w:rsid w:val="25171DF7"/>
    <w:rsid w:val="251D491D"/>
    <w:rsid w:val="25319F4A"/>
    <w:rsid w:val="254E68C2"/>
    <w:rsid w:val="254FE7F1"/>
    <w:rsid w:val="2556C06F"/>
    <w:rsid w:val="2559D7CB"/>
    <w:rsid w:val="25844596"/>
    <w:rsid w:val="25905653"/>
    <w:rsid w:val="259D2AC4"/>
    <w:rsid w:val="25A70529"/>
    <w:rsid w:val="25C11189"/>
    <w:rsid w:val="25C7CBA7"/>
    <w:rsid w:val="25D96003"/>
    <w:rsid w:val="25F031DF"/>
    <w:rsid w:val="26023C41"/>
    <w:rsid w:val="2617957A"/>
    <w:rsid w:val="261B0FE5"/>
    <w:rsid w:val="2647211D"/>
    <w:rsid w:val="265CE922"/>
    <w:rsid w:val="26689B5D"/>
    <w:rsid w:val="26869422"/>
    <w:rsid w:val="2696B1EB"/>
    <w:rsid w:val="26CE62F3"/>
    <w:rsid w:val="26E188AA"/>
    <w:rsid w:val="26FD452B"/>
    <w:rsid w:val="2722B950"/>
    <w:rsid w:val="27347D87"/>
    <w:rsid w:val="2739B6DD"/>
    <w:rsid w:val="2758F3F0"/>
    <w:rsid w:val="275C2A31"/>
    <w:rsid w:val="27654D2B"/>
    <w:rsid w:val="277BC178"/>
    <w:rsid w:val="278C3BF1"/>
    <w:rsid w:val="278D2580"/>
    <w:rsid w:val="279019B7"/>
    <w:rsid w:val="27A01CE5"/>
    <w:rsid w:val="27CFDA96"/>
    <w:rsid w:val="27E66820"/>
    <w:rsid w:val="2807D9A2"/>
    <w:rsid w:val="280F0CEE"/>
    <w:rsid w:val="2835E280"/>
    <w:rsid w:val="2837E3B4"/>
    <w:rsid w:val="28446BAA"/>
    <w:rsid w:val="2847310D"/>
    <w:rsid w:val="28522457"/>
    <w:rsid w:val="2855EA40"/>
    <w:rsid w:val="286C72F1"/>
    <w:rsid w:val="288DA665"/>
    <w:rsid w:val="28B5A90A"/>
    <w:rsid w:val="28BF1ECA"/>
    <w:rsid w:val="290B2521"/>
    <w:rsid w:val="292BA384"/>
    <w:rsid w:val="294BA912"/>
    <w:rsid w:val="294FF35A"/>
    <w:rsid w:val="29599067"/>
    <w:rsid w:val="29689D2B"/>
    <w:rsid w:val="2968DC43"/>
    <w:rsid w:val="298CBDC7"/>
    <w:rsid w:val="29BAF037"/>
    <w:rsid w:val="29BB505D"/>
    <w:rsid w:val="29BC0E25"/>
    <w:rsid w:val="29BE3452"/>
    <w:rsid w:val="29C8325A"/>
    <w:rsid w:val="2A0B82DE"/>
    <w:rsid w:val="2A178183"/>
    <w:rsid w:val="2A2586C4"/>
    <w:rsid w:val="2A347179"/>
    <w:rsid w:val="2A38773E"/>
    <w:rsid w:val="2A40BCE2"/>
    <w:rsid w:val="2A517705"/>
    <w:rsid w:val="2A5C7D9D"/>
    <w:rsid w:val="2A73CA13"/>
    <w:rsid w:val="2A9574A2"/>
    <w:rsid w:val="2AF0C4C3"/>
    <w:rsid w:val="2AF0D88F"/>
    <w:rsid w:val="2B14646F"/>
    <w:rsid w:val="2B18B785"/>
    <w:rsid w:val="2B26D130"/>
    <w:rsid w:val="2B328B44"/>
    <w:rsid w:val="2B3807AD"/>
    <w:rsid w:val="2B3C9975"/>
    <w:rsid w:val="2B499971"/>
    <w:rsid w:val="2B4DAC48"/>
    <w:rsid w:val="2B52E664"/>
    <w:rsid w:val="2B65E225"/>
    <w:rsid w:val="2B7D76E9"/>
    <w:rsid w:val="2BDBBE86"/>
    <w:rsid w:val="2BDFEB4E"/>
    <w:rsid w:val="2C0BBF61"/>
    <w:rsid w:val="2C0EA189"/>
    <w:rsid w:val="2C1810CA"/>
    <w:rsid w:val="2C1D64FB"/>
    <w:rsid w:val="2C1DE0B9"/>
    <w:rsid w:val="2C296E87"/>
    <w:rsid w:val="2C3679FD"/>
    <w:rsid w:val="2C50D4DA"/>
    <w:rsid w:val="2C6C71C5"/>
    <w:rsid w:val="2C88C3D5"/>
    <w:rsid w:val="2CB10987"/>
    <w:rsid w:val="2CC34895"/>
    <w:rsid w:val="2CCD60B5"/>
    <w:rsid w:val="2CD31514"/>
    <w:rsid w:val="2CDBB447"/>
    <w:rsid w:val="2D403471"/>
    <w:rsid w:val="2D406F92"/>
    <w:rsid w:val="2D41CEE3"/>
    <w:rsid w:val="2D5B5D0A"/>
    <w:rsid w:val="2D6F3F6C"/>
    <w:rsid w:val="2D8B6402"/>
    <w:rsid w:val="2D8C51B5"/>
    <w:rsid w:val="2DB801A6"/>
    <w:rsid w:val="2DC091DE"/>
    <w:rsid w:val="2DC92B12"/>
    <w:rsid w:val="2DD001C6"/>
    <w:rsid w:val="2DDD672F"/>
    <w:rsid w:val="2E00A4E4"/>
    <w:rsid w:val="2E05B42F"/>
    <w:rsid w:val="2E11D4FD"/>
    <w:rsid w:val="2E13E7E0"/>
    <w:rsid w:val="2E25CE8D"/>
    <w:rsid w:val="2E26EF11"/>
    <w:rsid w:val="2E30C299"/>
    <w:rsid w:val="2E699BF9"/>
    <w:rsid w:val="2E732698"/>
    <w:rsid w:val="2E87A5EF"/>
    <w:rsid w:val="2EA1744A"/>
    <w:rsid w:val="2EAE51C2"/>
    <w:rsid w:val="2EBAB160"/>
    <w:rsid w:val="2EC8959E"/>
    <w:rsid w:val="2ED278C1"/>
    <w:rsid w:val="2F1C40E0"/>
    <w:rsid w:val="2F3C782E"/>
    <w:rsid w:val="2F3DC168"/>
    <w:rsid w:val="2F4EE04A"/>
    <w:rsid w:val="2F6D8A90"/>
    <w:rsid w:val="2F7CA66A"/>
    <w:rsid w:val="2FAA85A7"/>
    <w:rsid w:val="2FB23FB4"/>
    <w:rsid w:val="2FE07E33"/>
    <w:rsid w:val="2FE19FF4"/>
    <w:rsid w:val="2FE30CA7"/>
    <w:rsid w:val="2FEC1B78"/>
    <w:rsid w:val="30009E97"/>
    <w:rsid w:val="300B82CE"/>
    <w:rsid w:val="3023B7B9"/>
    <w:rsid w:val="3033AE6D"/>
    <w:rsid w:val="303F70B5"/>
    <w:rsid w:val="3055BBFE"/>
    <w:rsid w:val="305D9D4A"/>
    <w:rsid w:val="3064A2C8"/>
    <w:rsid w:val="30976563"/>
    <w:rsid w:val="30B561E1"/>
    <w:rsid w:val="30BACC59"/>
    <w:rsid w:val="30BBE70E"/>
    <w:rsid w:val="30CB881C"/>
    <w:rsid w:val="310FD5DB"/>
    <w:rsid w:val="3113340E"/>
    <w:rsid w:val="3133B829"/>
    <w:rsid w:val="31355238"/>
    <w:rsid w:val="319384F0"/>
    <w:rsid w:val="31A02470"/>
    <w:rsid w:val="31C4D2A0"/>
    <w:rsid w:val="31D94B54"/>
    <w:rsid w:val="31F8B0AF"/>
    <w:rsid w:val="320B61E2"/>
    <w:rsid w:val="3210832A"/>
    <w:rsid w:val="322A30DA"/>
    <w:rsid w:val="324CE44C"/>
    <w:rsid w:val="325626A6"/>
    <w:rsid w:val="327DE0FF"/>
    <w:rsid w:val="32971672"/>
    <w:rsid w:val="32AF27D9"/>
    <w:rsid w:val="32B17C10"/>
    <w:rsid w:val="32BE688D"/>
    <w:rsid w:val="32BFF887"/>
    <w:rsid w:val="32EEDFEF"/>
    <w:rsid w:val="32FA2FC4"/>
    <w:rsid w:val="33161102"/>
    <w:rsid w:val="332063F3"/>
    <w:rsid w:val="3325D1E5"/>
    <w:rsid w:val="33328A19"/>
    <w:rsid w:val="333390F0"/>
    <w:rsid w:val="333F6F8D"/>
    <w:rsid w:val="334F1933"/>
    <w:rsid w:val="3353F2CD"/>
    <w:rsid w:val="33683BFB"/>
    <w:rsid w:val="338CD0EE"/>
    <w:rsid w:val="33952122"/>
    <w:rsid w:val="33B245A0"/>
    <w:rsid w:val="33B49DB0"/>
    <w:rsid w:val="33DA9787"/>
    <w:rsid w:val="33DE60C5"/>
    <w:rsid w:val="33DE7559"/>
    <w:rsid w:val="33E178C9"/>
    <w:rsid w:val="33E4ED7B"/>
    <w:rsid w:val="33E67A1D"/>
    <w:rsid w:val="33FB3041"/>
    <w:rsid w:val="341DA7E3"/>
    <w:rsid w:val="342BD299"/>
    <w:rsid w:val="342E7605"/>
    <w:rsid w:val="343A3FEB"/>
    <w:rsid w:val="344C7553"/>
    <w:rsid w:val="34601E9E"/>
    <w:rsid w:val="34AAC72C"/>
    <w:rsid w:val="34B535CB"/>
    <w:rsid w:val="34D324EF"/>
    <w:rsid w:val="34E0E6B6"/>
    <w:rsid w:val="34E75B40"/>
    <w:rsid w:val="34FBBC63"/>
    <w:rsid w:val="34FF3293"/>
    <w:rsid w:val="35035652"/>
    <w:rsid w:val="350783CD"/>
    <w:rsid w:val="35322F2D"/>
    <w:rsid w:val="35619F28"/>
    <w:rsid w:val="3563915F"/>
    <w:rsid w:val="356D3BA6"/>
    <w:rsid w:val="35CF34B7"/>
    <w:rsid w:val="35E32FDE"/>
    <w:rsid w:val="36019494"/>
    <w:rsid w:val="360D4444"/>
    <w:rsid w:val="3644CAC1"/>
    <w:rsid w:val="36457436"/>
    <w:rsid w:val="364632BF"/>
    <w:rsid w:val="369FE4BA"/>
    <w:rsid w:val="369FE87E"/>
    <w:rsid w:val="36AFE326"/>
    <w:rsid w:val="36F09825"/>
    <w:rsid w:val="36FD33D1"/>
    <w:rsid w:val="37030E19"/>
    <w:rsid w:val="3718FD51"/>
    <w:rsid w:val="3740C539"/>
    <w:rsid w:val="375B5596"/>
    <w:rsid w:val="376CFE3A"/>
    <w:rsid w:val="37A27DF3"/>
    <w:rsid w:val="37B84ECE"/>
    <w:rsid w:val="37CD7567"/>
    <w:rsid w:val="37EA2DB6"/>
    <w:rsid w:val="37FA6866"/>
    <w:rsid w:val="3803484C"/>
    <w:rsid w:val="381B086D"/>
    <w:rsid w:val="38243512"/>
    <w:rsid w:val="383C3C3C"/>
    <w:rsid w:val="3840EAD0"/>
    <w:rsid w:val="38586DCD"/>
    <w:rsid w:val="387389B7"/>
    <w:rsid w:val="38781FE5"/>
    <w:rsid w:val="387FF4A8"/>
    <w:rsid w:val="388E962A"/>
    <w:rsid w:val="3890C1F2"/>
    <w:rsid w:val="38C5FDE1"/>
    <w:rsid w:val="38DAD1AF"/>
    <w:rsid w:val="38ED2C06"/>
    <w:rsid w:val="38F687F1"/>
    <w:rsid w:val="38FEC8A0"/>
    <w:rsid w:val="391AB6FC"/>
    <w:rsid w:val="392268B7"/>
    <w:rsid w:val="392D3D5C"/>
    <w:rsid w:val="3938612A"/>
    <w:rsid w:val="39748693"/>
    <w:rsid w:val="3979E2DF"/>
    <w:rsid w:val="398D1257"/>
    <w:rsid w:val="3993D7CA"/>
    <w:rsid w:val="399839CB"/>
    <w:rsid w:val="39B2F12D"/>
    <w:rsid w:val="39B36971"/>
    <w:rsid w:val="39BBE201"/>
    <w:rsid w:val="39C6683F"/>
    <w:rsid w:val="39C8AD4A"/>
    <w:rsid w:val="39DC4CF2"/>
    <w:rsid w:val="39FF3F24"/>
    <w:rsid w:val="3A1F1036"/>
    <w:rsid w:val="3A2C8289"/>
    <w:rsid w:val="3A381887"/>
    <w:rsid w:val="3A5DDF70"/>
    <w:rsid w:val="3A7B2ABE"/>
    <w:rsid w:val="3A96429F"/>
    <w:rsid w:val="3AA32AB1"/>
    <w:rsid w:val="3AA46B47"/>
    <w:rsid w:val="3AAF1F8B"/>
    <w:rsid w:val="3AB5A54E"/>
    <w:rsid w:val="3ACD0444"/>
    <w:rsid w:val="3ACDEB95"/>
    <w:rsid w:val="3ACE6283"/>
    <w:rsid w:val="3ADDCD20"/>
    <w:rsid w:val="3B0053AB"/>
    <w:rsid w:val="3B0C599B"/>
    <w:rsid w:val="3B42C81D"/>
    <w:rsid w:val="3B49C11F"/>
    <w:rsid w:val="3B5873CB"/>
    <w:rsid w:val="3B620A97"/>
    <w:rsid w:val="3B966957"/>
    <w:rsid w:val="3BA43095"/>
    <w:rsid w:val="3BB2DCE3"/>
    <w:rsid w:val="3BEE20A9"/>
    <w:rsid w:val="3BF0E4CA"/>
    <w:rsid w:val="3C27FD77"/>
    <w:rsid w:val="3C2A466C"/>
    <w:rsid w:val="3C3A4407"/>
    <w:rsid w:val="3C6AF5A4"/>
    <w:rsid w:val="3CA1F17A"/>
    <w:rsid w:val="3CA82A8A"/>
    <w:rsid w:val="3CD0B7A6"/>
    <w:rsid w:val="3CD3500D"/>
    <w:rsid w:val="3D125930"/>
    <w:rsid w:val="3D1CC361"/>
    <w:rsid w:val="3D23DBB5"/>
    <w:rsid w:val="3D30E4C5"/>
    <w:rsid w:val="3D5166E8"/>
    <w:rsid w:val="3D6B15A2"/>
    <w:rsid w:val="3D834C36"/>
    <w:rsid w:val="3D9367BF"/>
    <w:rsid w:val="3DB530B4"/>
    <w:rsid w:val="3DB81FFE"/>
    <w:rsid w:val="3DBEC25E"/>
    <w:rsid w:val="3E1270E7"/>
    <w:rsid w:val="3E279052"/>
    <w:rsid w:val="3E2C6625"/>
    <w:rsid w:val="3E3A79CE"/>
    <w:rsid w:val="3E491FC3"/>
    <w:rsid w:val="3E835E73"/>
    <w:rsid w:val="3E850E1B"/>
    <w:rsid w:val="3EA62689"/>
    <w:rsid w:val="3EA6CC58"/>
    <w:rsid w:val="3EA744D4"/>
    <w:rsid w:val="3EDA72A9"/>
    <w:rsid w:val="3F0927AC"/>
    <w:rsid w:val="3F0DDFA5"/>
    <w:rsid w:val="3F176B7E"/>
    <w:rsid w:val="3F17DB0D"/>
    <w:rsid w:val="3F17FAA0"/>
    <w:rsid w:val="3F1F69B9"/>
    <w:rsid w:val="3F5A46EA"/>
    <w:rsid w:val="3F790109"/>
    <w:rsid w:val="3F7A3B2D"/>
    <w:rsid w:val="3F7C05CF"/>
    <w:rsid w:val="3FB31FA4"/>
    <w:rsid w:val="3FBA6AE1"/>
    <w:rsid w:val="3FBEFF8C"/>
    <w:rsid w:val="3FC900CF"/>
    <w:rsid w:val="3FDC7BB1"/>
    <w:rsid w:val="3FEC5355"/>
    <w:rsid w:val="400B6142"/>
    <w:rsid w:val="40152ECC"/>
    <w:rsid w:val="402F1F64"/>
    <w:rsid w:val="4039252D"/>
    <w:rsid w:val="4049BC92"/>
    <w:rsid w:val="405DA1B2"/>
    <w:rsid w:val="4067D268"/>
    <w:rsid w:val="407FFE78"/>
    <w:rsid w:val="40A216F3"/>
    <w:rsid w:val="40A7DFB8"/>
    <w:rsid w:val="40B53AE3"/>
    <w:rsid w:val="40C5AC6C"/>
    <w:rsid w:val="40CBDA46"/>
    <w:rsid w:val="41032AFC"/>
    <w:rsid w:val="4105C83D"/>
    <w:rsid w:val="411E5372"/>
    <w:rsid w:val="414162D6"/>
    <w:rsid w:val="41540A2B"/>
    <w:rsid w:val="41741F36"/>
    <w:rsid w:val="417C322A"/>
    <w:rsid w:val="417D614E"/>
    <w:rsid w:val="41B00D73"/>
    <w:rsid w:val="41C1218F"/>
    <w:rsid w:val="41C8F447"/>
    <w:rsid w:val="41D093D6"/>
    <w:rsid w:val="41D85016"/>
    <w:rsid w:val="41DB8AF3"/>
    <w:rsid w:val="41DBAA7C"/>
    <w:rsid w:val="41FE0AC1"/>
    <w:rsid w:val="423577D3"/>
    <w:rsid w:val="424CB7AA"/>
    <w:rsid w:val="4265E46D"/>
    <w:rsid w:val="426CD382"/>
    <w:rsid w:val="4296AD7E"/>
    <w:rsid w:val="42B0843D"/>
    <w:rsid w:val="42B949B1"/>
    <w:rsid w:val="42BEC7EB"/>
    <w:rsid w:val="42C69B20"/>
    <w:rsid w:val="42E3D777"/>
    <w:rsid w:val="42FB0175"/>
    <w:rsid w:val="4314CA1A"/>
    <w:rsid w:val="432C5BF4"/>
    <w:rsid w:val="4340856D"/>
    <w:rsid w:val="43414897"/>
    <w:rsid w:val="4373285B"/>
    <w:rsid w:val="4375ADF6"/>
    <w:rsid w:val="438B9EF4"/>
    <w:rsid w:val="4392966F"/>
    <w:rsid w:val="43CF2124"/>
    <w:rsid w:val="43CFAACF"/>
    <w:rsid w:val="43E5FCBD"/>
    <w:rsid w:val="43E92770"/>
    <w:rsid w:val="43EC527E"/>
    <w:rsid w:val="43F1A4A3"/>
    <w:rsid w:val="43F3FEE2"/>
    <w:rsid w:val="43F79F65"/>
    <w:rsid w:val="442C150A"/>
    <w:rsid w:val="4438AB4B"/>
    <w:rsid w:val="44526EC9"/>
    <w:rsid w:val="44588445"/>
    <w:rsid w:val="4478ADCE"/>
    <w:rsid w:val="4495808B"/>
    <w:rsid w:val="44A21A1F"/>
    <w:rsid w:val="44D7E3EE"/>
    <w:rsid w:val="44E3F21A"/>
    <w:rsid w:val="44E4E8E5"/>
    <w:rsid w:val="4521A211"/>
    <w:rsid w:val="45252351"/>
    <w:rsid w:val="453550B9"/>
    <w:rsid w:val="4548C30C"/>
    <w:rsid w:val="4585E28E"/>
    <w:rsid w:val="459195AB"/>
    <w:rsid w:val="459FE53C"/>
    <w:rsid w:val="45AD4395"/>
    <w:rsid w:val="45D18B94"/>
    <w:rsid w:val="45D68C9A"/>
    <w:rsid w:val="45E8ED3F"/>
    <w:rsid w:val="45EF8D45"/>
    <w:rsid w:val="46133CCF"/>
    <w:rsid w:val="461F4CD4"/>
    <w:rsid w:val="463FDA21"/>
    <w:rsid w:val="4655E437"/>
    <w:rsid w:val="465CB301"/>
    <w:rsid w:val="468312FE"/>
    <w:rsid w:val="4684D143"/>
    <w:rsid w:val="46B22831"/>
    <w:rsid w:val="46C31A92"/>
    <w:rsid w:val="46C8E0FE"/>
    <w:rsid w:val="46DC49EB"/>
    <w:rsid w:val="4717787A"/>
    <w:rsid w:val="471CE364"/>
    <w:rsid w:val="472DCAB3"/>
    <w:rsid w:val="47304999"/>
    <w:rsid w:val="4738DED1"/>
    <w:rsid w:val="474428B0"/>
    <w:rsid w:val="4788DD08"/>
    <w:rsid w:val="478A02D8"/>
    <w:rsid w:val="4793B9E4"/>
    <w:rsid w:val="47A692ED"/>
    <w:rsid w:val="47F9E52C"/>
    <w:rsid w:val="47FEF8A9"/>
    <w:rsid w:val="481BB4C7"/>
    <w:rsid w:val="4831E0DC"/>
    <w:rsid w:val="483B0F25"/>
    <w:rsid w:val="484C815C"/>
    <w:rsid w:val="484CA3FF"/>
    <w:rsid w:val="48719275"/>
    <w:rsid w:val="48ABCFEB"/>
    <w:rsid w:val="48C0B3AF"/>
    <w:rsid w:val="48CAEEF2"/>
    <w:rsid w:val="48F280FB"/>
    <w:rsid w:val="48F2AFBB"/>
    <w:rsid w:val="48F6C0B6"/>
    <w:rsid w:val="4916BE31"/>
    <w:rsid w:val="49417329"/>
    <w:rsid w:val="49420CE9"/>
    <w:rsid w:val="4945229D"/>
    <w:rsid w:val="49470E26"/>
    <w:rsid w:val="49725596"/>
    <w:rsid w:val="499C12DE"/>
    <w:rsid w:val="49B63707"/>
    <w:rsid w:val="49BCF4F6"/>
    <w:rsid w:val="49CDED22"/>
    <w:rsid w:val="49E2A0D4"/>
    <w:rsid w:val="49E99752"/>
    <w:rsid w:val="4A0380B4"/>
    <w:rsid w:val="4A0E46F3"/>
    <w:rsid w:val="4A338182"/>
    <w:rsid w:val="4A3D94D4"/>
    <w:rsid w:val="4A441C7B"/>
    <w:rsid w:val="4A528B3C"/>
    <w:rsid w:val="4A566747"/>
    <w:rsid w:val="4A63EB8F"/>
    <w:rsid w:val="4A792D6A"/>
    <w:rsid w:val="4A7EB39D"/>
    <w:rsid w:val="4A81FEA1"/>
    <w:rsid w:val="4A8F7D27"/>
    <w:rsid w:val="4A921925"/>
    <w:rsid w:val="4AA4F2D8"/>
    <w:rsid w:val="4AA86A26"/>
    <w:rsid w:val="4AC3C72F"/>
    <w:rsid w:val="4AC5FEFE"/>
    <w:rsid w:val="4AE40B56"/>
    <w:rsid w:val="4AF6008D"/>
    <w:rsid w:val="4B20CEAE"/>
    <w:rsid w:val="4B3CC21E"/>
    <w:rsid w:val="4B57993C"/>
    <w:rsid w:val="4B583249"/>
    <w:rsid w:val="4B5D2387"/>
    <w:rsid w:val="4B9149EF"/>
    <w:rsid w:val="4B9DAFD3"/>
    <w:rsid w:val="4BA23EBB"/>
    <w:rsid w:val="4BA760C4"/>
    <w:rsid w:val="4BB61EED"/>
    <w:rsid w:val="4BBB06D3"/>
    <w:rsid w:val="4BDDDC3B"/>
    <w:rsid w:val="4BE3E77E"/>
    <w:rsid w:val="4BF90A6F"/>
    <w:rsid w:val="4C180220"/>
    <w:rsid w:val="4C213FF6"/>
    <w:rsid w:val="4C479B0F"/>
    <w:rsid w:val="4C4E72AC"/>
    <w:rsid w:val="4C8B6128"/>
    <w:rsid w:val="4C8D3379"/>
    <w:rsid w:val="4C9E5691"/>
    <w:rsid w:val="4CC64C0E"/>
    <w:rsid w:val="4CD158C6"/>
    <w:rsid w:val="4CE69F9F"/>
    <w:rsid w:val="4CE6CE7D"/>
    <w:rsid w:val="4CF08A7F"/>
    <w:rsid w:val="4CF834AF"/>
    <w:rsid w:val="4CFE7CC7"/>
    <w:rsid w:val="4D240138"/>
    <w:rsid w:val="4D2C304A"/>
    <w:rsid w:val="4D304CFA"/>
    <w:rsid w:val="4D3C0367"/>
    <w:rsid w:val="4D457846"/>
    <w:rsid w:val="4D4BE0D4"/>
    <w:rsid w:val="4D4E3459"/>
    <w:rsid w:val="4D72DD52"/>
    <w:rsid w:val="4D7588A0"/>
    <w:rsid w:val="4D8F046F"/>
    <w:rsid w:val="4D90E056"/>
    <w:rsid w:val="4D967D4E"/>
    <w:rsid w:val="4DA3D0E7"/>
    <w:rsid w:val="4DB0B4CD"/>
    <w:rsid w:val="4DDFBB03"/>
    <w:rsid w:val="4E1CC15C"/>
    <w:rsid w:val="4E2AD0A4"/>
    <w:rsid w:val="4E446BFE"/>
    <w:rsid w:val="4E803487"/>
    <w:rsid w:val="4E828920"/>
    <w:rsid w:val="4E95F882"/>
    <w:rsid w:val="4EA21642"/>
    <w:rsid w:val="4EBB2DCA"/>
    <w:rsid w:val="4ECC77CD"/>
    <w:rsid w:val="4ECDD62E"/>
    <w:rsid w:val="4EE99CFC"/>
    <w:rsid w:val="4EF5B88E"/>
    <w:rsid w:val="4F02C05C"/>
    <w:rsid w:val="4F18F5D9"/>
    <w:rsid w:val="4F2B2A5C"/>
    <w:rsid w:val="4F2F8CA3"/>
    <w:rsid w:val="4F744163"/>
    <w:rsid w:val="4FA0650A"/>
    <w:rsid w:val="4FAF7326"/>
    <w:rsid w:val="4FB1F161"/>
    <w:rsid w:val="5008186F"/>
    <w:rsid w:val="500B1822"/>
    <w:rsid w:val="50147C78"/>
    <w:rsid w:val="502BE40D"/>
    <w:rsid w:val="503B764A"/>
    <w:rsid w:val="504F5B26"/>
    <w:rsid w:val="505702D2"/>
    <w:rsid w:val="5062C8DA"/>
    <w:rsid w:val="5065AC11"/>
    <w:rsid w:val="506D4A23"/>
    <w:rsid w:val="509EC2E6"/>
    <w:rsid w:val="50BE0382"/>
    <w:rsid w:val="50C8EFD6"/>
    <w:rsid w:val="50D2D18F"/>
    <w:rsid w:val="50F4549B"/>
    <w:rsid w:val="510A8972"/>
    <w:rsid w:val="5131766A"/>
    <w:rsid w:val="5137F8CB"/>
    <w:rsid w:val="513C56FF"/>
    <w:rsid w:val="513F61D0"/>
    <w:rsid w:val="51602676"/>
    <w:rsid w:val="518862F2"/>
    <w:rsid w:val="518EA460"/>
    <w:rsid w:val="51A28D8C"/>
    <w:rsid w:val="51A95342"/>
    <w:rsid w:val="51B91DBF"/>
    <w:rsid w:val="51D29DFE"/>
    <w:rsid w:val="51DDF0F1"/>
    <w:rsid w:val="51F01AA4"/>
    <w:rsid w:val="51F063FB"/>
    <w:rsid w:val="51F0C4FA"/>
    <w:rsid w:val="51F84688"/>
    <w:rsid w:val="52064322"/>
    <w:rsid w:val="5218E969"/>
    <w:rsid w:val="5221DA28"/>
    <w:rsid w:val="5230FB8B"/>
    <w:rsid w:val="5266A58B"/>
    <w:rsid w:val="526AF5F4"/>
    <w:rsid w:val="52723C4F"/>
    <w:rsid w:val="5273A4F7"/>
    <w:rsid w:val="527F581E"/>
    <w:rsid w:val="52850D18"/>
    <w:rsid w:val="52B2B9AE"/>
    <w:rsid w:val="52B8BCC0"/>
    <w:rsid w:val="52C71253"/>
    <w:rsid w:val="52CB3FAF"/>
    <w:rsid w:val="52D905D2"/>
    <w:rsid w:val="53129137"/>
    <w:rsid w:val="531574E3"/>
    <w:rsid w:val="53172630"/>
    <w:rsid w:val="536DD3E3"/>
    <w:rsid w:val="53831522"/>
    <w:rsid w:val="538C3FAC"/>
    <w:rsid w:val="5399D7E4"/>
    <w:rsid w:val="539B8E67"/>
    <w:rsid w:val="53CDF9B8"/>
    <w:rsid w:val="53F6E3A2"/>
    <w:rsid w:val="54004371"/>
    <w:rsid w:val="5405A72C"/>
    <w:rsid w:val="540E5644"/>
    <w:rsid w:val="541D82E7"/>
    <w:rsid w:val="5433633F"/>
    <w:rsid w:val="543AE98B"/>
    <w:rsid w:val="545549FD"/>
    <w:rsid w:val="5455728F"/>
    <w:rsid w:val="545EC399"/>
    <w:rsid w:val="5468D880"/>
    <w:rsid w:val="5474C9F5"/>
    <w:rsid w:val="547F196B"/>
    <w:rsid w:val="548F3521"/>
    <w:rsid w:val="54AB57F7"/>
    <w:rsid w:val="54B0E815"/>
    <w:rsid w:val="54BDEC57"/>
    <w:rsid w:val="54C3DDDF"/>
    <w:rsid w:val="54C716BC"/>
    <w:rsid w:val="54D97E60"/>
    <w:rsid w:val="54EB8827"/>
    <w:rsid w:val="550435AC"/>
    <w:rsid w:val="551C7CDF"/>
    <w:rsid w:val="552925D9"/>
    <w:rsid w:val="553C24C6"/>
    <w:rsid w:val="55520281"/>
    <w:rsid w:val="55689B94"/>
    <w:rsid w:val="556F0FC7"/>
    <w:rsid w:val="557825EC"/>
    <w:rsid w:val="557E03E7"/>
    <w:rsid w:val="559A9CAA"/>
    <w:rsid w:val="55A558F3"/>
    <w:rsid w:val="55C8B3FC"/>
    <w:rsid w:val="55D73587"/>
    <w:rsid w:val="55E6D55F"/>
    <w:rsid w:val="55FDBCCA"/>
    <w:rsid w:val="56049FDD"/>
    <w:rsid w:val="561DE66B"/>
    <w:rsid w:val="563462D4"/>
    <w:rsid w:val="564D5066"/>
    <w:rsid w:val="565A24C2"/>
    <w:rsid w:val="568FB52E"/>
    <w:rsid w:val="56A703E8"/>
    <w:rsid w:val="56A808F5"/>
    <w:rsid w:val="56B14BF3"/>
    <w:rsid w:val="56BE4F14"/>
    <w:rsid w:val="56D4834A"/>
    <w:rsid w:val="5702F39D"/>
    <w:rsid w:val="571CD163"/>
    <w:rsid w:val="572D4506"/>
    <w:rsid w:val="57434D02"/>
    <w:rsid w:val="575FA38E"/>
    <w:rsid w:val="5764F09A"/>
    <w:rsid w:val="5766D39A"/>
    <w:rsid w:val="57823D01"/>
    <w:rsid w:val="57A6AC02"/>
    <w:rsid w:val="57C166E1"/>
    <w:rsid w:val="57C3C6F3"/>
    <w:rsid w:val="57EB3EE1"/>
    <w:rsid w:val="57F65D4E"/>
    <w:rsid w:val="58007C4B"/>
    <w:rsid w:val="580183D1"/>
    <w:rsid w:val="58039BD6"/>
    <w:rsid w:val="580E6B61"/>
    <w:rsid w:val="58189AE3"/>
    <w:rsid w:val="5850B120"/>
    <w:rsid w:val="5866BB27"/>
    <w:rsid w:val="5879FA27"/>
    <w:rsid w:val="58882AED"/>
    <w:rsid w:val="58BB21B7"/>
    <w:rsid w:val="58CA70A3"/>
    <w:rsid w:val="58F68960"/>
    <w:rsid w:val="58FF67AE"/>
    <w:rsid w:val="591412AC"/>
    <w:rsid w:val="5929B4AD"/>
    <w:rsid w:val="592F0AD0"/>
    <w:rsid w:val="594E5A36"/>
    <w:rsid w:val="596CF090"/>
    <w:rsid w:val="597683E0"/>
    <w:rsid w:val="599C9E8B"/>
    <w:rsid w:val="59B544A0"/>
    <w:rsid w:val="59B5D01B"/>
    <w:rsid w:val="59D3824A"/>
    <w:rsid w:val="59DA30C6"/>
    <w:rsid w:val="5A02F0A7"/>
    <w:rsid w:val="5A23CCE5"/>
    <w:rsid w:val="5A2A5791"/>
    <w:rsid w:val="5A2C8091"/>
    <w:rsid w:val="5A388904"/>
    <w:rsid w:val="5A39F7ED"/>
    <w:rsid w:val="5A49201D"/>
    <w:rsid w:val="5A50ABC1"/>
    <w:rsid w:val="5ABCA5E3"/>
    <w:rsid w:val="5ACB22E6"/>
    <w:rsid w:val="5AE2E0BE"/>
    <w:rsid w:val="5AE9BD34"/>
    <w:rsid w:val="5AEF6DD8"/>
    <w:rsid w:val="5AFEE37B"/>
    <w:rsid w:val="5B11AAF0"/>
    <w:rsid w:val="5B3A311F"/>
    <w:rsid w:val="5B3E613A"/>
    <w:rsid w:val="5B4E7986"/>
    <w:rsid w:val="5B570951"/>
    <w:rsid w:val="5BB71114"/>
    <w:rsid w:val="5BD997D4"/>
    <w:rsid w:val="5BEF85F4"/>
    <w:rsid w:val="5C20657F"/>
    <w:rsid w:val="5C2F3800"/>
    <w:rsid w:val="5C7CDE97"/>
    <w:rsid w:val="5CB4247E"/>
    <w:rsid w:val="5CC9F4E2"/>
    <w:rsid w:val="5CCB24D5"/>
    <w:rsid w:val="5CE55EDA"/>
    <w:rsid w:val="5CE66613"/>
    <w:rsid w:val="5D5E2C2E"/>
    <w:rsid w:val="5D7AB453"/>
    <w:rsid w:val="5D9C868A"/>
    <w:rsid w:val="5D9FF0B7"/>
    <w:rsid w:val="5DA64722"/>
    <w:rsid w:val="5DB1CBF4"/>
    <w:rsid w:val="5DD3D142"/>
    <w:rsid w:val="5DDEDB43"/>
    <w:rsid w:val="5E04E983"/>
    <w:rsid w:val="5E296482"/>
    <w:rsid w:val="5E2D59FC"/>
    <w:rsid w:val="5E3CC5F5"/>
    <w:rsid w:val="5E5386DF"/>
    <w:rsid w:val="5E56D1DE"/>
    <w:rsid w:val="5E59A376"/>
    <w:rsid w:val="5E59D374"/>
    <w:rsid w:val="5E617C23"/>
    <w:rsid w:val="5E6D3935"/>
    <w:rsid w:val="5E70F132"/>
    <w:rsid w:val="5E75BFAC"/>
    <w:rsid w:val="5E7E9C6D"/>
    <w:rsid w:val="5E7FD7B4"/>
    <w:rsid w:val="5E92CF75"/>
    <w:rsid w:val="5E9395D5"/>
    <w:rsid w:val="5E9E98A0"/>
    <w:rsid w:val="5EA8F3C8"/>
    <w:rsid w:val="5EB74879"/>
    <w:rsid w:val="5EBDE4F8"/>
    <w:rsid w:val="5ECBFC5D"/>
    <w:rsid w:val="5EDD16F4"/>
    <w:rsid w:val="5F033B06"/>
    <w:rsid w:val="5F049ACC"/>
    <w:rsid w:val="5F3B9231"/>
    <w:rsid w:val="5F3EF792"/>
    <w:rsid w:val="5F61A0B5"/>
    <w:rsid w:val="5F6A1BE5"/>
    <w:rsid w:val="5F761D0B"/>
    <w:rsid w:val="5F840C70"/>
    <w:rsid w:val="5FAE5B5D"/>
    <w:rsid w:val="5FB281F7"/>
    <w:rsid w:val="5FCAF055"/>
    <w:rsid w:val="5FDB0DE0"/>
    <w:rsid w:val="5FF9CCCA"/>
    <w:rsid w:val="600291C3"/>
    <w:rsid w:val="604DFAD2"/>
    <w:rsid w:val="605F1C6E"/>
    <w:rsid w:val="60648A24"/>
    <w:rsid w:val="60737070"/>
    <w:rsid w:val="6075868C"/>
    <w:rsid w:val="60770A57"/>
    <w:rsid w:val="607AD25E"/>
    <w:rsid w:val="6087637C"/>
    <w:rsid w:val="608EF2B1"/>
    <w:rsid w:val="60B53C7D"/>
    <w:rsid w:val="60E96C74"/>
    <w:rsid w:val="60FA3938"/>
    <w:rsid w:val="6101F88D"/>
    <w:rsid w:val="61072AC9"/>
    <w:rsid w:val="6129B646"/>
    <w:rsid w:val="6132E8A8"/>
    <w:rsid w:val="61527276"/>
    <w:rsid w:val="616EC321"/>
    <w:rsid w:val="6176F84F"/>
    <w:rsid w:val="6186B133"/>
    <w:rsid w:val="618A1339"/>
    <w:rsid w:val="618ECC59"/>
    <w:rsid w:val="619D23A7"/>
    <w:rsid w:val="61A3DC9A"/>
    <w:rsid w:val="61B6C45B"/>
    <w:rsid w:val="61D4167A"/>
    <w:rsid w:val="61D60380"/>
    <w:rsid w:val="61D8CCD9"/>
    <w:rsid w:val="61E48803"/>
    <w:rsid w:val="61FFE6FD"/>
    <w:rsid w:val="62146743"/>
    <w:rsid w:val="622157EA"/>
    <w:rsid w:val="62369D3B"/>
    <w:rsid w:val="62831D21"/>
    <w:rsid w:val="628ADBEA"/>
    <w:rsid w:val="62932FA8"/>
    <w:rsid w:val="62A2325E"/>
    <w:rsid w:val="62B3BFAC"/>
    <w:rsid w:val="62DFD2DA"/>
    <w:rsid w:val="62E11F3F"/>
    <w:rsid w:val="6300969B"/>
    <w:rsid w:val="6335B790"/>
    <w:rsid w:val="633E74A1"/>
    <w:rsid w:val="634460BD"/>
    <w:rsid w:val="63526D35"/>
    <w:rsid w:val="635FF798"/>
    <w:rsid w:val="637FC575"/>
    <w:rsid w:val="63C04CF1"/>
    <w:rsid w:val="63D6234E"/>
    <w:rsid w:val="63DC644C"/>
    <w:rsid w:val="6408C48B"/>
    <w:rsid w:val="6419AB04"/>
    <w:rsid w:val="6431156D"/>
    <w:rsid w:val="643821CF"/>
    <w:rsid w:val="6443CE86"/>
    <w:rsid w:val="6452B6F8"/>
    <w:rsid w:val="6454DF51"/>
    <w:rsid w:val="6463CF3E"/>
    <w:rsid w:val="64852DA1"/>
    <w:rsid w:val="64955869"/>
    <w:rsid w:val="64A3D866"/>
    <w:rsid w:val="64A43156"/>
    <w:rsid w:val="64AB5139"/>
    <w:rsid w:val="64BE1440"/>
    <w:rsid w:val="64C1E95C"/>
    <w:rsid w:val="64CFC95E"/>
    <w:rsid w:val="64FDCFCF"/>
    <w:rsid w:val="651AE73B"/>
    <w:rsid w:val="653A1FA6"/>
    <w:rsid w:val="654E8784"/>
    <w:rsid w:val="6588A3BD"/>
    <w:rsid w:val="659C5F61"/>
    <w:rsid w:val="65A6D9A0"/>
    <w:rsid w:val="65B8B3D5"/>
    <w:rsid w:val="65E77BE0"/>
    <w:rsid w:val="65EB606E"/>
    <w:rsid w:val="65EC54E5"/>
    <w:rsid w:val="65F103F4"/>
    <w:rsid w:val="65F34DF4"/>
    <w:rsid w:val="65F8FF26"/>
    <w:rsid w:val="6621AD91"/>
    <w:rsid w:val="662BB842"/>
    <w:rsid w:val="662E7D20"/>
    <w:rsid w:val="66412A07"/>
    <w:rsid w:val="665B33CD"/>
    <w:rsid w:val="667A8295"/>
    <w:rsid w:val="668C3195"/>
    <w:rsid w:val="6698132E"/>
    <w:rsid w:val="669E3736"/>
    <w:rsid w:val="66C099A5"/>
    <w:rsid w:val="66DBDB2D"/>
    <w:rsid w:val="66DEC142"/>
    <w:rsid w:val="66F22F38"/>
    <w:rsid w:val="6713B779"/>
    <w:rsid w:val="672BD71F"/>
    <w:rsid w:val="6739C7A8"/>
    <w:rsid w:val="6756DB5A"/>
    <w:rsid w:val="676AB5C6"/>
    <w:rsid w:val="676B093D"/>
    <w:rsid w:val="67735A4E"/>
    <w:rsid w:val="678D9AB7"/>
    <w:rsid w:val="679950ED"/>
    <w:rsid w:val="679D67E5"/>
    <w:rsid w:val="67A031D3"/>
    <w:rsid w:val="67AD7F86"/>
    <w:rsid w:val="67BB8186"/>
    <w:rsid w:val="67DA1A6D"/>
    <w:rsid w:val="680CE0E6"/>
    <w:rsid w:val="68114B89"/>
    <w:rsid w:val="681E0366"/>
    <w:rsid w:val="6829D302"/>
    <w:rsid w:val="68377FAE"/>
    <w:rsid w:val="68620467"/>
    <w:rsid w:val="68671D62"/>
    <w:rsid w:val="6885B3A6"/>
    <w:rsid w:val="68A84D2E"/>
    <w:rsid w:val="68BAA867"/>
    <w:rsid w:val="68C4BBF2"/>
    <w:rsid w:val="68FF0BF3"/>
    <w:rsid w:val="69079D9B"/>
    <w:rsid w:val="692AEEB6"/>
    <w:rsid w:val="6935214E"/>
    <w:rsid w:val="693960A0"/>
    <w:rsid w:val="693DFA8D"/>
    <w:rsid w:val="697D1328"/>
    <w:rsid w:val="699E4A68"/>
    <w:rsid w:val="69A7F3C5"/>
    <w:rsid w:val="69A9CE23"/>
    <w:rsid w:val="69CEAF7E"/>
    <w:rsid w:val="69CEC5D0"/>
    <w:rsid w:val="69E507A7"/>
    <w:rsid w:val="69E82A70"/>
    <w:rsid w:val="69E85D8F"/>
    <w:rsid w:val="6A02B502"/>
    <w:rsid w:val="6A051DE9"/>
    <w:rsid w:val="6A170DB5"/>
    <w:rsid w:val="6A28A431"/>
    <w:rsid w:val="6A36E0B4"/>
    <w:rsid w:val="6A39D6F3"/>
    <w:rsid w:val="6A4AC98E"/>
    <w:rsid w:val="6A55E093"/>
    <w:rsid w:val="6A691A7C"/>
    <w:rsid w:val="6A73F60F"/>
    <w:rsid w:val="6A81B5D6"/>
    <w:rsid w:val="6A85334A"/>
    <w:rsid w:val="6A86BE52"/>
    <w:rsid w:val="6A984C6D"/>
    <w:rsid w:val="6AA59EDF"/>
    <w:rsid w:val="6ABAF091"/>
    <w:rsid w:val="6ABF1333"/>
    <w:rsid w:val="6ABF8913"/>
    <w:rsid w:val="6AC25EF5"/>
    <w:rsid w:val="6ACA32C2"/>
    <w:rsid w:val="6ACD4888"/>
    <w:rsid w:val="6AE25D06"/>
    <w:rsid w:val="6AFE3D69"/>
    <w:rsid w:val="6B089E86"/>
    <w:rsid w:val="6B142F92"/>
    <w:rsid w:val="6B1C180C"/>
    <w:rsid w:val="6B2059BB"/>
    <w:rsid w:val="6B20EF63"/>
    <w:rsid w:val="6B358D7A"/>
    <w:rsid w:val="6B37B02D"/>
    <w:rsid w:val="6B43A569"/>
    <w:rsid w:val="6B5C7F19"/>
    <w:rsid w:val="6B6BF7A4"/>
    <w:rsid w:val="6B7016DD"/>
    <w:rsid w:val="6B981738"/>
    <w:rsid w:val="6B996C27"/>
    <w:rsid w:val="6BFFFA6C"/>
    <w:rsid w:val="6C101CB2"/>
    <w:rsid w:val="6C24A293"/>
    <w:rsid w:val="6C2E593B"/>
    <w:rsid w:val="6C363510"/>
    <w:rsid w:val="6C391206"/>
    <w:rsid w:val="6C3DD71C"/>
    <w:rsid w:val="6C69C159"/>
    <w:rsid w:val="6C6CC210"/>
    <w:rsid w:val="6C707010"/>
    <w:rsid w:val="6C7DC608"/>
    <w:rsid w:val="6C97528D"/>
    <w:rsid w:val="6C9DFA37"/>
    <w:rsid w:val="6CC920C5"/>
    <w:rsid w:val="6CDE3836"/>
    <w:rsid w:val="6CE05DB5"/>
    <w:rsid w:val="6D155690"/>
    <w:rsid w:val="6D483DFA"/>
    <w:rsid w:val="6D647E5D"/>
    <w:rsid w:val="6D6E346F"/>
    <w:rsid w:val="6D867D7A"/>
    <w:rsid w:val="6D9C12A8"/>
    <w:rsid w:val="6DD0E313"/>
    <w:rsid w:val="6DE54947"/>
    <w:rsid w:val="6DE5CD0B"/>
    <w:rsid w:val="6E1C97A6"/>
    <w:rsid w:val="6E2F547F"/>
    <w:rsid w:val="6E38CEA2"/>
    <w:rsid w:val="6E682D41"/>
    <w:rsid w:val="6E6BE46A"/>
    <w:rsid w:val="6E7D81C0"/>
    <w:rsid w:val="6E88CDC6"/>
    <w:rsid w:val="6E8F7D26"/>
    <w:rsid w:val="6E9F102C"/>
    <w:rsid w:val="6EC33B4A"/>
    <w:rsid w:val="6EEA3546"/>
    <w:rsid w:val="6F217F47"/>
    <w:rsid w:val="6F3E509D"/>
    <w:rsid w:val="6F48EC22"/>
    <w:rsid w:val="6F52CAE9"/>
    <w:rsid w:val="6F54ACC4"/>
    <w:rsid w:val="6F7B70B1"/>
    <w:rsid w:val="6F92E2F8"/>
    <w:rsid w:val="6FBA5F89"/>
    <w:rsid w:val="6FD4A247"/>
    <w:rsid w:val="6FD779B0"/>
    <w:rsid w:val="6FE934A6"/>
    <w:rsid w:val="700307F5"/>
    <w:rsid w:val="700D479E"/>
    <w:rsid w:val="7010B5BB"/>
    <w:rsid w:val="70250601"/>
    <w:rsid w:val="7026A4F2"/>
    <w:rsid w:val="70313467"/>
    <w:rsid w:val="703784D2"/>
    <w:rsid w:val="703B8067"/>
    <w:rsid w:val="705D15A7"/>
    <w:rsid w:val="7077AA5D"/>
    <w:rsid w:val="70AB090C"/>
    <w:rsid w:val="70CC408C"/>
    <w:rsid w:val="70D3AB0F"/>
    <w:rsid w:val="70D90AD3"/>
    <w:rsid w:val="70FE52CC"/>
    <w:rsid w:val="71048B2C"/>
    <w:rsid w:val="710820D7"/>
    <w:rsid w:val="711F67FD"/>
    <w:rsid w:val="712DDF5C"/>
    <w:rsid w:val="712E78FB"/>
    <w:rsid w:val="713CDC96"/>
    <w:rsid w:val="71728466"/>
    <w:rsid w:val="7184AAB7"/>
    <w:rsid w:val="71A000AB"/>
    <w:rsid w:val="71D21668"/>
    <w:rsid w:val="71EB36E9"/>
    <w:rsid w:val="7207866B"/>
    <w:rsid w:val="721CBEBE"/>
    <w:rsid w:val="721CFE5F"/>
    <w:rsid w:val="721DEF85"/>
    <w:rsid w:val="721E6917"/>
    <w:rsid w:val="72336013"/>
    <w:rsid w:val="72451316"/>
    <w:rsid w:val="724F6338"/>
    <w:rsid w:val="724F6AC2"/>
    <w:rsid w:val="72582A1C"/>
    <w:rsid w:val="7280AFAF"/>
    <w:rsid w:val="729302B1"/>
    <w:rsid w:val="72BDA60A"/>
    <w:rsid w:val="72CDE06E"/>
    <w:rsid w:val="72FF70FE"/>
    <w:rsid w:val="730E5560"/>
    <w:rsid w:val="7321F807"/>
    <w:rsid w:val="73284012"/>
    <w:rsid w:val="733C2FF7"/>
    <w:rsid w:val="7340D230"/>
    <w:rsid w:val="734732F4"/>
    <w:rsid w:val="734896D5"/>
    <w:rsid w:val="73594CF8"/>
    <w:rsid w:val="73CC0B51"/>
    <w:rsid w:val="73D5D610"/>
    <w:rsid w:val="73D82F49"/>
    <w:rsid w:val="73DCFF9C"/>
    <w:rsid w:val="73DD0F25"/>
    <w:rsid w:val="7402E384"/>
    <w:rsid w:val="7408C865"/>
    <w:rsid w:val="7409A91E"/>
    <w:rsid w:val="7438B615"/>
    <w:rsid w:val="744C68B1"/>
    <w:rsid w:val="749456FE"/>
    <w:rsid w:val="74A0D02E"/>
    <w:rsid w:val="74A4C680"/>
    <w:rsid w:val="74AEDA00"/>
    <w:rsid w:val="74B66673"/>
    <w:rsid w:val="74B99B30"/>
    <w:rsid w:val="74C856E1"/>
    <w:rsid w:val="74F50EE8"/>
    <w:rsid w:val="74FADD9B"/>
    <w:rsid w:val="7508A09A"/>
    <w:rsid w:val="750AEDC7"/>
    <w:rsid w:val="752BFE1C"/>
    <w:rsid w:val="75526E8B"/>
    <w:rsid w:val="7561249C"/>
    <w:rsid w:val="7564AC81"/>
    <w:rsid w:val="7572F7A5"/>
    <w:rsid w:val="75A3BFB6"/>
    <w:rsid w:val="75ACB0CB"/>
    <w:rsid w:val="75BEEC7E"/>
    <w:rsid w:val="75E3C749"/>
    <w:rsid w:val="762D21A8"/>
    <w:rsid w:val="76975A70"/>
    <w:rsid w:val="76AD3AD9"/>
    <w:rsid w:val="76C9D70D"/>
    <w:rsid w:val="76CBEF1E"/>
    <w:rsid w:val="76CC07A7"/>
    <w:rsid w:val="772A969A"/>
    <w:rsid w:val="772E609E"/>
    <w:rsid w:val="774973C6"/>
    <w:rsid w:val="776873CF"/>
    <w:rsid w:val="7780FA36"/>
    <w:rsid w:val="77811370"/>
    <w:rsid w:val="77862772"/>
    <w:rsid w:val="7787A8D9"/>
    <w:rsid w:val="780C173D"/>
    <w:rsid w:val="7827FB3C"/>
    <w:rsid w:val="783A6B8A"/>
    <w:rsid w:val="783B04B8"/>
    <w:rsid w:val="783FBEF4"/>
    <w:rsid w:val="7842A07B"/>
    <w:rsid w:val="789F8D62"/>
    <w:rsid w:val="78DFAB00"/>
    <w:rsid w:val="78FDA4BA"/>
    <w:rsid w:val="7907031F"/>
    <w:rsid w:val="7910BD1A"/>
    <w:rsid w:val="791D6F02"/>
    <w:rsid w:val="793366CD"/>
    <w:rsid w:val="793A553F"/>
    <w:rsid w:val="793CCF23"/>
    <w:rsid w:val="7960E713"/>
    <w:rsid w:val="7968F427"/>
    <w:rsid w:val="7977C2B5"/>
    <w:rsid w:val="7980CABE"/>
    <w:rsid w:val="7989904C"/>
    <w:rsid w:val="798B61B2"/>
    <w:rsid w:val="79A1FC79"/>
    <w:rsid w:val="79CC6058"/>
    <w:rsid w:val="79CEE220"/>
    <w:rsid w:val="79D05F73"/>
    <w:rsid w:val="79DB8D4F"/>
    <w:rsid w:val="79EEFBF5"/>
    <w:rsid w:val="79F98A44"/>
    <w:rsid w:val="7A234560"/>
    <w:rsid w:val="7A36FF47"/>
    <w:rsid w:val="7A3A6102"/>
    <w:rsid w:val="7A3EB76A"/>
    <w:rsid w:val="7A54D669"/>
    <w:rsid w:val="7A60DBFA"/>
    <w:rsid w:val="7A793544"/>
    <w:rsid w:val="7A7B6784"/>
    <w:rsid w:val="7A87E22D"/>
    <w:rsid w:val="7A948D28"/>
    <w:rsid w:val="7AB3B196"/>
    <w:rsid w:val="7AC33F24"/>
    <w:rsid w:val="7ACE603A"/>
    <w:rsid w:val="7B14DDAE"/>
    <w:rsid w:val="7B254F37"/>
    <w:rsid w:val="7B279D6A"/>
    <w:rsid w:val="7B3A7FA4"/>
    <w:rsid w:val="7B8444F4"/>
    <w:rsid w:val="7B85D269"/>
    <w:rsid w:val="7BAF2072"/>
    <w:rsid w:val="7BAF986A"/>
    <w:rsid w:val="7BB77D77"/>
    <w:rsid w:val="7BC098C7"/>
    <w:rsid w:val="7BDCB2B2"/>
    <w:rsid w:val="7BE38757"/>
    <w:rsid w:val="7BFA59D2"/>
    <w:rsid w:val="7C134892"/>
    <w:rsid w:val="7C14611B"/>
    <w:rsid w:val="7C2E163F"/>
    <w:rsid w:val="7C30EDFA"/>
    <w:rsid w:val="7C51E2F6"/>
    <w:rsid w:val="7C6ECED3"/>
    <w:rsid w:val="7C9C2F2D"/>
    <w:rsid w:val="7CAA405B"/>
    <w:rsid w:val="7CB40BB0"/>
    <w:rsid w:val="7CBDD57C"/>
    <w:rsid w:val="7CF82FB5"/>
    <w:rsid w:val="7D1A036F"/>
    <w:rsid w:val="7D2B4610"/>
    <w:rsid w:val="7D668D65"/>
    <w:rsid w:val="7D6F3930"/>
    <w:rsid w:val="7D71C3FD"/>
    <w:rsid w:val="7D8DBFD1"/>
    <w:rsid w:val="7DA659C5"/>
    <w:rsid w:val="7DAA3EB0"/>
    <w:rsid w:val="7DAC7C22"/>
    <w:rsid w:val="7DCA4B47"/>
    <w:rsid w:val="7DCA626D"/>
    <w:rsid w:val="7DE56ECB"/>
    <w:rsid w:val="7E06C8B9"/>
    <w:rsid w:val="7E0F5362"/>
    <w:rsid w:val="7E166CFB"/>
    <w:rsid w:val="7E3C9611"/>
    <w:rsid w:val="7E419535"/>
    <w:rsid w:val="7E5B3987"/>
    <w:rsid w:val="7E6DF1A0"/>
    <w:rsid w:val="7E704427"/>
    <w:rsid w:val="7E78DC5E"/>
    <w:rsid w:val="7E8F1DBC"/>
    <w:rsid w:val="7EA5E2F7"/>
    <w:rsid w:val="7EAD7E25"/>
    <w:rsid w:val="7ED59ED6"/>
    <w:rsid w:val="7EDA9E3B"/>
    <w:rsid w:val="7EDB702D"/>
    <w:rsid w:val="7EDC131C"/>
    <w:rsid w:val="7EF1A52D"/>
    <w:rsid w:val="7F15717F"/>
    <w:rsid w:val="7F3569B5"/>
    <w:rsid w:val="7F4126F8"/>
    <w:rsid w:val="7F4F8388"/>
    <w:rsid w:val="7F616C79"/>
    <w:rsid w:val="7F743A88"/>
    <w:rsid w:val="7F8D91B4"/>
    <w:rsid w:val="7F8EC10D"/>
    <w:rsid w:val="7FC0DED1"/>
    <w:rsid w:val="7FC9DFCD"/>
    <w:rsid w:val="7FD42E1B"/>
    <w:rsid w:val="7FFC5D87"/>
    <w:rsid w:val="7FFCA7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45036"/>
  <w15:docId w15:val="{7650D40E-13D9-4A67-B34D-311E3CC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9C7"/>
    <w:pPr>
      <w:spacing w:after="0"/>
    </w:pPr>
    <w:rPr>
      <w:rFonts w:eastAsia="Times New Roman"/>
    </w:rPr>
  </w:style>
  <w:style w:type="paragraph" w:styleId="Heading1">
    <w:name w:val="heading 1"/>
    <w:basedOn w:val="Normal"/>
    <w:next w:val="Normal"/>
    <w:link w:val="Heading1Char"/>
    <w:uiPriority w:val="9"/>
    <w:qFormat/>
    <w:rsid w:val="009C2736"/>
    <w:pPr>
      <w:keepNext/>
      <w:keepLines/>
      <w:numPr>
        <w:numId w:val="11"/>
      </w:numPr>
      <w:spacing w:before="120"/>
      <w:outlineLvl w:val="0"/>
    </w:pPr>
    <w:rPr>
      <w:rFonts w:ascii="Arial Bold" w:eastAsiaTheme="majorEastAsia" w:hAnsi="Arial Bold" w:cstheme="majorBidi"/>
      <w:b/>
      <w:bCs/>
      <w:smallCaps/>
      <w:color w:val="EE2A24" w:themeColor="text2"/>
      <w:szCs w:val="28"/>
    </w:rPr>
  </w:style>
  <w:style w:type="paragraph" w:styleId="Heading2">
    <w:name w:val="heading 2"/>
    <w:aliases w:val="H2,Sub-heading,h2,style2,Chapter Title,Heading 1.1,2,Header 2,Func Header,Attribute Heading 2,Xpedior2,Chapter,1.Seite,testHeading 2,Tempo Heading 2,Project 2,RFS 2,Outline2,Major,Head2,Heading 2 Hidden,Header 21,Func Header1,Header 22,2m,SD 2"/>
    <w:basedOn w:val="Normal"/>
    <w:next w:val="Normal"/>
    <w:link w:val="Heading2Char"/>
    <w:uiPriority w:val="9"/>
    <w:qFormat/>
    <w:rsid w:val="009C2736"/>
    <w:pPr>
      <w:keepNext/>
      <w:keepLines/>
      <w:numPr>
        <w:ilvl w:val="1"/>
        <w:numId w:val="11"/>
      </w:numPr>
      <w:spacing w:before="120"/>
      <w:outlineLvl w:val="1"/>
    </w:pPr>
    <w:rPr>
      <w:rFonts w:ascii="Arial" w:eastAsiaTheme="majorEastAsia" w:hAnsi="Arial" w:cstheme="majorBidi"/>
      <w:b/>
      <w:bCs/>
      <w:szCs w:val="26"/>
    </w:rPr>
  </w:style>
  <w:style w:type="paragraph" w:styleId="Heading3">
    <w:name w:val="heading 3"/>
    <w:aliases w:val="H3,h3,Level II for #'s,Internal Head,SideHead,Internal H,1.2.3.,Paragraph,Head3,3,Level 3 Head,h31,Head31,31,2nd Level Head,h3 sub heading,Subhead B,Tempo Heading 3,見出し 3,??? 3,Outline3,Minor,Topic Title,top,H31,subhead"/>
    <w:basedOn w:val="Normal"/>
    <w:next w:val="Normal"/>
    <w:link w:val="Heading3Char"/>
    <w:uiPriority w:val="9"/>
    <w:qFormat/>
    <w:rsid w:val="003833E3"/>
    <w:pPr>
      <w:keepNext/>
      <w:keepLines/>
      <w:numPr>
        <w:ilvl w:val="2"/>
        <w:numId w:val="11"/>
      </w:numPr>
      <w:spacing w:before="120"/>
      <w:outlineLvl w:val="2"/>
    </w:pPr>
    <w:rPr>
      <w:rFonts w:ascii="Arial" w:eastAsiaTheme="majorEastAsia" w:hAnsi="Arial" w:cstheme="majorBidi"/>
      <w:b/>
      <w:bCs/>
      <w:i/>
      <w:color w:val="000000" w:themeColor="text1"/>
    </w:rPr>
  </w:style>
  <w:style w:type="paragraph" w:styleId="Heading4">
    <w:name w:val="heading 4"/>
    <w:aliases w:val="1.1.1.2"/>
    <w:basedOn w:val="Normal"/>
    <w:next w:val="Normal"/>
    <w:link w:val="Heading4Char"/>
    <w:uiPriority w:val="9"/>
    <w:qFormat/>
    <w:rsid w:val="00DF7E75"/>
    <w:pPr>
      <w:keepNext/>
      <w:keepLines/>
      <w:numPr>
        <w:ilvl w:val="3"/>
        <w:numId w:val="11"/>
      </w:numPr>
      <w:spacing w:before="120"/>
      <w:outlineLvl w:val="3"/>
    </w:pPr>
    <w:rPr>
      <w:rFonts w:ascii="Arial" w:eastAsiaTheme="majorEastAsia" w:hAnsi="Arial" w:cstheme="majorBidi"/>
      <w:b/>
      <w:bCs/>
      <w:i/>
      <w:iCs/>
    </w:rPr>
  </w:style>
  <w:style w:type="paragraph" w:styleId="Heading5">
    <w:name w:val="heading 5"/>
    <w:aliases w:val="Block Label"/>
    <w:basedOn w:val="Normal"/>
    <w:next w:val="Normal"/>
    <w:link w:val="Heading5Char"/>
    <w:uiPriority w:val="9"/>
    <w:qFormat/>
    <w:rsid w:val="009C2736"/>
    <w:pPr>
      <w:keepNext/>
      <w:keepLines/>
      <w:numPr>
        <w:ilvl w:val="4"/>
        <w:numId w:val="11"/>
      </w:numPr>
      <w:spacing w:before="120"/>
      <w:outlineLvl w:val="4"/>
    </w:pPr>
    <w:rPr>
      <w:rFonts w:eastAsiaTheme="majorEastAsia" w:cstheme="majorBidi"/>
      <w:b/>
      <w:i/>
    </w:rPr>
  </w:style>
  <w:style w:type="paragraph" w:styleId="Heading6">
    <w:name w:val="heading 6"/>
    <w:aliases w:val="Sub-bullet point"/>
    <w:basedOn w:val="Normal"/>
    <w:next w:val="Normal"/>
    <w:link w:val="Heading6Char"/>
    <w:uiPriority w:val="9"/>
    <w:unhideWhenUsed/>
    <w:qFormat/>
    <w:rsid w:val="009C2736"/>
    <w:pPr>
      <w:keepNext/>
      <w:keepLines/>
      <w:numPr>
        <w:ilvl w:val="5"/>
        <w:numId w:val="11"/>
      </w:numPr>
      <w:spacing w:before="200"/>
      <w:outlineLvl w:val="5"/>
    </w:pPr>
    <w:rPr>
      <w:rFonts w:asciiTheme="majorHAnsi" w:eastAsiaTheme="majorEastAsia" w:hAnsiTheme="majorHAnsi" w:cstheme="majorBidi"/>
      <w:i/>
      <w:iCs/>
      <w:color w:val="320000" w:themeColor="accent1" w:themeShade="7F"/>
    </w:rPr>
  </w:style>
  <w:style w:type="paragraph" w:styleId="Heading7">
    <w:name w:val="heading 7"/>
    <w:aliases w:val="Para no numbering"/>
    <w:basedOn w:val="Normal"/>
    <w:next w:val="Normal"/>
    <w:link w:val="Heading7Char"/>
    <w:uiPriority w:val="9"/>
    <w:unhideWhenUsed/>
    <w:qFormat/>
    <w:rsid w:val="009C273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No num/gap"/>
    <w:basedOn w:val="Normal"/>
    <w:next w:val="Normal"/>
    <w:link w:val="Heading8Char"/>
    <w:uiPriority w:val="9"/>
    <w:unhideWhenUsed/>
    <w:qFormat/>
    <w:rsid w:val="009C273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able 1,Code eg's"/>
    <w:basedOn w:val="Normal"/>
    <w:next w:val="Normal"/>
    <w:link w:val="Heading9Char"/>
    <w:uiPriority w:val="9"/>
    <w:unhideWhenUsed/>
    <w:qFormat/>
    <w:rsid w:val="009C273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Value Add Box,pptablecells right columns"/>
    <w:basedOn w:val="TableNormal"/>
    <w:uiPriority w:val="59"/>
    <w:rsid w:val="00374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4TitlePageTitle">
    <w:name w:val="K4_TitlePage_Title"/>
    <w:basedOn w:val="Normal"/>
    <w:rsid w:val="001674D6"/>
    <w:pPr>
      <w:contextualSpacing/>
    </w:pPr>
    <w:rPr>
      <w:b/>
      <w:color w:val="EE2A24" w:themeColor="text2"/>
      <w:sz w:val="44"/>
    </w:rPr>
  </w:style>
  <w:style w:type="character" w:customStyle="1" w:styleId="K4TitlePageSubTitle">
    <w:name w:val="K4_TitlePage_SubTitle"/>
    <w:basedOn w:val="DefaultParagraphFont"/>
    <w:rsid w:val="001674D6"/>
    <w:rPr>
      <w:rFonts w:ascii="Times New Roman" w:hAnsi="Times New Roman"/>
      <w:b/>
      <w:color w:val="455560" w:themeColor="accent2"/>
      <w:sz w:val="36"/>
    </w:rPr>
  </w:style>
  <w:style w:type="paragraph" w:customStyle="1" w:styleId="K4TitlePageVolumeInfo">
    <w:name w:val="K4_TitlePage_VolumeInfo"/>
    <w:basedOn w:val="Normal"/>
    <w:qFormat/>
    <w:rsid w:val="001674D6"/>
    <w:rPr>
      <w:color w:val="455560" w:themeColor="accent2"/>
      <w:sz w:val="28"/>
    </w:rPr>
  </w:style>
  <w:style w:type="paragraph" w:styleId="BalloonText">
    <w:name w:val="Balloon Text"/>
    <w:basedOn w:val="Normal"/>
    <w:link w:val="BalloonTextChar"/>
    <w:uiPriority w:val="99"/>
    <w:semiHidden/>
    <w:unhideWhenUsed/>
    <w:rsid w:val="00B053A7"/>
    <w:rPr>
      <w:rFonts w:ascii="Tahoma" w:hAnsi="Tahoma" w:cs="Tahoma"/>
      <w:sz w:val="16"/>
      <w:szCs w:val="16"/>
    </w:rPr>
  </w:style>
  <w:style w:type="character" w:customStyle="1" w:styleId="BalloonTextChar">
    <w:name w:val="Balloon Text Char"/>
    <w:basedOn w:val="DefaultParagraphFont"/>
    <w:link w:val="BalloonText"/>
    <w:uiPriority w:val="99"/>
    <w:semiHidden/>
    <w:rsid w:val="00B053A7"/>
    <w:rPr>
      <w:rFonts w:ascii="Tahoma" w:hAnsi="Tahoma" w:cs="Tahoma"/>
      <w:sz w:val="16"/>
      <w:szCs w:val="16"/>
    </w:rPr>
  </w:style>
  <w:style w:type="paragraph" w:customStyle="1" w:styleId="K4TitlePageDate">
    <w:name w:val="K4_TitlePage_Date"/>
    <w:basedOn w:val="K4TitlePageVolumeInfo"/>
    <w:qFormat/>
    <w:rsid w:val="001674D6"/>
    <w:pPr>
      <w:spacing w:after="1200"/>
    </w:pPr>
    <w:rPr>
      <w:b/>
      <w:sz w:val="22"/>
    </w:rPr>
  </w:style>
  <w:style w:type="paragraph" w:styleId="Header">
    <w:name w:val="header"/>
    <w:aliases w:val="Serco_Header,h,K4_Header"/>
    <w:basedOn w:val="Normal"/>
    <w:link w:val="HeaderChar"/>
    <w:uiPriority w:val="99"/>
    <w:unhideWhenUsed/>
    <w:rsid w:val="001674D6"/>
    <w:pPr>
      <w:tabs>
        <w:tab w:val="center" w:pos="4680"/>
        <w:tab w:val="right" w:pos="9360"/>
      </w:tabs>
      <w:ind w:left="43"/>
      <w:contextualSpacing/>
    </w:pPr>
    <w:rPr>
      <w:sz w:val="16"/>
    </w:rPr>
  </w:style>
  <w:style w:type="character" w:customStyle="1" w:styleId="HeaderChar">
    <w:name w:val="Header Char"/>
    <w:aliases w:val="Serco_Header Char,h Char,K4_Header Char"/>
    <w:basedOn w:val="DefaultParagraphFont"/>
    <w:link w:val="Header"/>
    <w:uiPriority w:val="99"/>
    <w:rsid w:val="001674D6"/>
    <w:rPr>
      <w:rFonts w:eastAsia="Times New Roman"/>
      <w:sz w:val="16"/>
    </w:rPr>
  </w:style>
  <w:style w:type="paragraph" w:styleId="Footer">
    <w:name w:val="footer"/>
    <w:aliases w:val="Serco_Footer"/>
    <w:basedOn w:val="Normal"/>
    <w:link w:val="FooterChar"/>
    <w:uiPriority w:val="99"/>
    <w:unhideWhenUsed/>
    <w:rsid w:val="001674D6"/>
    <w:pPr>
      <w:spacing w:before="20"/>
      <w:ind w:left="43"/>
    </w:pPr>
    <w:rPr>
      <w:sz w:val="16"/>
    </w:rPr>
  </w:style>
  <w:style w:type="character" w:customStyle="1" w:styleId="FooterChar">
    <w:name w:val="Footer Char"/>
    <w:aliases w:val="Serco_Footer Char"/>
    <w:basedOn w:val="DefaultParagraphFont"/>
    <w:link w:val="Footer"/>
    <w:uiPriority w:val="99"/>
    <w:rsid w:val="001674D6"/>
    <w:rPr>
      <w:rFonts w:eastAsia="Times New Roman"/>
      <w:sz w:val="16"/>
    </w:rPr>
  </w:style>
  <w:style w:type="paragraph" w:customStyle="1" w:styleId="K4BodyText">
    <w:name w:val="K4_BodyText"/>
    <w:basedOn w:val="Normal"/>
    <w:qFormat/>
    <w:rsid w:val="00766F5D"/>
    <w:pPr>
      <w:spacing w:before="40" w:after="80"/>
      <w:jc w:val="both"/>
    </w:pPr>
    <w:rPr>
      <w:rFonts w:ascii="Arial" w:hAnsi="Arial"/>
    </w:rPr>
  </w:style>
  <w:style w:type="paragraph" w:customStyle="1" w:styleId="K4TitlePageSubmittedInfo">
    <w:name w:val="K4_TitlePage_Submitted Info"/>
    <w:basedOn w:val="Normal"/>
    <w:next w:val="Normal"/>
    <w:qFormat/>
    <w:rsid w:val="001674D6"/>
    <w:rPr>
      <w:color w:val="FFFFFF" w:themeColor="background1"/>
      <w:sz w:val="18"/>
    </w:rPr>
  </w:style>
  <w:style w:type="paragraph" w:customStyle="1" w:styleId="K4TitlePageDisclaimer">
    <w:name w:val="K4_TitlePage_Disclaimer"/>
    <w:basedOn w:val="BodyText"/>
    <w:qFormat/>
    <w:rsid w:val="001674D6"/>
    <w:rPr>
      <w:color w:val="FFFFFF" w:themeColor="background1"/>
      <w:sz w:val="16"/>
    </w:rPr>
  </w:style>
  <w:style w:type="paragraph" w:customStyle="1" w:styleId="K4Spacer">
    <w:name w:val="K4_Spacer"/>
    <w:basedOn w:val="Header"/>
    <w:qFormat/>
    <w:rsid w:val="000963B3"/>
    <w:pPr>
      <w:tabs>
        <w:tab w:val="clear" w:pos="4680"/>
        <w:tab w:val="clear" w:pos="9360"/>
      </w:tabs>
      <w:ind w:left="0"/>
    </w:pPr>
    <w:rPr>
      <w:sz w:val="10"/>
    </w:rPr>
  </w:style>
  <w:style w:type="character" w:styleId="Hyperlink">
    <w:name w:val="Hyperlink"/>
    <w:basedOn w:val="DefaultParagraphFont"/>
    <w:uiPriority w:val="99"/>
    <w:unhideWhenUsed/>
    <w:rsid w:val="0003420D"/>
    <w:rPr>
      <w:color w:val="0070C0"/>
      <w:u w:val="single"/>
    </w:rPr>
  </w:style>
  <w:style w:type="paragraph" w:customStyle="1" w:styleId="Address">
    <w:name w:val="Address"/>
    <w:semiHidden/>
    <w:unhideWhenUsed/>
    <w:rsid w:val="00866B60"/>
    <w:pPr>
      <w:tabs>
        <w:tab w:val="left" w:pos="142"/>
      </w:tabs>
    </w:pPr>
    <w:rPr>
      <w:rFonts w:ascii="Arial" w:eastAsia="Times" w:hAnsi="Arial"/>
      <w:noProof/>
      <w:sz w:val="14"/>
    </w:rPr>
  </w:style>
  <w:style w:type="paragraph" w:customStyle="1" w:styleId="CompanyName">
    <w:name w:val="Company Name"/>
    <w:basedOn w:val="Address"/>
    <w:semiHidden/>
    <w:unhideWhenUsed/>
    <w:rsid w:val="00866B60"/>
    <w:rPr>
      <w:b/>
    </w:rPr>
  </w:style>
  <w:style w:type="paragraph" w:customStyle="1" w:styleId="K4Disclaimer">
    <w:name w:val="K4_Disclaimer"/>
    <w:basedOn w:val="Normal"/>
    <w:uiPriority w:val="4"/>
    <w:qFormat/>
    <w:rsid w:val="001674D6"/>
    <w:pPr>
      <w:contextualSpacing/>
      <w:jc w:val="center"/>
    </w:pPr>
    <w:rPr>
      <w:i/>
      <w:sz w:val="16"/>
    </w:rPr>
  </w:style>
  <w:style w:type="paragraph" w:styleId="BlockText">
    <w:name w:val="Block Text"/>
    <w:basedOn w:val="Normal"/>
    <w:uiPriority w:val="99"/>
    <w:semiHidden/>
    <w:unhideWhenUsed/>
    <w:rsid w:val="009748C1"/>
    <w:pPr>
      <w:pBdr>
        <w:top w:val="single" w:sz="2" w:space="10" w:color="660000" w:themeColor="accent1"/>
        <w:left w:val="single" w:sz="2" w:space="10" w:color="660000" w:themeColor="accent1"/>
        <w:bottom w:val="single" w:sz="2" w:space="10" w:color="660000" w:themeColor="accent1"/>
        <w:right w:val="single" w:sz="2" w:space="10" w:color="660000" w:themeColor="accent1"/>
      </w:pBdr>
      <w:ind w:left="1152" w:right="1152"/>
    </w:pPr>
    <w:rPr>
      <w:rFonts w:asciiTheme="minorHAnsi" w:eastAsiaTheme="minorEastAsia" w:hAnsiTheme="minorHAnsi" w:cstheme="minorBidi"/>
      <w:i/>
      <w:iCs/>
      <w:color w:val="660000" w:themeColor="accent1"/>
    </w:rPr>
  </w:style>
  <w:style w:type="paragraph" w:styleId="BodyText">
    <w:name w:val="Body Text"/>
    <w:basedOn w:val="Normal"/>
    <w:link w:val="BodyTextChar"/>
    <w:uiPriority w:val="1"/>
    <w:unhideWhenUsed/>
    <w:qFormat/>
    <w:rsid w:val="00EE559E"/>
  </w:style>
  <w:style w:type="character" w:customStyle="1" w:styleId="BodyTextChar">
    <w:name w:val="Body Text Char"/>
    <w:basedOn w:val="DefaultParagraphFont"/>
    <w:link w:val="BodyText"/>
    <w:uiPriority w:val="1"/>
    <w:rsid w:val="00EE559E"/>
  </w:style>
  <w:style w:type="character" w:customStyle="1" w:styleId="Heading6Char">
    <w:name w:val="Heading 6 Char"/>
    <w:aliases w:val="Sub-bullet point Char"/>
    <w:basedOn w:val="DefaultParagraphFont"/>
    <w:link w:val="Heading6"/>
    <w:uiPriority w:val="9"/>
    <w:rsid w:val="009C2736"/>
    <w:rPr>
      <w:rFonts w:asciiTheme="majorHAnsi" w:eastAsiaTheme="majorEastAsia" w:hAnsiTheme="majorHAnsi" w:cstheme="majorBidi"/>
      <w:i/>
      <w:iCs/>
      <w:color w:val="320000" w:themeColor="accent1" w:themeShade="7F"/>
    </w:rPr>
  </w:style>
  <w:style w:type="character" w:customStyle="1" w:styleId="Heading7Char">
    <w:name w:val="Heading 7 Char"/>
    <w:aliases w:val="Para no numbering Char"/>
    <w:basedOn w:val="DefaultParagraphFont"/>
    <w:link w:val="Heading7"/>
    <w:uiPriority w:val="9"/>
    <w:rsid w:val="009C2736"/>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9C2736"/>
    <w:rPr>
      <w:rFonts w:ascii="Arial Bold" w:eastAsiaTheme="majorEastAsia" w:hAnsi="Arial Bold" w:cstheme="majorBidi"/>
      <w:b/>
      <w:bCs/>
      <w:smallCaps/>
      <w:color w:val="EE2A24" w:themeColor="text2"/>
      <w:szCs w:val="28"/>
    </w:rPr>
  </w:style>
  <w:style w:type="character" w:customStyle="1" w:styleId="Heading8Char">
    <w:name w:val="Heading 8 Char"/>
    <w:aliases w:val="No num/gap Char"/>
    <w:basedOn w:val="DefaultParagraphFont"/>
    <w:link w:val="Heading8"/>
    <w:uiPriority w:val="9"/>
    <w:rsid w:val="009C2736"/>
    <w:rPr>
      <w:rFonts w:asciiTheme="majorHAnsi" w:eastAsiaTheme="majorEastAsia" w:hAnsiTheme="majorHAnsi" w:cstheme="majorBidi"/>
      <w:color w:val="404040" w:themeColor="text1" w:themeTint="BF"/>
      <w:sz w:val="20"/>
      <w:szCs w:val="20"/>
    </w:rPr>
  </w:style>
  <w:style w:type="character" w:customStyle="1" w:styleId="Heading2Char">
    <w:name w:val="Heading 2 Char"/>
    <w:aliases w:val="H2 Char,Sub-heading Char,h2 Char,style2 Char,Chapter Title Char,Heading 1.1 Char,2 Char,Header 2 Char,Func Header Char,Attribute Heading 2 Char,Xpedior2 Char,Chapter Char,1.Seite Char,testHeading 2 Char,Tempo Heading 2 Char,Project 2 Char"/>
    <w:basedOn w:val="DefaultParagraphFont"/>
    <w:link w:val="Heading2"/>
    <w:uiPriority w:val="9"/>
    <w:rsid w:val="009C2736"/>
    <w:rPr>
      <w:rFonts w:ascii="Arial" w:eastAsiaTheme="majorEastAsia" w:hAnsi="Arial" w:cstheme="majorBidi"/>
      <w:b/>
      <w:bCs/>
      <w:szCs w:val="26"/>
    </w:rPr>
  </w:style>
  <w:style w:type="paragraph" w:customStyle="1" w:styleId="K4IntroHeading">
    <w:name w:val="K4_Intro Heading"/>
    <w:basedOn w:val="Normal"/>
    <w:link w:val="K4IntroHeadingChar"/>
    <w:uiPriority w:val="1"/>
    <w:qFormat/>
    <w:rsid w:val="001674D6"/>
    <w:pPr>
      <w:spacing w:before="120"/>
    </w:pPr>
    <w:rPr>
      <w:b/>
    </w:rPr>
  </w:style>
  <w:style w:type="character" w:customStyle="1" w:styleId="Heading3Char">
    <w:name w:val="Heading 3 Char"/>
    <w:aliases w:val="H3 Char,h3 Char,Level II for #'s Char,Internal Head Char,SideHead Char,Internal H Char,1.2.3. Char,Paragraph Char,Head3 Char,3 Char,Level 3 Head Char,h31 Char,Head31 Char,31 Char,2nd Level Head Char,h3 sub heading Char,Subhead B Char"/>
    <w:basedOn w:val="DefaultParagraphFont"/>
    <w:link w:val="Heading3"/>
    <w:uiPriority w:val="9"/>
    <w:rsid w:val="00240B4B"/>
    <w:rPr>
      <w:rFonts w:ascii="Arial" w:eastAsiaTheme="majorEastAsia" w:hAnsi="Arial" w:cstheme="majorBidi"/>
      <w:b/>
      <w:bCs/>
      <w:i/>
      <w:color w:val="000000" w:themeColor="text1"/>
    </w:rPr>
  </w:style>
  <w:style w:type="paragraph" w:customStyle="1" w:styleId="SercoFocusBoxTextB">
    <w:name w:val="Serco_Focus Box Text_B"/>
    <w:basedOn w:val="Normal"/>
    <w:uiPriority w:val="5"/>
    <w:semiHidden/>
    <w:qFormat/>
    <w:rsid w:val="00777265"/>
    <w:pPr>
      <w:shd w:val="clear" w:color="auto" w:fill="455560" w:themeFill="accent2"/>
      <w:spacing w:after="60"/>
      <w:ind w:left="43"/>
    </w:pPr>
    <w:rPr>
      <w:i/>
      <w:color w:val="FFFFFF" w:themeColor="background1"/>
    </w:rPr>
  </w:style>
  <w:style w:type="paragraph" w:customStyle="1" w:styleId="K4Bullet1">
    <w:name w:val="K4_Bullet 1"/>
    <w:basedOn w:val="K4BodyText"/>
    <w:qFormat/>
    <w:rsid w:val="00087152"/>
    <w:pPr>
      <w:numPr>
        <w:numId w:val="1"/>
      </w:numPr>
      <w:contextualSpacing/>
    </w:pPr>
  </w:style>
  <w:style w:type="paragraph" w:customStyle="1" w:styleId="K4Bullet2">
    <w:name w:val="K4_Bullet 2"/>
    <w:basedOn w:val="K4BodyText"/>
    <w:uiPriority w:val="2"/>
    <w:qFormat/>
    <w:rsid w:val="002514C5"/>
    <w:pPr>
      <w:numPr>
        <w:numId w:val="2"/>
      </w:numPr>
      <w:ind w:left="648" w:hanging="288"/>
    </w:pPr>
  </w:style>
  <w:style w:type="paragraph" w:customStyle="1" w:styleId="K4Bullet3">
    <w:name w:val="K4_Bullet 3"/>
    <w:basedOn w:val="K4BodyText"/>
    <w:uiPriority w:val="2"/>
    <w:qFormat/>
    <w:rsid w:val="00EC5FA5"/>
    <w:pPr>
      <w:numPr>
        <w:numId w:val="3"/>
      </w:numPr>
    </w:pPr>
  </w:style>
  <w:style w:type="table" w:customStyle="1" w:styleId="SercoTableTemplateB">
    <w:name w:val="Serco_Table Template_B"/>
    <w:basedOn w:val="TableNormal"/>
    <w:uiPriority w:val="99"/>
    <w:rsid w:val="001E51BA"/>
    <w:pPr>
      <w:spacing w:after="0"/>
    </w:pPr>
    <w:rPr>
      <w:rFonts w:ascii="Arial" w:hAnsi="Arial"/>
      <w:sz w:val="20"/>
    </w:rPr>
    <w:tblPr>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pPr>
        <w:wordWrap/>
        <w:spacing w:beforeLines="0" w:before="0" w:beforeAutospacing="0" w:afterLines="0" w:after="0" w:afterAutospacing="0"/>
        <w:jc w:val="center"/>
      </w:pPr>
      <w:tblPr/>
      <w:tcPr>
        <w:tcBorders>
          <w:top w:val="single" w:sz="8" w:space="0" w:color="455560" w:themeColor="accent2"/>
          <w:left w:val="single" w:sz="8" w:space="0" w:color="455560" w:themeColor="accent2"/>
          <w:bottom w:val="single" w:sz="8" w:space="0" w:color="455560" w:themeColor="accent2"/>
          <w:right w:val="single" w:sz="8" w:space="0" w:color="455560" w:themeColor="accent2"/>
          <w:insideH w:val="single" w:sz="8" w:space="0" w:color="455560" w:themeColor="accent2"/>
          <w:insideV w:val="single" w:sz="8" w:space="0" w:color="455560" w:themeColor="accent2"/>
          <w:tl2br w:val="nil"/>
          <w:tr2bl w:val="nil"/>
        </w:tcBorders>
        <w:shd w:val="clear" w:color="auto" w:fill="A71C20" w:themeFill="background2"/>
      </w:tcPr>
    </w:tblStylePr>
  </w:style>
  <w:style w:type="paragraph" w:customStyle="1" w:styleId="SercoTableHeadB">
    <w:name w:val="Serco_Table Head_B"/>
    <w:uiPriority w:val="3"/>
    <w:semiHidden/>
    <w:qFormat/>
    <w:rsid w:val="00927E6E"/>
    <w:pPr>
      <w:pBdr>
        <w:top w:val="single" w:sz="2" w:space="2" w:color="A71C20" w:themeColor="background2"/>
        <w:bottom w:val="single" w:sz="2" w:space="2" w:color="A71C20" w:themeColor="background2"/>
      </w:pBdr>
      <w:shd w:val="clear" w:color="auto" w:fill="A71C20" w:themeFill="background2"/>
      <w:spacing w:after="0"/>
      <w:ind w:left="43" w:right="43"/>
      <w:jc w:val="center"/>
    </w:pPr>
    <w:rPr>
      <w:rFonts w:ascii="Arial Bold" w:hAnsi="Arial Bold"/>
      <w:b/>
      <w:smallCaps/>
      <w:color w:val="FFFFFF" w:themeColor="background1"/>
      <w:sz w:val="20"/>
    </w:rPr>
  </w:style>
  <w:style w:type="paragraph" w:customStyle="1" w:styleId="SercoTableSubheadB">
    <w:name w:val="Serco_Table Subhead_B"/>
    <w:uiPriority w:val="3"/>
    <w:semiHidden/>
    <w:qFormat/>
    <w:rsid w:val="004D1B79"/>
    <w:pPr>
      <w:keepNext/>
      <w:pBdr>
        <w:top w:val="single" w:sz="2" w:space="3" w:color="455560" w:themeColor="accent2"/>
        <w:left w:val="single" w:sz="2" w:space="4" w:color="455560" w:themeColor="accent2"/>
        <w:bottom w:val="single" w:sz="2" w:space="3" w:color="455560" w:themeColor="accent2"/>
        <w:right w:val="single" w:sz="2" w:space="4" w:color="455560" w:themeColor="accent2"/>
      </w:pBdr>
      <w:shd w:val="clear" w:color="auto" w:fill="455560" w:themeFill="accent2"/>
      <w:spacing w:after="0"/>
      <w:ind w:left="72" w:right="72"/>
      <w:jc w:val="center"/>
    </w:pPr>
    <w:rPr>
      <w:b/>
      <w:color w:val="FFFFFF" w:themeColor="background1"/>
      <w:position w:val="-4"/>
      <w:sz w:val="22"/>
    </w:rPr>
  </w:style>
  <w:style w:type="paragraph" w:customStyle="1" w:styleId="K4TableText">
    <w:name w:val="K4_Table Text"/>
    <w:uiPriority w:val="3"/>
    <w:qFormat/>
    <w:rsid w:val="001674D6"/>
    <w:pPr>
      <w:spacing w:before="40" w:after="40"/>
      <w:ind w:left="43" w:right="43"/>
    </w:pPr>
    <w:rPr>
      <w:sz w:val="22"/>
    </w:rPr>
  </w:style>
  <w:style w:type="paragraph" w:customStyle="1" w:styleId="K4TableBullet1">
    <w:name w:val="K4_Table Bullet 1"/>
    <w:basedOn w:val="K4TableText"/>
    <w:uiPriority w:val="3"/>
    <w:qFormat/>
    <w:rsid w:val="001674D6"/>
    <w:pPr>
      <w:numPr>
        <w:numId w:val="4"/>
      </w:numPr>
      <w:spacing w:before="0"/>
      <w:ind w:left="259" w:hanging="216"/>
    </w:pPr>
  </w:style>
  <w:style w:type="paragraph" w:customStyle="1" w:styleId="K4TableBullet2">
    <w:name w:val="K4_Table Bullet 2"/>
    <w:basedOn w:val="K4TableBullet1"/>
    <w:uiPriority w:val="3"/>
    <w:qFormat/>
    <w:rsid w:val="001C2D12"/>
    <w:pPr>
      <w:numPr>
        <w:numId w:val="5"/>
      </w:numPr>
      <w:ind w:left="576" w:hanging="288"/>
    </w:pPr>
  </w:style>
  <w:style w:type="paragraph" w:customStyle="1" w:styleId="K4TableBullet3">
    <w:name w:val="K4_Table Bullet 3"/>
    <w:basedOn w:val="K4TableBullet1"/>
    <w:uiPriority w:val="3"/>
    <w:qFormat/>
    <w:rsid w:val="002619D2"/>
    <w:pPr>
      <w:numPr>
        <w:numId w:val="6"/>
      </w:numPr>
      <w:ind w:left="836" w:hanging="270"/>
    </w:pPr>
  </w:style>
  <w:style w:type="paragraph" w:customStyle="1" w:styleId="K4TableNumberBullet">
    <w:name w:val="K4_Table Number Bullet"/>
    <w:basedOn w:val="K4TableText"/>
    <w:uiPriority w:val="3"/>
    <w:qFormat/>
    <w:rsid w:val="001674D6"/>
    <w:pPr>
      <w:numPr>
        <w:numId w:val="7"/>
      </w:numPr>
      <w:spacing w:before="0"/>
      <w:ind w:left="331" w:hanging="288"/>
    </w:pPr>
  </w:style>
  <w:style w:type="paragraph" w:customStyle="1" w:styleId="K4GraphicPlaceholder">
    <w:name w:val="K4_Graphic Placeholder"/>
    <w:basedOn w:val="K4BodyText"/>
    <w:uiPriority w:val="5"/>
    <w:qFormat/>
    <w:rsid w:val="002514C5"/>
    <w:pPr>
      <w:keepNext/>
      <w:widowControl w:val="0"/>
      <w:contextualSpacing/>
      <w:jc w:val="center"/>
    </w:pPr>
  </w:style>
  <w:style w:type="character" w:customStyle="1" w:styleId="Heading9Char">
    <w:name w:val="Heading 9 Char"/>
    <w:aliases w:val="Table 1 Char,Code eg's Char"/>
    <w:basedOn w:val="DefaultParagraphFont"/>
    <w:link w:val="Heading9"/>
    <w:uiPriority w:val="9"/>
    <w:rsid w:val="009C2736"/>
    <w:rPr>
      <w:rFonts w:asciiTheme="majorHAnsi" w:eastAsiaTheme="majorEastAsia" w:hAnsiTheme="majorHAnsi" w:cstheme="majorBidi"/>
      <w:i/>
      <w:iCs/>
      <w:color w:val="404040" w:themeColor="text1" w:themeTint="BF"/>
      <w:sz w:val="20"/>
      <w:szCs w:val="20"/>
    </w:rPr>
  </w:style>
  <w:style w:type="character" w:customStyle="1" w:styleId="Heading4Char">
    <w:name w:val="Heading 4 Char"/>
    <w:aliases w:val="1.1.1.2 Char"/>
    <w:basedOn w:val="DefaultParagraphFont"/>
    <w:link w:val="Heading4"/>
    <w:uiPriority w:val="9"/>
    <w:rsid w:val="00240B4B"/>
    <w:rPr>
      <w:rFonts w:ascii="Arial" w:eastAsiaTheme="majorEastAsia" w:hAnsi="Arial" w:cstheme="majorBidi"/>
      <w:b/>
      <w:bCs/>
      <w:i/>
      <w:iCs/>
    </w:rPr>
  </w:style>
  <w:style w:type="paragraph" w:customStyle="1" w:styleId="SercoPPSubheadB">
    <w:name w:val="Serco_PP_Subhead_B"/>
    <w:basedOn w:val="SercoTableSubheadB"/>
    <w:next w:val="Normal"/>
    <w:uiPriority w:val="6"/>
    <w:semiHidden/>
    <w:qFormat/>
    <w:rsid w:val="00927E6E"/>
    <w:pPr>
      <w:jc w:val="left"/>
    </w:pPr>
    <w:rPr>
      <w:position w:val="0"/>
    </w:rPr>
  </w:style>
  <w:style w:type="character" w:customStyle="1" w:styleId="Heading5Char">
    <w:name w:val="Heading 5 Char"/>
    <w:aliases w:val="Block Label Char"/>
    <w:basedOn w:val="DefaultParagraphFont"/>
    <w:link w:val="Heading5"/>
    <w:uiPriority w:val="9"/>
    <w:rsid w:val="00240B4B"/>
    <w:rPr>
      <w:rFonts w:eastAsiaTheme="majorEastAsia" w:cstheme="majorBidi"/>
      <w:b/>
      <w:i/>
    </w:rPr>
  </w:style>
  <w:style w:type="paragraph" w:customStyle="1" w:styleId="SercoFocusBoxHeadingB">
    <w:name w:val="Serco_Focus Box Heading_B"/>
    <w:basedOn w:val="K4IntroHeading"/>
    <w:uiPriority w:val="5"/>
    <w:semiHidden/>
    <w:qFormat/>
    <w:rsid w:val="00777265"/>
    <w:pPr>
      <w:pBdr>
        <w:top w:val="single" w:sz="4" w:space="1" w:color="455560" w:themeColor="accent2"/>
        <w:left w:val="single" w:sz="4" w:space="4" w:color="455560" w:themeColor="accent2"/>
        <w:right w:val="single" w:sz="4" w:space="4" w:color="455560" w:themeColor="accent2"/>
      </w:pBdr>
      <w:shd w:val="clear" w:color="auto" w:fill="455560" w:themeFill="accent2"/>
      <w:spacing w:before="0" w:after="60"/>
      <w:jc w:val="center"/>
    </w:pPr>
    <w:rPr>
      <w:i/>
      <w:color w:val="FFFFFF" w:themeColor="background1"/>
    </w:rPr>
  </w:style>
  <w:style w:type="character" w:customStyle="1" w:styleId="K4IntroHeadingChar">
    <w:name w:val="K4_Intro Heading Char"/>
    <w:basedOn w:val="DefaultParagraphFont"/>
    <w:link w:val="K4IntroHeading"/>
    <w:uiPriority w:val="1"/>
    <w:rsid w:val="001674D6"/>
    <w:rPr>
      <w:rFonts w:eastAsia="Times New Roman"/>
      <w:b/>
    </w:rPr>
  </w:style>
  <w:style w:type="paragraph" w:customStyle="1" w:styleId="K4PPTableText">
    <w:name w:val="K4_PP Table_Text"/>
    <w:basedOn w:val="K4TableText"/>
    <w:uiPriority w:val="6"/>
    <w:qFormat/>
    <w:rsid w:val="001E51BA"/>
    <w:pPr>
      <w:widowControl w:val="0"/>
    </w:pPr>
  </w:style>
  <w:style w:type="paragraph" w:customStyle="1" w:styleId="SercoFocusBoxBulletB">
    <w:name w:val="Serco_Focus Box Bullet_B"/>
    <w:basedOn w:val="SercoFocusBoxTextB"/>
    <w:uiPriority w:val="5"/>
    <w:semiHidden/>
    <w:qFormat/>
    <w:rsid w:val="00C572AC"/>
    <w:pPr>
      <w:numPr>
        <w:numId w:val="8"/>
      </w:numPr>
      <w:contextualSpacing/>
    </w:pPr>
  </w:style>
  <w:style w:type="paragraph" w:customStyle="1" w:styleId="K4ResSubhead">
    <w:name w:val="K4_Res_Subhead"/>
    <w:basedOn w:val="K4PPTableText"/>
    <w:uiPriority w:val="6"/>
    <w:qFormat/>
    <w:rsid w:val="00AC5A6E"/>
    <w:pPr>
      <w:shd w:val="clear" w:color="auto" w:fill="D9D9D9"/>
      <w:jc w:val="center"/>
    </w:pPr>
    <w:rPr>
      <w:b/>
    </w:rPr>
  </w:style>
  <w:style w:type="paragraph" w:customStyle="1" w:styleId="K4ResText">
    <w:name w:val="K4_Res_Text"/>
    <w:basedOn w:val="K4PPTableText"/>
    <w:uiPriority w:val="6"/>
    <w:qFormat/>
    <w:rsid w:val="00CE5F55"/>
    <w:pPr>
      <w:spacing w:after="120"/>
      <w:ind w:left="0"/>
      <w:jc w:val="both"/>
    </w:pPr>
    <w:rPr>
      <w:sz w:val="24"/>
    </w:rPr>
  </w:style>
  <w:style w:type="paragraph" w:customStyle="1" w:styleId="K4ResBullet1">
    <w:name w:val="K4_Res_Bullet 1"/>
    <w:basedOn w:val="K4ResText"/>
    <w:uiPriority w:val="6"/>
    <w:qFormat/>
    <w:rsid w:val="004D1B79"/>
    <w:pPr>
      <w:numPr>
        <w:numId w:val="9"/>
      </w:numPr>
      <w:ind w:left="288" w:right="0" w:hanging="288"/>
      <w:contextualSpacing/>
    </w:pPr>
    <w:rPr>
      <w:sz w:val="22"/>
    </w:rPr>
  </w:style>
  <w:style w:type="paragraph" w:customStyle="1" w:styleId="K4ResBullet2">
    <w:name w:val="K4_Res_Bullet 2"/>
    <w:basedOn w:val="K4ResBullet1"/>
    <w:uiPriority w:val="6"/>
    <w:qFormat/>
    <w:rsid w:val="001E51BA"/>
    <w:pPr>
      <w:numPr>
        <w:numId w:val="10"/>
      </w:numPr>
      <w:spacing w:before="0"/>
      <w:ind w:left="576"/>
    </w:pPr>
    <w:rPr>
      <w:lang w:val="es-PE"/>
    </w:rPr>
  </w:style>
  <w:style w:type="paragraph" w:customStyle="1" w:styleId="SercoResCompany">
    <w:name w:val="Serco_Res_Company"/>
    <w:uiPriority w:val="6"/>
    <w:qFormat/>
    <w:rsid w:val="001674D6"/>
    <w:pPr>
      <w:tabs>
        <w:tab w:val="right" w:pos="9360"/>
      </w:tabs>
      <w:spacing w:after="0"/>
    </w:pPr>
    <w:rPr>
      <w:b/>
      <w:sz w:val="22"/>
    </w:rPr>
  </w:style>
  <w:style w:type="paragraph" w:customStyle="1" w:styleId="K4ResPosition">
    <w:name w:val="K4_Res_Position"/>
    <w:uiPriority w:val="6"/>
    <w:qFormat/>
    <w:rsid w:val="001E51BA"/>
    <w:pPr>
      <w:spacing w:after="0"/>
    </w:pPr>
    <w:rPr>
      <w:b/>
      <w:i/>
    </w:rPr>
  </w:style>
  <w:style w:type="paragraph" w:customStyle="1" w:styleId="K4AttachHeading1">
    <w:name w:val="K4_Attach_Heading 1"/>
    <w:basedOn w:val="K4BodyText"/>
    <w:uiPriority w:val="6"/>
    <w:qFormat/>
    <w:rsid w:val="00A830E4"/>
    <w:pPr>
      <w:spacing w:after="60"/>
    </w:pPr>
    <w:rPr>
      <w:b/>
      <w:smallCaps/>
      <w:color w:val="EE2A24" w:themeColor="text2"/>
    </w:rPr>
  </w:style>
  <w:style w:type="paragraph" w:customStyle="1" w:styleId="K4AttachHeading2">
    <w:name w:val="K4_Attach_Heading 2"/>
    <w:basedOn w:val="K4AttachHeading1"/>
    <w:uiPriority w:val="6"/>
    <w:qFormat/>
    <w:rsid w:val="00EC5FA5"/>
    <w:pPr>
      <w:outlineLvl w:val="1"/>
    </w:pPr>
    <w:rPr>
      <w:smallCaps w:val="0"/>
      <w:color w:val="auto"/>
    </w:rPr>
  </w:style>
  <w:style w:type="table" w:customStyle="1" w:styleId="SercoTableTemplate2B">
    <w:name w:val="Serco_Table Template 2_B"/>
    <w:basedOn w:val="TableNormal"/>
    <w:uiPriority w:val="99"/>
    <w:rsid w:val="00661B22"/>
    <w:pPr>
      <w:spacing w:after="0"/>
    </w:pPr>
    <w:rPr>
      <w:rFonts w:ascii="Arial" w:hAnsi="Arial"/>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pPr>
        <w:wordWrap/>
        <w:spacing w:beforeLines="0" w:before="0" w:beforeAutospacing="0" w:afterLines="0" w:after="0" w:afterAutospacing="0"/>
      </w:pPr>
      <w:tblPr/>
      <w:trPr>
        <w:tblHeader/>
      </w:trPr>
      <w:tcPr>
        <w:tcBorders>
          <w:top w:val="single" w:sz="8" w:space="0" w:color="455560" w:themeColor="accent2"/>
          <w:left w:val="single" w:sz="8" w:space="0" w:color="455560" w:themeColor="accent2"/>
          <w:bottom w:val="single" w:sz="8" w:space="0" w:color="455560" w:themeColor="accent2"/>
          <w:right w:val="single" w:sz="8" w:space="0" w:color="455560" w:themeColor="accent2"/>
          <w:insideH w:val="single" w:sz="4" w:space="0" w:color="455560" w:themeColor="accent2"/>
          <w:insideV w:val="single" w:sz="4" w:space="0" w:color="455560" w:themeColor="accent2"/>
          <w:tl2br w:val="nil"/>
          <w:tr2bl w:val="nil"/>
        </w:tcBorders>
        <w:shd w:val="clear" w:color="auto" w:fill="A71C20" w:themeFill="background2"/>
      </w:tcPr>
    </w:tblStylePr>
    <w:tblStylePr w:type="band2Horz">
      <w:tblPr/>
      <w:tcPr>
        <w:shd w:val="clear" w:color="auto" w:fill="E6E9EB" w:themeFill="accent3" w:themeFillTint="33"/>
      </w:tcPr>
    </w:tblStylePr>
  </w:style>
  <w:style w:type="paragraph" w:customStyle="1" w:styleId="K4TOCTitle">
    <w:name w:val="K4_TOC_Title"/>
    <w:basedOn w:val="Normal"/>
    <w:uiPriority w:val="9"/>
    <w:qFormat/>
    <w:rsid w:val="00DD1485"/>
    <w:pPr>
      <w:jc w:val="center"/>
    </w:pPr>
    <w:rPr>
      <w:b/>
      <w:smallCaps/>
      <w:color w:val="11568C" w:themeColor="accent6"/>
    </w:rPr>
  </w:style>
  <w:style w:type="paragraph" w:styleId="TOCHeading">
    <w:name w:val="TOC Heading"/>
    <w:basedOn w:val="Heading1"/>
    <w:next w:val="Normal"/>
    <w:uiPriority w:val="39"/>
    <w:semiHidden/>
    <w:unhideWhenUsed/>
    <w:qFormat/>
    <w:rsid w:val="00DC7229"/>
    <w:pPr>
      <w:spacing w:line="276" w:lineRule="auto"/>
      <w:outlineLvl w:val="9"/>
    </w:pPr>
    <w:rPr>
      <w:lang w:eastAsia="ja-JP"/>
    </w:rPr>
  </w:style>
  <w:style w:type="paragraph" w:styleId="TOC1">
    <w:name w:val="toc 1"/>
    <w:basedOn w:val="Normal"/>
    <w:next w:val="Normal"/>
    <w:autoRedefine/>
    <w:uiPriority w:val="39"/>
    <w:unhideWhenUsed/>
    <w:qFormat/>
    <w:rsid w:val="00CA656E"/>
    <w:pPr>
      <w:tabs>
        <w:tab w:val="left" w:pos="720"/>
        <w:tab w:val="right" w:leader="dot" w:pos="9350"/>
      </w:tabs>
      <w:spacing w:after="100"/>
      <w:ind w:left="432" w:hanging="432"/>
    </w:pPr>
    <w:rPr>
      <w:rFonts w:ascii="Arial" w:hAnsi="Arial" w:cs="Arial"/>
      <w:b/>
      <w:smallCaps/>
      <w:noProof/>
      <w:color w:val="11568C" w:themeColor="accent6"/>
    </w:rPr>
  </w:style>
  <w:style w:type="paragraph" w:styleId="TOC2">
    <w:name w:val="toc 2"/>
    <w:basedOn w:val="Normal"/>
    <w:next w:val="Normal"/>
    <w:autoRedefine/>
    <w:uiPriority w:val="39"/>
    <w:unhideWhenUsed/>
    <w:qFormat/>
    <w:rsid w:val="001674D6"/>
    <w:pPr>
      <w:tabs>
        <w:tab w:val="left" w:pos="1000"/>
        <w:tab w:val="right" w:leader="dot" w:pos="9350"/>
      </w:tabs>
      <w:spacing w:after="20"/>
      <w:ind w:left="979" w:right="720" w:hanging="547"/>
    </w:pPr>
    <w:rPr>
      <w:smallCaps/>
    </w:rPr>
  </w:style>
  <w:style w:type="paragraph" w:styleId="TOC3">
    <w:name w:val="toc 3"/>
    <w:basedOn w:val="Normal"/>
    <w:next w:val="Normal"/>
    <w:autoRedefine/>
    <w:uiPriority w:val="39"/>
    <w:unhideWhenUsed/>
    <w:qFormat/>
    <w:rsid w:val="001674D6"/>
    <w:pPr>
      <w:tabs>
        <w:tab w:val="left" w:pos="1320"/>
        <w:tab w:val="left" w:pos="2534"/>
        <w:tab w:val="right" w:leader="dot" w:pos="9350"/>
      </w:tabs>
      <w:spacing w:after="100"/>
      <w:ind w:left="1642" w:right="720" w:hanging="634"/>
    </w:pPr>
  </w:style>
  <w:style w:type="paragraph" w:styleId="TOC4">
    <w:name w:val="toc 4"/>
    <w:basedOn w:val="Normal"/>
    <w:next w:val="Normal"/>
    <w:autoRedefine/>
    <w:uiPriority w:val="39"/>
    <w:unhideWhenUsed/>
    <w:rsid w:val="001674D6"/>
    <w:pPr>
      <w:tabs>
        <w:tab w:val="left" w:pos="1584"/>
        <w:tab w:val="right" w:leader="dot" w:pos="9350"/>
      </w:tabs>
      <w:spacing w:after="20"/>
      <w:ind w:left="2534" w:right="720" w:hanging="907"/>
    </w:pPr>
    <w:rPr>
      <w:i/>
    </w:rPr>
  </w:style>
  <w:style w:type="paragraph" w:styleId="TOC5">
    <w:name w:val="toc 5"/>
    <w:basedOn w:val="Normal"/>
    <w:next w:val="Normal"/>
    <w:autoRedefine/>
    <w:uiPriority w:val="39"/>
    <w:unhideWhenUsed/>
    <w:rsid w:val="001674D6"/>
    <w:pPr>
      <w:tabs>
        <w:tab w:val="left" w:pos="1954"/>
        <w:tab w:val="right" w:leader="dot" w:pos="9350"/>
      </w:tabs>
      <w:spacing w:after="20"/>
      <w:ind w:left="3600" w:right="360" w:hanging="1080"/>
    </w:pPr>
    <w:rPr>
      <w:i/>
    </w:rPr>
  </w:style>
  <w:style w:type="paragraph" w:styleId="TOC6">
    <w:name w:val="toc 6"/>
    <w:basedOn w:val="Normal"/>
    <w:next w:val="Normal"/>
    <w:autoRedefine/>
    <w:uiPriority w:val="39"/>
    <w:semiHidden/>
    <w:unhideWhenUsed/>
    <w:rsid w:val="00075340"/>
    <w:pPr>
      <w:spacing w:after="100"/>
      <w:ind w:left="1000"/>
    </w:pPr>
  </w:style>
  <w:style w:type="paragraph" w:styleId="TableofFigures">
    <w:name w:val="table of figures"/>
    <w:basedOn w:val="Normal"/>
    <w:next w:val="Normal"/>
    <w:uiPriority w:val="99"/>
    <w:unhideWhenUsed/>
    <w:rsid w:val="001674D6"/>
  </w:style>
  <w:style w:type="paragraph" w:customStyle="1" w:styleId="K4TableCaption">
    <w:name w:val="K4_Table Caption"/>
    <w:basedOn w:val="K4BodyText"/>
    <w:uiPriority w:val="4"/>
    <w:qFormat/>
    <w:rsid w:val="00D1352F"/>
    <w:pPr>
      <w:spacing w:after="40"/>
      <w:contextualSpacing/>
      <w:jc w:val="center"/>
    </w:pPr>
    <w:rPr>
      <w:i/>
    </w:rPr>
  </w:style>
  <w:style w:type="paragraph" w:customStyle="1" w:styleId="K4PPText">
    <w:name w:val="K4_PP Text"/>
    <w:basedOn w:val="K4PPTableText"/>
    <w:next w:val="K4BodyText"/>
    <w:uiPriority w:val="6"/>
    <w:qFormat/>
    <w:rsid w:val="00CE5F55"/>
    <w:pPr>
      <w:spacing w:before="0" w:after="120"/>
      <w:ind w:left="0" w:right="0"/>
      <w:jc w:val="both"/>
    </w:pPr>
  </w:style>
  <w:style w:type="paragraph" w:customStyle="1" w:styleId="SercoPPHeadingB">
    <w:name w:val="Serco_PP Heading_B"/>
    <w:basedOn w:val="SercoTableHeadB"/>
    <w:uiPriority w:val="6"/>
    <w:semiHidden/>
    <w:qFormat/>
    <w:rsid w:val="00DE1DE7"/>
    <w:pPr>
      <w:keepNext/>
      <w:widowControl w:val="0"/>
      <w:pBdr>
        <w:top w:val="single" w:sz="2" w:space="1" w:color="A71C20" w:themeColor="background2"/>
        <w:bottom w:val="single" w:sz="2" w:space="1" w:color="A71C20" w:themeColor="background2"/>
      </w:pBdr>
    </w:pPr>
    <w:rPr>
      <w:sz w:val="24"/>
    </w:rPr>
  </w:style>
  <w:style w:type="paragraph" w:customStyle="1" w:styleId="K4AttachHeading3">
    <w:name w:val="K4_Attach_Heading 3"/>
    <w:basedOn w:val="K4AttachHeading2"/>
    <w:uiPriority w:val="6"/>
    <w:qFormat/>
    <w:rsid w:val="00EC5FA5"/>
    <w:pPr>
      <w:outlineLvl w:val="2"/>
    </w:pPr>
    <w:rPr>
      <w:i/>
    </w:rPr>
  </w:style>
  <w:style w:type="paragraph" w:customStyle="1" w:styleId="K4Bullet1Last">
    <w:name w:val="K4_Bullet 1 Last"/>
    <w:basedOn w:val="K4Bullet1"/>
    <w:uiPriority w:val="2"/>
    <w:qFormat/>
    <w:rsid w:val="002514C5"/>
    <w:pPr>
      <w:spacing w:after="120"/>
    </w:pPr>
  </w:style>
  <w:style w:type="paragraph" w:customStyle="1" w:styleId="K4Bullet2Last">
    <w:name w:val="K4_Bullet 2 Last"/>
    <w:basedOn w:val="K4Bullet2"/>
    <w:uiPriority w:val="2"/>
    <w:qFormat/>
    <w:rsid w:val="00245C4D"/>
    <w:pPr>
      <w:spacing w:after="120"/>
    </w:pPr>
  </w:style>
  <w:style w:type="paragraph" w:customStyle="1" w:styleId="K4Bullet3Last">
    <w:name w:val="K4_Bullet 3 Last"/>
    <w:basedOn w:val="K4Bullet3"/>
    <w:uiPriority w:val="2"/>
    <w:qFormat/>
    <w:rsid w:val="00245C4D"/>
    <w:pPr>
      <w:spacing w:after="120"/>
    </w:pPr>
  </w:style>
  <w:style w:type="paragraph" w:customStyle="1" w:styleId="K4Heading1">
    <w:name w:val="K4_Heading 1"/>
    <w:basedOn w:val="Heading1"/>
    <w:qFormat/>
    <w:rsid w:val="007869C6"/>
    <w:pPr>
      <w:spacing w:before="0" w:after="60"/>
    </w:pPr>
    <w:rPr>
      <w:smallCaps w:val="0"/>
      <w:color w:val="11568C" w:themeColor="accent6"/>
    </w:rPr>
  </w:style>
  <w:style w:type="paragraph" w:customStyle="1" w:styleId="K4Heading2">
    <w:name w:val="K4_Heading 2"/>
    <w:basedOn w:val="Heading2"/>
    <w:qFormat/>
    <w:rsid w:val="00432D53"/>
    <w:rPr>
      <w:rFonts w:ascii="Arial Bold" w:hAnsi="Arial Bold"/>
    </w:rPr>
  </w:style>
  <w:style w:type="paragraph" w:customStyle="1" w:styleId="K4Heading3">
    <w:name w:val="K4_Heading 3"/>
    <w:basedOn w:val="Heading3"/>
    <w:qFormat/>
    <w:rsid w:val="00320EC4"/>
    <w:rPr>
      <w:i w:val="0"/>
    </w:rPr>
  </w:style>
  <w:style w:type="paragraph" w:customStyle="1" w:styleId="K4Heading4">
    <w:name w:val="K4_Heading 4"/>
    <w:basedOn w:val="Heading4"/>
    <w:qFormat/>
    <w:rsid w:val="001A1B82"/>
    <w:rPr>
      <w:rFonts w:ascii="Times New Roman" w:hAnsi="Times New Roman"/>
    </w:rPr>
  </w:style>
  <w:style w:type="paragraph" w:customStyle="1" w:styleId="K4Heading5">
    <w:name w:val="K4_Heading 5"/>
    <w:basedOn w:val="Heading5"/>
    <w:qFormat/>
    <w:rsid w:val="001A1B82"/>
    <w:rPr>
      <w:b w:val="0"/>
    </w:rPr>
  </w:style>
  <w:style w:type="paragraph" w:customStyle="1" w:styleId="StyleSercoTitlePageSubmittedInfoRight">
    <w:name w:val="Style Serco_TitlePage_Submitted Info + Right"/>
    <w:basedOn w:val="K4TitlePageSubmittedInfo"/>
    <w:rsid w:val="000D1F0A"/>
    <w:pPr>
      <w:jc w:val="right"/>
    </w:pPr>
    <w:rPr>
      <w:szCs w:val="20"/>
    </w:rPr>
  </w:style>
  <w:style w:type="paragraph" w:customStyle="1" w:styleId="K4BannerBox">
    <w:name w:val="K4_Banner Box"/>
    <w:basedOn w:val="K4BodyText"/>
    <w:qFormat/>
    <w:rsid w:val="00683503"/>
    <w:pPr>
      <w:pBdr>
        <w:top w:val="single" w:sz="6" w:space="1" w:color="455560" w:themeColor="accent2"/>
        <w:left w:val="single" w:sz="6" w:space="3" w:color="455560" w:themeColor="accent2"/>
        <w:bottom w:val="single" w:sz="6" w:space="3" w:color="455560" w:themeColor="accent2"/>
        <w:right w:val="single" w:sz="6" w:space="3" w:color="455560" w:themeColor="accent2"/>
      </w:pBdr>
      <w:shd w:val="clear" w:color="auto" w:fill="C0DFF7" w:themeFill="accent6" w:themeFillTint="33"/>
      <w:spacing w:before="60" w:after="60"/>
      <w:ind w:left="72" w:right="72"/>
      <w:jc w:val="center"/>
    </w:pPr>
    <w:rPr>
      <w:b/>
      <w:i/>
    </w:rPr>
  </w:style>
  <w:style w:type="paragraph" w:customStyle="1" w:styleId="K4NumberBullet">
    <w:name w:val="K4_Number Bullet"/>
    <w:basedOn w:val="K4BodyText"/>
    <w:uiPriority w:val="2"/>
    <w:qFormat/>
    <w:rsid w:val="009B1A31"/>
    <w:pPr>
      <w:numPr>
        <w:numId w:val="12"/>
      </w:numPr>
      <w:spacing w:before="120"/>
      <w:ind w:left="360"/>
      <w:contextualSpacing/>
    </w:pPr>
  </w:style>
  <w:style w:type="paragraph" w:customStyle="1" w:styleId="K4LetterBullet">
    <w:name w:val="K4_Letter Bullet"/>
    <w:basedOn w:val="K4NumberBullet"/>
    <w:uiPriority w:val="2"/>
    <w:qFormat/>
    <w:rsid w:val="009B1A31"/>
    <w:pPr>
      <w:numPr>
        <w:numId w:val="13"/>
      </w:numPr>
      <w:spacing w:before="0"/>
      <w:contextualSpacing w:val="0"/>
    </w:pPr>
  </w:style>
  <w:style w:type="paragraph" w:customStyle="1" w:styleId="K4RomanNumBullet">
    <w:name w:val="K4_Roman Num Bullet"/>
    <w:basedOn w:val="K4NumberBullet"/>
    <w:uiPriority w:val="2"/>
    <w:qFormat/>
    <w:rsid w:val="002619D2"/>
    <w:pPr>
      <w:numPr>
        <w:numId w:val="14"/>
      </w:numPr>
      <w:spacing w:before="0" w:after="120"/>
      <w:ind w:left="1080" w:hanging="180"/>
    </w:pPr>
  </w:style>
  <w:style w:type="paragraph" w:customStyle="1" w:styleId="K4ThemeStatement">
    <w:name w:val="K4_Theme Statement"/>
    <w:basedOn w:val="K4BodyText"/>
    <w:qFormat/>
    <w:rsid w:val="002619D2"/>
    <w:pPr>
      <w:jc w:val="left"/>
      <w:textboxTightWrap w:val="allLines"/>
    </w:pPr>
    <w:rPr>
      <w:i/>
      <w:color w:val="11568C"/>
    </w:rPr>
  </w:style>
  <w:style w:type="paragraph" w:customStyle="1" w:styleId="K4FigureCaption">
    <w:name w:val="K4_Figure Caption"/>
    <w:basedOn w:val="Caption"/>
    <w:uiPriority w:val="4"/>
    <w:qFormat/>
    <w:rsid w:val="001A1B82"/>
    <w:pPr>
      <w:spacing w:before="0" w:after="120"/>
    </w:pPr>
    <w:rPr>
      <w:b w:val="0"/>
      <w:i/>
    </w:rPr>
  </w:style>
  <w:style w:type="paragraph" w:customStyle="1" w:styleId="AHeading1">
    <w:name w:val="A. Heading_1"/>
    <w:basedOn w:val="Heading1"/>
    <w:uiPriority w:val="14"/>
    <w:semiHidden/>
    <w:qFormat/>
    <w:rsid w:val="001866ED"/>
    <w:pPr>
      <w:numPr>
        <w:numId w:val="15"/>
      </w:numPr>
      <w:spacing w:before="0"/>
    </w:pPr>
    <w:rPr>
      <w:rFonts w:ascii="Times New Roman Bold" w:hAnsi="Times New Roman Bold"/>
    </w:rPr>
  </w:style>
  <w:style w:type="paragraph" w:customStyle="1" w:styleId="AHeading2">
    <w:name w:val="A. Heading_2"/>
    <w:basedOn w:val="Heading2"/>
    <w:uiPriority w:val="14"/>
    <w:semiHidden/>
    <w:qFormat/>
    <w:rsid w:val="001866ED"/>
    <w:pPr>
      <w:numPr>
        <w:numId w:val="15"/>
      </w:numPr>
    </w:pPr>
    <w:rPr>
      <w:rFonts w:ascii="Times New Roman Bold" w:hAnsi="Times New Roman Bold"/>
      <w:smallCaps/>
    </w:rPr>
  </w:style>
  <w:style w:type="paragraph" w:customStyle="1" w:styleId="AHeading3">
    <w:name w:val="A. Heading_3"/>
    <w:basedOn w:val="Heading3"/>
    <w:uiPriority w:val="14"/>
    <w:semiHidden/>
    <w:qFormat/>
    <w:rsid w:val="005B64B7"/>
    <w:pPr>
      <w:numPr>
        <w:numId w:val="15"/>
      </w:numPr>
    </w:pPr>
    <w:rPr>
      <w:i w:val="0"/>
      <w:color w:val="auto"/>
    </w:rPr>
  </w:style>
  <w:style w:type="table" w:customStyle="1" w:styleId="SercoSideHeadingTable">
    <w:name w:val="Serco Side Heading Table"/>
    <w:basedOn w:val="TableNormal"/>
    <w:uiPriority w:val="99"/>
    <w:rsid w:val="00661B22"/>
    <w:pPr>
      <w:spacing w:after="0"/>
    </w:pPr>
    <w:rPr>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Col">
      <w:tblPr/>
      <w:tcPr>
        <w:tc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84939E" w:themeColor="accent3"/>
          <w:insideV w:val="single" w:sz="4" w:space="0" w:color="84939E" w:themeColor="accent3"/>
          <w:tl2br w:val="nil"/>
          <w:tr2bl w:val="nil"/>
        </w:tcBorders>
        <w:shd w:val="clear" w:color="auto" w:fill="84939E" w:themeFill="accent3"/>
      </w:tcPr>
    </w:tblStylePr>
    <w:tblStylePr w:type="band2Horz">
      <w:tblPr/>
      <w:tcPr>
        <w:shd w:val="clear" w:color="auto" w:fill="E6E9EB" w:themeFill="accent3" w:themeFillTint="33"/>
      </w:tcPr>
    </w:tblStylePr>
  </w:style>
  <w:style w:type="paragraph" w:styleId="Caption">
    <w:name w:val="caption"/>
    <w:aliases w:val="Serco,K4,Fig/Table Title,Caption Char1 Char Char,Caption Char2 Char,Caption Char2 Char1 Char Char,Caption Char1 Char Char Char Char,Caption Char1 Char Char Char Char Char Char,Caption Char Char Char Char Char Char Char Char,Graphic Caption,gc,cp"/>
    <w:basedOn w:val="Normal"/>
    <w:next w:val="Normal"/>
    <w:link w:val="CaptionChar"/>
    <w:uiPriority w:val="99"/>
    <w:unhideWhenUsed/>
    <w:qFormat/>
    <w:rsid w:val="006F78D4"/>
    <w:pPr>
      <w:spacing w:before="40" w:after="60"/>
      <w:jc w:val="center"/>
    </w:pPr>
    <w:rPr>
      <w:rFonts w:ascii="Arial" w:hAnsi="Arial"/>
      <w:b/>
      <w:bCs/>
      <w:szCs w:val="20"/>
    </w:rPr>
  </w:style>
  <w:style w:type="table" w:customStyle="1" w:styleId="SercoPastPerformanceTableB">
    <w:name w:val="Serco_Past Performance Table_B"/>
    <w:basedOn w:val="TableNormal"/>
    <w:uiPriority w:val="99"/>
    <w:rsid w:val="0010772D"/>
    <w:pPr>
      <w:spacing w:after="0"/>
    </w:pPr>
    <w:rPr>
      <w:rFonts w:ascii="Arial" w:hAnsi="Arial"/>
      <w:sz w:val="20"/>
    </w:r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cPr>
      <w:vAlign w:val="center"/>
    </w:tcPr>
    <w:tblStylePr w:type="firstRow">
      <w:tblPr/>
      <w:trPr>
        <w:tblHeader/>
      </w:trPr>
      <w:tcPr>
        <w:shd w:val="clear" w:color="auto" w:fill="A71C20" w:themeFill="background2"/>
      </w:tcPr>
    </w:tblStylePr>
    <w:tblStylePr w:type="firstCol">
      <w:tblPr/>
      <w:tcPr>
        <w:tcBorders>
          <w:insideH w:val="single" w:sz="4" w:space="0" w:color="84939E" w:themeColor="accent3"/>
          <w:insideV w:val="single" w:sz="4" w:space="0" w:color="84939E" w:themeColor="accent3"/>
        </w:tcBorders>
        <w:shd w:val="clear" w:color="auto" w:fill="455560" w:themeFill="accent2"/>
      </w:tcPr>
    </w:tblStylePr>
    <w:tblStylePr w:type="band2Horz">
      <w:tblPr/>
      <w:tcPr>
        <w:tc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l2br w:val="nil"/>
          <w:tr2bl w:val="nil"/>
        </w:tcBorders>
        <w:shd w:val="clear" w:color="auto" w:fill="D9D9D9" w:themeFill="accent5"/>
      </w:tcPr>
    </w:tblStylePr>
  </w:style>
  <w:style w:type="paragraph" w:customStyle="1" w:styleId="SercoResumeHeadingB">
    <w:name w:val="Serco_Resume Heading_B"/>
    <w:basedOn w:val="SercoPPHeadingB"/>
    <w:uiPriority w:val="6"/>
    <w:semiHidden/>
    <w:qFormat/>
    <w:rsid w:val="00AE5B18"/>
    <w:rPr>
      <w:rFonts w:ascii="Times New Roman" w:hAnsi="Times New Roman"/>
    </w:rPr>
  </w:style>
  <w:style w:type="paragraph" w:customStyle="1" w:styleId="SercoHeading1B">
    <w:name w:val="Serco_Heading 1_B"/>
    <w:basedOn w:val="K4Heading1"/>
    <w:semiHidden/>
    <w:rsid w:val="00F369BB"/>
  </w:style>
  <w:style w:type="paragraph" w:customStyle="1" w:styleId="K4TableHead">
    <w:name w:val="K4_Table Head"/>
    <w:basedOn w:val="SercoTableHeadB"/>
    <w:uiPriority w:val="3"/>
    <w:qFormat/>
    <w:rsid w:val="00432D53"/>
    <w:pPr>
      <w:pBdr>
        <w:top w:val="single" w:sz="2" w:space="2" w:color="11568C" w:themeColor="accent6"/>
        <w:left w:val="single" w:sz="2" w:space="4" w:color="11568C" w:themeColor="accent6"/>
        <w:bottom w:val="single" w:sz="2" w:space="2" w:color="11568C" w:themeColor="accent6"/>
        <w:right w:val="single" w:sz="2" w:space="4" w:color="11568C" w:themeColor="accent6"/>
      </w:pBdr>
      <w:shd w:val="clear" w:color="auto" w:fill="11568C" w:themeFill="accent6"/>
    </w:pPr>
    <w:rPr>
      <w:sz w:val="22"/>
    </w:rPr>
  </w:style>
  <w:style w:type="paragraph" w:customStyle="1" w:styleId="K4TableSubhead">
    <w:name w:val="K4_Table Subhead"/>
    <w:basedOn w:val="SercoTableSubheadB"/>
    <w:uiPriority w:val="3"/>
    <w:rsid w:val="001674D6"/>
    <w:pPr>
      <w:pBdr>
        <w:top w:val="single" w:sz="2" w:space="1" w:color="84939E" w:themeColor="accent3"/>
        <w:left w:val="single" w:sz="2" w:space="4" w:color="84939E" w:themeColor="accent3"/>
        <w:bottom w:val="single" w:sz="2" w:space="1" w:color="84939E" w:themeColor="accent3"/>
        <w:right w:val="single" w:sz="2" w:space="4" w:color="84939E" w:themeColor="accent3"/>
      </w:pBdr>
      <w:shd w:val="clear" w:color="auto" w:fill="84939E" w:themeFill="accent3"/>
    </w:pPr>
  </w:style>
  <w:style w:type="paragraph" w:customStyle="1" w:styleId="K4PPHeading">
    <w:name w:val="K4_PP Heading"/>
    <w:basedOn w:val="SercoPPHeadingB"/>
    <w:uiPriority w:val="6"/>
    <w:rsid w:val="001674D6"/>
    <w:pPr>
      <w:pBdr>
        <w:top w:val="single" w:sz="2" w:space="1" w:color="11568C" w:themeColor="accent6"/>
        <w:bottom w:val="single" w:sz="2" w:space="1" w:color="11568C" w:themeColor="accent6"/>
        <w:between w:val="single" w:sz="2" w:space="1" w:color="D0D8DC" w:themeColor="accent4"/>
      </w:pBdr>
      <w:shd w:val="clear" w:color="auto" w:fill="11568C" w:themeFill="accent6"/>
    </w:pPr>
    <w:rPr>
      <w:rFonts w:ascii="Times New Roman" w:hAnsi="Times New Roman"/>
      <w:sz w:val="22"/>
    </w:rPr>
  </w:style>
  <w:style w:type="paragraph" w:customStyle="1" w:styleId="K4ResumeHeading">
    <w:name w:val="K4_Resume Heading"/>
    <w:basedOn w:val="SercoResumeHeadingB"/>
    <w:uiPriority w:val="6"/>
    <w:rsid w:val="001674D6"/>
    <w:pPr>
      <w:pBdr>
        <w:top w:val="single" w:sz="2" w:space="1" w:color="11568C" w:themeColor="accent6"/>
        <w:bottom w:val="single" w:sz="2" w:space="1" w:color="11568C" w:themeColor="accent6"/>
      </w:pBdr>
      <w:shd w:val="clear" w:color="auto" w:fill="11568C" w:themeFill="accent6"/>
    </w:pPr>
    <w:rPr>
      <w:sz w:val="22"/>
    </w:rPr>
  </w:style>
  <w:style w:type="paragraph" w:customStyle="1" w:styleId="SercoAttachHeading1B">
    <w:name w:val="Serco_Attach_Heading 1_B"/>
    <w:basedOn w:val="K4AttachHeading1"/>
    <w:uiPriority w:val="6"/>
    <w:semiHidden/>
    <w:rsid w:val="00C52430"/>
    <w:rPr>
      <w:color w:val="11568C" w:themeColor="accent6"/>
    </w:rPr>
  </w:style>
  <w:style w:type="paragraph" w:customStyle="1" w:styleId="SercoPPSubhead">
    <w:name w:val="Serco_PP_Subhead"/>
    <w:basedOn w:val="SercoPPSubheadB"/>
    <w:uiPriority w:val="6"/>
    <w:rsid w:val="004D1B79"/>
    <w:pPr>
      <w:pBdr>
        <w:top w:val="single" w:sz="2" w:space="3" w:color="84939E" w:themeColor="accent3"/>
        <w:left w:val="single" w:sz="2" w:space="4" w:color="84939E" w:themeColor="accent3"/>
        <w:bottom w:val="single" w:sz="2" w:space="3" w:color="84939E" w:themeColor="accent3"/>
        <w:right w:val="single" w:sz="2" w:space="4" w:color="84939E" w:themeColor="accent3"/>
      </w:pBdr>
      <w:shd w:val="clear" w:color="auto" w:fill="84939E" w:themeFill="accent3"/>
    </w:pPr>
  </w:style>
  <w:style w:type="table" w:customStyle="1" w:styleId="SercoTableTemplate">
    <w:name w:val="Serco_Table Template"/>
    <w:basedOn w:val="TableNormal"/>
    <w:uiPriority w:val="99"/>
    <w:rsid w:val="00C12789"/>
    <w:pPr>
      <w:spacing w:after="0"/>
    </w:pPr>
    <w:tblPr>
      <w:jc w:val="center"/>
      <w:tbl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blBorders>
      <w:tblCellMar>
        <w:left w:w="0" w:type="dxa"/>
        <w:right w:w="0" w:type="dxa"/>
      </w:tblCellMar>
    </w:tblPr>
    <w:trPr>
      <w:jc w:val="center"/>
    </w:trPr>
    <w:tcPr>
      <w:vAlign w:val="center"/>
    </w:tcPr>
    <w:tblStylePr w:type="firstRow">
      <w:tblPr/>
      <w:trPr>
        <w:tblHeader/>
      </w:trPr>
      <w:tcPr>
        <w:tcBorders>
          <w:top w:val="single" w:sz="2" w:space="0" w:color="11568C" w:themeColor="accent6"/>
          <w:left w:val="single" w:sz="2" w:space="0" w:color="11568C" w:themeColor="accent6"/>
          <w:bottom w:val="single" w:sz="2" w:space="0" w:color="11568C" w:themeColor="accent6"/>
          <w:right w:val="single" w:sz="2" w:space="0" w:color="11568C" w:themeColor="accent6"/>
          <w:insideH w:val="single" w:sz="2" w:space="0" w:color="11568C" w:themeColor="accent6"/>
          <w:insideV w:val="single" w:sz="2" w:space="0" w:color="D0D8DC" w:themeColor="accent4"/>
          <w:tl2br w:val="nil"/>
          <w:tr2bl w:val="nil"/>
        </w:tcBorders>
        <w:shd w:val="clear" w:color="auto" w:fill="11568C" w:themeFill="accent6"/>
      </w:tcPr>
    </w:tblStylePr>
  </w:style>
  <w:style w:type="table" w:customStyle="1" w:styleId="SercoPastPerformanceTable">
    <w:name w:val="Serco_Past Performance Table"/>
    <w:basedOn w:val="TableNormal"/>
    <w:uiPriority w:val="99"/>
    <w:rsid w:val="0010772D"/>
    <w:pPr>
      <w:spacing w:after="0"/>
    </w:pPr>
    <w:tblPr>
      <w:tblStyleRowBandSize w:val="1"/>
      <w:jc w:val="center"/>
      <w:tbl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blBorders>
      <w:tblCellMar>
        <w:left w:w="0" w:type="dxa"/>
        <w:right w:w="0" w:type="dxa"/>
      </w:tblCellMar>
    </w:tblPr>
    <w:trPr>
      <w:jc w:val="center"/>
    </w:trPr>
    <w:tblStylePr w:type="firstRow">
      <w:tblPr/>
      <w:tcPr>
        <w:tcBorders>
          <w:top w:val="single" w:sz="2" w:space="0" w:color="11568C" w:themeColor="accent6"/>
          <w:left w:val="single" w:sz="2" w:space="0" w:color="11568C" w:themeColor="accent6"/>
          <w:bottom w:val="single" w:sz="2" w:space="0" w:color="11568C" w:themeColor="accent6"/>
          <w:right w:val="single" w:sz="2" w:space="0" w:color="11568C" w:themeColor="accent6"/>
          <w:insideH w:val="nil"/>
          <w:insideV w:val="single" w:sz="2" w:space="0" w:color="D0D8DC" w:themeColor="accent4"/>
          <w:tl2br w:val="nil"/>
          <w:tr2bl w:val="nil"/>
        </w:tcBorders>
        <w:shd w:val="clear" w:color="auto" w:fill="11568C" w:themeFill="accent6"/>
      </w:tcPr>
    </w:tblStylePr>
    <w:tblStylePr w:type="firstCol">
      <w:tblPr/>
      <w:tcPr>
        <w:tcBorders>
          <w:top w:val="nil"/>
          <w:left w:val="nil"/>
          <w:bottom w:val="nil"/>
          <w:right w:val="nil"/>
          <w:insideH w:val="single" w:sz="2" w:space="0" w:color="D0D8DC" w:themeColor="accent4"/>
          <w:insideV w:val="single" w:sz="2" w:space="0" w:color="D0D8DC" w:themeColor="accent4"/>
          <w:tl2br w:val="nil"/>
          <w:tr2bl w:val="nil"/>
        </w:tcBorders>
        <w:shd w:val="clear" w:color="auto" w:fill="84939E" w:themeFill="accent3"/>
      </w:tcPr>
    </w:tblStylePr>
    <w:tblStylePr w:type="band2Horz">
      <w:tblPr/>
      <w:tcPr>
        <w:tcBorders>
          <w:top w:val="single" w:sz="2" w:space="0" w:color="455560" w:themeColor="accent2"/>
          <w:left w:val="single" w:sz="2" w:space="0" w:color="455560" w:themeColor="accent2"/>
          <w:bottom w:val="single" w:sz="2" w:space="0" w:color="455560" w:themeColor="accent2"/>
          <w:right w:val="single" w:sz="2" w:space="0" w:color="455560" w:themeColor="accent2"/>
          <w:insideH w:val="single" w:sz="2" w:space="0" w:color="455560" w:themeColor="accent2"/>
          <w:insideV w:val="single" w:sz="2" w:space="0" w:color="455560" w:themeColor="accent2"/>
          <w:tl2br w:val="nil"/>
          <w:tr2bl w:val="nil"/>
        </w:tcBorders>
        <w:shd w:val="clear" w:color="auto" w:fill="E6E9EB" w:themeFill="accent3" w:themeFillTint="33"/>
      </w:tcPr>
    </w:tblStylePr>
  </w:style>
  <w:style w:type="table" w:customStyle="1" w:styleId="SercoTableTemplate2">
    <w:name w:val="Serco_Table Template 2"/>
    <w:basedOn w:val="TableNormal"/>
    <w:uiPriority w:val="99"/>
    <w:rsid w:val="00661B22"/>
    <w:pPr>
      <w:spacing w:after="0"/>
    </w:pPr>
    <w:tblPr>
      <w:tblStyleRowBandSize w:val="1"/>
      <w:jc w:val="center"/>
      <w:tblBorders>
        <w:top w:val="single" w:sz="4" w:space="0" w:color="455560" w:themeColor="accent2"/>
        <w:left w:val="single" w:sz="4" w:space="0" w:color="455560" w:themeColor="accent2"/>
        <w:bottom w:val="single" w:sz="4" w:space="0" w:color="455560" w:themeColor="accent2"/>
        <w:right w:val="single" w:sz="4" w:space="0" w:color="455560" w:themeColor="accent2"/>
        <w:insideH w:val="single" w:sz="4" w:space="0" w:color="455560" w:themeColor="accent2"/>
        <w:insideV w:val="single" w:sz="4" w:space="0" w:color="455560" w:themeColor="accent2"/>
      </w:tblBorders>
      <w:tblCellMar>
        <w:left w:w="0" w:type="dxa"/>
        <w:right w:w="0" w:type="dxa"/>
      </w:tblCellMar>
    </w:tblPr>
    <w:trPr>
      <w:jc w:val="center"/>
    </w:trPr>
    <w:tblStylePr w:type="firstRow">
      <w:tblPr/>
      <w:trPr>
        <w:tblHeader/>
      </w:trPr>
      <w:tcPr>
        <w:tcBorders>
          <w:top w:val="single" w:sz="4" w:space="0" w:color="11568C" w:themeColor="accent6"/>
          <w:left w:val="single" w:sz="4" w:space="0" w:color="11568C" w:themeColor="accent6"/>
          <w:bottom w:val="single" w:sz="4" w:space="0" w:color="11568C" w:themeColor="accent6"/>
          <w:right w:val="single" w:sz="4" w:space="0" w:color="11568C" w:themeColor="accent6"/>
          <w:insideH w:val="nil"/>
          <w:insideV w:val="single" w:sz="4" w:space="0" w:color="D0D8DC" w:themeColor="accent4"/>
          <w:tl2br w:val="nil"/>
          <w:tr2bl w:val="nil"/>
        </w:tcBorders>
        <w:shd w:val="clear" w:color="auto" w:fill="11568C" w:themeFill="accent6"/>
      </w:tcPr>
    </w:tblStylePr>
    <w:tblStylePr w:type="band2Horz">
      <w:tblPr/>
      <w:tcPr>
        <w:shd w:val="clear" w:color="auto" w:fill="E6E9EB" w:themeFill="accent3" w:themeFillTint="33"/>
      </w:tcPr>
    </w:tblStylePr>
  </w:style>
  <w:style w:type="paragraph" w:customStyle="1" w:styleId="K4FocusBoxText">
    <w:name w:val="K4_Focus Box Text"/>
    <w:basedOn w:val="SercoFocusBoxTextB"/>
    <w:uiPriority w:val="5"/>
    <w:qFormat/>
    <w:rsid w:val="001A1B82"/>
    <w:pPr>
      <w:shd w:val="clear" w:color="auto" w:fill="auto"/>
    </w:pPr>
    <w:rPr>
      <w:color w:val="auto"/>
    </w:rPr>
  </w:style>
  <w:style w:type="paragraph" w:customStyle="1" w:styleId="K4FocusBoxHeading">
    <w:name w:val="K4_Focus Box Heading"/>
    <w:basedOn w:val="SercoFocusBoxHeadingB"/>
    <w:uiPriority w:val="5"/>
    <w:qFormat/>
    <w:rsid w:val="001A1B82"/>
    <w:pPr>
      <w:pBdr>
        <w:top w:val="none" w:sz="0" w:space="0" w:color="auto"/>
        <w:left w:val="none" w:sz="0" w:space="0" w:color="auto"/>
        <w:right w:val="none" w:sz="0" w:space="0" w:color="auto"/>
      </w:pBdr>
      <w:shd w:val="clear" w:color="auto" w:fill="auto"/>
    </w:pPr>
    <w:rPr>
      <w:color w:val="auto"/>
    </w:rPr>
  </w:style>
  <w:style w:type="paragraph" w:customStyle="1" w:styleId="K4FocusBoxBullet">
    <w:name w:val="K4_Focus Box Bullet"/>
    <w:basedOn w:val="SercoFocusBoxBulletB"/>
    <w:uiPriority w:val="5"/>
    <w:qFormat/>
    <w:rsid w:val="001A1B82"/>
    <w:pPr>
      <w:numPr>
        <w:numId w:val="16"/>
      </w:numPr>
      <w:shd w:val="clear" w:color="auto" w:fill="auto"/>
      <w:ind w:left="259" w:hanging="216"/>
    </w:pPr>
    <w:rPr>
      <w:color w:val="auto"/>
    </w:rPr>
  </w:style>
  <w:style w:type="paragraph" w:customStyle="1" w:styleId="StyleSercoTitlePageSubmittedInfoBold">
    <w:name w:val="Style Serco_TitlePage_Submitted Info + Bold"/>
    <w:basedOn w:val="K4TitlePageSubmittedInfo"/>
    <w:rsid w:val="001674D6"/>
    <w:rPr>
      <w:b/>
      <w:bCs/>
    </w:rPr>
  </w:style>
  <w:style w:type="paragraph" w:customStyle="1" w:styleId="StyleK4PPSubheadCentered">
    <w:name w:val="Style K4_PP_Subhead + Centered"/>
    <w:basedOn w:val="SercoPPSubhead"/>
    <w:rsid w:val="000F737D"/>
    <w:pPr>
      <w:jc w:val="center"/>
    </w:pPr>
    <w:rPr>
      <w:rFonts w:eastAsia="Times New Roman"/>
      <w:bCs/>
      <w:szCs w:val="20"/>
    </w:rPr>
  </w:style>
  <w:style w:type="paragraph" w:customStyle="1" w:styleId="StyleStyleK4TitlePageSubmittedInfoRightBold">
    <w:name w:val="Style Style K4_TitlePage_Submitted Info + Right + Bold"/>
    <w:basedOn w:val="StyleSercoTitlePageSubmittedInfoRight"/>
    <w:rsid w:val="000F737D"/>
    <w:rPr>
      <w:b/>
      <w:bCs/>
    </w:rPr>
  </w:style>
  <w:style w:type="paragraph" w:styleId="ListParagraph">
    <w:name w:val="List Paragraph"/>
    <w:aliases w:val="Number,DLA List Paragraph,dlp,Bullet 1,IPT Bullet-1"/>
    <w:basedOn w:val="Normal"/>
    <w:link w:val="ListParagraphChar"/>
    <w:uiPriority w:val="34"/>
    <w:qFormat/>
    <w:rsid w:val="001F4087"/>
    <w:pPr>
      <w:widowControl w:val="0"/>
      <w:autoSpaceDE w:val="0"/>
      <w:autoSpaceDN w:val="0"/>
      <w:ind w:left="840" w:hanging="361"/>
    </w:pPr>
    <w:rPr>
      <w:rFonts w:ascii="Calibri" w:eastAsia="Calibri" w:hAnsi="Calibri" w:cs="Calibri"/>
      <w:szCs w:val="22"/>
    </w:rPr>
  </w:style>
  <w:style w:type="character" w:styleId="Strong">
    <w:name w:val="Strong"/>
    <w:qFormat/>
    <w:rsid w:val="00270F81"/>
    <w:rPr>
      <w:b/>
    </w:rPr>
  </w:style>
  <w:style w:type="character" w:customStyle="1" w:styleId="ListParagraphChar">
    <w:name w:val="List Paragraph Char"/>
    <w:aliases w:val="Number Char,DLA List Paragraph Char,dlp Char,Bullet 1 Char,IPT Bullet-1 Char"/>
    <w:link w:val="ListParagraph"/>
    <w:uiPriority w:val="34"/>
    <w:qFormat/>
    <w:locked/>
    <w:rsid w:val="00270F81"/>
    <w:rPr>
      <w:rFonts w:ascii="Calibri" w:eastAsia="Calibri" w:hAnsi="Calibri" w:cs="Calibri"/>
      <w:szCs w:val="22"/>
    </w:rPr>
  </w:style>
  <w:style w:type="paragraph" w:customStyle="1" w:styleId="projectlist">
    <w:name w:val="projectlist"/>
    <w:basedOn w:val="Normal"/>
    <w:rsid w:val="00085CD7"/>
    <w:rPr>
      <w:rFonts w:cs="Arial"/>
      <w:bCs/>
      <w:snapToGrid w:val="0"/>
      <w:sz w:val="17"/>
      <w:szCs w:val="20"/>
    </w:rPr>
  </w:style>
  <w:style w:type="paragraph" w:customStyle="1" w:styleId="TableParagraph">
    <w:name w:val="Table Paragraph"/>
    <w:basedOn w:val="Normal"/>
    <w:uiPriority w:val="1"/>
    <w:qFormat/>
    <w:rsid w:val="00085CD7"/>
    <w:pPr>
      <w:widowControl w:val="0"/>
      <w:autoSpaceDE w:val="0"/>
      <w:autoSpaceDN w:val="0"/>
      <w:ind w:left="103"/>
    </w:pPr>
    <w:rPr>
      <w:rFonts w:ascii="Arial Narrow" w:eastAsia="Arial Narrow" w:hAnsi="Arial Narrow" w:cs="Arial Narrow"/>
      <w:szCs w:val="22"/>
    </w:rPr>
  </w:style>
  <w:style w:type="paragraph" w:customStyle="1" w:styleId="BulletLast">
    <w:name w:val="Bullet Last"/>
    <w:basedOn w:val="Normal"/>
    <w:rsid w:val="00DD3BEC"/>
    <w:pPr>
      <w:numPr>
        <w:numId w:val="17"/>
      </w:numPr>
      <w:jc w:val="both"/>
    </w:pPr>
    <w:rPr>
      <w:b/>
    </w:rPr>
  </w:style>
  <w:style w:type="character" w:styleId="CommentReference">
    <w:name w:val="annotation reference"/>
    <w:basedOn w:val="DefaultParagraphFont"/>
    <w:uiPriority w:val="99"/>
    <w:semiHidden/>
    <w:unhideWhenUsed/>
    <w:rsid w:val="00DD3BEC"/>
    <w:rPr>
      <w:sz w:val="16"/>
      <w:szCs w:val="16"/>
    </w:rPr>
  </w:style>
  <w:style w:type="paragraph" w:styleId="CommentText">
    <w:name w:val="annotation text"/>
    <w:basedOn w:val="Normal"/>
    <w:link w:val="CommentTextChar"/>
    <w:uiPriority w:val="99"/>
    <w:semiHidden/>
    <w:unhideWhenUsed/>
    <w:rsid w:val="00DD3BEC"/>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D3BEC"/>
    <w:rPr>
      <w:rFonts w:asciiTheme="minorHAnsi" w:hAnsiTheme="minorHAnsi" w:cstheme="minorBidi"/>
      <w:sz w:val="20"/>
      <w:szCs w:val="20"/>
    </w:rPr>
  </w:style>
  <w:style w:type="paragraph" w:customStyle="1" w:styleId="FPGTableText">
    <w:name w:val="FPG Table Text"/>
    <w:basedOn w:val="Normal"/>
    <w:link w:val="FPGTableTextChar"/>
    <w:qFormat/>
    <w:rsid w:val="00DD3BEC"/>
    <w:pPr>
      <w:suppressAutoHyphens/>
      <w:spacing w:before="40" w:after="40"/>
    </w:pPr>
    <w:rPr>
      <w:rFonts w:cs="Arial"/>
      <w:sz w:val="18"/>
    </w:rPr>
  </w:style>
  <w:style w:type="character" w:customStyle="1" w:styleId="FPGTableTextChar">
    <w:name w:val="FPG Table Text Char"/>
    <w:link w:val="FPGTableText"/>
    <w:rsid w:val="00DD3BEC"/>
    <w:rPr>
      <w:rFonts w:eastAsia="Times New Roman" w:cs="Arial"/>
      <w:sz w:val="18"/>
    </w:rPr>
  </w:style>
  <w:style w:type="character" w:customStyle="1" w:styleId="CaptionChar">
    <w:name w:val="Caption Char"/>
    <w:aliases w:val="Serco Char,K4 Char,Fig/Table Title Char,Caption Char1 Char Char Char,Caption Char2 Char Char,Caption Char2 Char1 Char Char Char,Caption Char1 Char Char Char Char Char,Caption Char1 Char Char Char Char Char Char Char,Graphic Caption Char"/>
    <w:basedOn w:val="DefaultParagraphFont"/>
    <w:link w:val="Caption"/>
    <w:uiPriority w:val="35"/>
    <w:rsid w:val="00E16E33"/>
    <w:rPr>
      <w:rFonts w:ascii="Arial" w:eastAsia="Times New Roman" w:hAnsi="Arial"/>
      <w:b/>
      <w:bCs/>
      <w:szCs w:val="20"/>
    </w:rPr>
  </w:style>
  <w:style w:type="paragraph" w:customStyle="1" w:styleId="Style10ptLeft">
    <w:name w:val="Style 10 pt Left"/>
    <w:basedOn w:val="Normal"/>
    <w:rsid w:val="00E16E33"/>
    <w:rPr>
      <w:sz w:val="20"/>
      <w:szCs w:val="20"/>
    </w:rPr>
  </w:style>
  <w:style w:type="paragraph" w:customStyle="1" w:styleId="PropText">
    <w:name w:val="PropText"/>
    <w:link w:val="PropTextChar"/>
    <w:qFormat/>
    <w:rsid w:val="00630380"/>
    <w:pPr>
      <w:jc w:val="both"/>
    </w:pPr>
    <w:rPr>
      <w:rFonts w:eastAsia="Calibri"/>
      <w:sz w:val="22"/>
    </w:rPr>
  </w:style>
  <w:style w:type="character" w:customStyle="1" w:styleId="PropTextChar">
    <w:name w:val="PropText Char"/>
    <w:link w:val="PropText"/>
    <w:rsid w:val="00630380"/>
    <w:rPr>
      <w:rFonts w:eastAsia="Calibri"/>
      <w:sz w:val="22"/>
    </w:rPr>
  </w:style>
  <w:style w:type="paragraph" w:customStyle="1" w:styleId="PAEBeforeBullet">
    <w:name w:val="PAE Before Bullet"/>
    <w:basedOn w:val="Normal"/>
    <w:rsid w:val="00630380"/>
    <w:pPr>
      <w:spacing w:after="40"/>
      <w:jc w:val="both"/>
    </w:pPr>
  </w:style>
  <w:style w:type="table" w:styleId="GridTable4-Accent1">
    <w:name w:val="Grid Table 4 Accent 1"/>
    <w:basedOn w:val="TableNormal"/>
    <w:uiPriority w:val="49"/>
    <w:rsid w:val="006470BC"/>
    <w:pPr>
      <w:spacing w:after="0"/>
    </w:pPr>
    <w:rPr>
      <w:rFonts w:asciiTheme="minorHAnsi" w:hAnsiTheme="minorHAnsi" w:cstheme="minorBidi"/>
      <w:sz w:val="22"/>
      <w:szCs w:val="22"/>
    </w:rPr>
    <w:tblPr>
      <w:tblStyleRowBandSize w:val="1"/>
      <w:tblStyleColBandSize w:val="1"/>
      <w:tblBorders>
        <w:top w:val="single" w:sz="4" w:space="0" w:color="FF0A0A" w:themeColor="accent1" w:themeTint="99"/>
        <w:left w:val="single" w:sz="4" w:space="0" w:color="FF0A0A" w:themeColor="accent1" w:themeTint="99"/>
        <w:bottom w:val="single" w:sz="4" w:space="0" w:color="FF0A0A" w:themeColor="accent1" w:themeTint="99"/>
        <w:right w:val="single" w:sz="4" w:space="0" w:color="FF0A0A" w:themeColor="accent1" w:themeTint="99"/>
        <w:insideH w:val="single" w:sz="4" w:space="0" w:color="FF0A0A" w:themeColor="accent1" w:themeTint="99"/>
        <w:insideV w:val="single" w:sz="4" w:space="0" w:color="FF0A0A" w:themeColor="accent1" w:themeTint="99"/>
      </w:tblBorders>
    </w:tblPr>
    <w:tblStylePr w:type="firstRow">
      <w:rPr>
        <w:b/>
        <w:bCs/>
        <w:color w:val="FFFFFF" w:themeColor="background1"/>
      </w:rPr>
      <w:tblPr/>
      <w:tcPr>
        <w:tcBorders>
          <w:top w:val="single" w:sz="4" w:space="0" w:color="660000" w:themeColor="accent1"/>
          <w:left w:val="single" w:sz="4" w:space="0" w:color="660000" w:themeColor="accent1"/>
          <w:bottom w:val="single" w:sz="4" w:space="0" w:color="660000" w:themeColor="accent1"/>
          <w:right w:val="single" w:sz="4" w:space="0" w:color="660000" w:themeColor="accent1"/>
          <w:insideH w:val="nil"/>
          <w:insideV w:val="nil"/>
        </w:tcBorders>
        <w:shd w:val="clear" w:color="auto" w:fill="660000" w:themeFill="accent1"/>
      </w:tcPr>
    </w:tblStylePr>
    <w:tblStylePr w:type="lastRow">
      <w:rPr>
        <w:b/>
        <w:bCs/>
      </w:rPr>
      <w:tblPr/>
      <w:tcPr>
        <w:tcBorders>
          <w:top w:val="double" w:sz="4" w:space="0" w:color="660000" w:themeColor="accent1"/>
        </w:tcBorders>
      </w:tcPr>
    </w:tblStylePr>
    <w:tblStylePr w:type="firstCol">
      <w:rPr>
        <w:b/>
        <w:bCs/>
      </w:rPr>
    </w:tblStylePr>
    <w:tblStylePr w:type="lastCol">
      <w:rPr>
        <w:b/>
        <w:bCs/>
      </w:rPr>
    </w:tblStylePr>
    <w:tblStylePr w:type="band1Vert">
      <w:tblPr/>
      <w:tcPr>
        <w:shd w:val="clear" w:color="auto" w:fill="FFADAD" w:themeFill="accent1" w:themeFillTint="33"/>
      </w:tcPr>
    </w:tblStylePr>
    <w:tblStylePr w:type="band1Horz">
      <w:tblPr/>
      <w:tcPr>
        <w:shd w:val="clear" w:color="auto" w:fill="FFADAD" w:themeFill="accent1" w:themeFillTint="33"/>
      </w:tcPr>
    </w:tblStylePr>
  </w:style>
  <w:style w:type="table" w:customStyle="1" w:styleId="GridTable4-Accent11">
    <w:name w:val="Grid Table 4 - Accent 11"/>
    <w:basedOn w:val="TableNormal"/>
    <w:next w:val="TableNormal"/>
    <w:uiPriority w:val="49"/>
    <w:rsid w:val="006470BC"/>
    <w:pPr>
      <w:spacing w:after="0"/>
    </w:pPr>
    <w:rPr>
      <w:rFonts w:asciiTheme="minorHAnsi"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ParaTx">
    <w:name w:val="ParaTx"/>
    <w:qFormat/>
    <w:rsid w:val="001672C3"/>
    <w:pPr>
      <w:spacing w:after="0"/>
      <w:jc w:val="both"/>
    </w:pPr>
    <w:rPr>
      <w:rFonts w:cstheme="minorBidi"/>
      <w:sz w:val="22"/>
      <w:szCs w:val="22"/>
    </w:rPr>
  </w:style>
  <w:style w:type="paragraph" w:customStyle="1" w:styleId="K4PPSubhead">
    <w:name w:val="K4_PP_Subhead"/>
    <w:basedOn w:val="Normal"/>
    <w:uiPriority w:val="6"/>
    <w:rsid w:val="005B0920"/>
    <w:pPr>
      <w:keepNext/>
      <w:pBdr>
        <w:top w:val="single" w:sz="2" w:space="3" w:color="84939E" w:themeColor="accent3"/>
        <w:left w:val="single" w:sz="2" w:space="4" w:color="84939E" w:themeColor="accent3"/>
        <w:bottom w:val="single" w:sz="2" w:space="3" w:color="84939E" w:themeColor="accent3"/>
        <w:right w:val="single" w:sz="2" w:space="4" w:color="84939E" w:themeColor="accent3"/>
      </w:pBdr>
      <w:shd w:val="clear" w:color="auto" w:fill="84939E" w:themeFill="accent3"/>
      <w:ind w:left="72" w:right="72"/>
    </w:pPr>
    <w:rPr>
      <w:b/>
      <w:color w:val="FFFFFF" w:themeColor="background1"/>
    </w:rPr>
  </w:style>
  <w:style w:type="paragraph" w:styleId="NormalWeb">
    <w:name w:val="Normal (Web)"/>
    <w:basedOn w:val="Normal"/>
    <w:uiPriority w:val="99"/>
    <w:rsid w:val="005B0920"/>
    <w:pPr>
      <w:spacing w:before="100" w:beforeAutospacing="1" w:after="100" w:afterAutospacing="1"/>
    </w:pPr>
  </w:style>
  <w:style w:type="paragraph" w:customStyle="1" w:styleId="Default">
    <w:name w:val="Default"/>
    <w:rsid w:val="005B0920"/>
    <w:pPr>
      <w:autoSpaceDE w:val="0"/>
      <w:autoSpaceDN w:val="0"/>
      <w:adjustRightInd w:val="0"/>
      <w:spacing w:after="0"/>
    </w:pPr>
    <w:rPr>
      <w:rFonts w:eastAsia="Times New Roman"/>
      <w:color w:val="000000"/>
    </w:rPr>
  </w:style>
  <w:style w:type="paragraph" w:customStyle="1" w:styleId="StyleTDTableDataCellTimesNewRoman11ptItalic">
    <w:name w:val="Style TD Table Data Cell + Times New Roman 11 pt Italic"/>
    <w:basedOn w:val="Normal"/>
    <w:uiPriority w:val="99"/>
    <w:rsid w:val="00A74515"/>
    <w:pPr>
      <w:spacing w:before="40" w:after="40"/>
      <w:jc w:val="both"/>
    </w:pPr>
    <w:rPr>
      <w:rFonts w:cs="Arial"/>
      <w:i/>
      <w:iCs/>
      <w:szCs w:val="20"/>
    </w:rPr>
  </w:style>
  <w:style w:type="paragraph" w:styleId="NoSpacing">
    <w:name w:val="No Spacing"/>
    <w:link w:val="NoSpacingChar"/>
    <w:uiPriority w:val="1"/>
    <w:qFormat/>
    <w:rsid w:val="00BD368D"/>
    <w:pPr>
      <w:spacing w:after="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368D"/>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975884"/>
    <w:rPr>
      <w:color w:val="605E5C"/>
      <w:shd w:val="clear" w:color="auto" w:fill="E1DFDD"/>
    </w:rPr>
  </w:style>
  <w:style w:type="table" w:customStyle="1" w:styleId="pptablecellsrightcolumns1">
    <w:name w:val="pptablecells right columns1"/>
    <w:basedOn w:val="TableNormal"/>
    <w:next w:val="TableGrid"/>
    <w:uiPriority w:val="59"/>
    <w:rsid w:val="00E45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33CF9"/>
    <w:pPr>
      <w:spacing w:after="0"/>
    </w:pPr>
    <w:rPr>
      <w:sz w:val="22"/>
    </w:rPr>
  </w:style>
  <w:style w:type="paragraph" w:customStyle="1" w:styleId="paragraph">
    <w:name w:val="paragraph"/>
    <w:basedOn w:val="Normal"/>
    <w:rsid w:val="00FC12B5"/>
    <w:pPr>
      <w:spacing w:before="100" w:beforeAutospacing="1" w:after="100" w:afterAutospacing="1"/>
    </w:pPr>
  </w:style>
  <w:style w:type="character" w:customStyle="1" w:styleId="normaltextrun">
    <w:name w:val="normaltextrun"/>
    <w:basedOn w:val="DefaultParagraphFont"/>
    <w:rsid w:val="00FC12B5"/>
  </w:style>
  <w:style w:type="character" w:customStyle="1" w:styleId="eop">
    <w:name w:val="eop"/>
    <w:basedOn w:val="DefaultParagraphFont"/>
    <w:rsid w:val="00FC12B5"/>
  </w:style>
  <w:style w:type="character" w:customStyle="1" w:styleId="scxw60256891">
    <w:name w:val="scxw60256891"/>
    <w:basedOn w:val="DefaultParagraphFont"/>
    <w:rsid w:val="00FC12B5"/>
  </w:style>
  <w:style w:type="table" w:customStyle="1" w:styleId="TableGrid0">
    <w:name w:val="TableGrid"/>
    <w:rsid w:val="003101BE"/>
    <w:pPr>
      <w:spacing w:after="0"/>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FigureTitle">
    <w:name w:val="Figure Title"/>
    <w:basedOn w:val="Normal"/>
    <w:link w:val="FigureTitleChar"/>
    <w:rsid w:val="00470E7E"/>
    <w:rPr>
      <w:rFonts w:ascii="Calibri" w:hAnsi="Calibri"/>
      <w:b/>
      <w:sz w:val="20"/>
      <w:lang w:bidi="en-US"/>
    </w:rPr>
  </w:style>
  <w:style w:type="character" w:customStyle="1" w:styleId="FigureTitleChar">
    <w:name w:val="Figure Title Char"/>
    <w:basedOn w:val="DefaultParagraphFont"/>
    <w:link w:val="FigureTitle"/>
    <w:rsid w:val="00470E7E"/>
    <w:rPr>
      <w:rFonts w:ascii="Calibri" w:eastAsia="Times New Roman" w:hAnsi="Calibri"/>
      <w:b/>
      <w:sz w:val="20"/>
      <w:lang w:bidi="en-US"/>
    </w:rPr>
  </w:style>
  <w:style w:type="paragraph" w:customStyle="1" w:styleId="figure">
    <w:name w:val="figure"/>
    <w:basedOn w:val="Normal"/>
    <w:autoRedefine/>
    <w:rsid w:val="00470E7E"/>
    <w:pPr>
      <w:widowControl w:val="0"/>
      <w:spacing w:before="60" w:after="60"/>
      <w:jc w:val="center"/>
    </w:pPr>
    <w:rPr>
      <w:b/>
      <w:color w:val="000000"/>
    </w:rPr>
  </w:style>
  <w:style w:type="table" w:customStyle="1" w:styleId="TableProposalStyle">
    <w:name w:val="Table Proposal Style"/>
    <w:basedOn w:val="TableNormal"/>
    <w:rsid w:val="00AA51E1"/>
    <w:pPr>
      <w:spacing w:before="80" w:after="80"/>
    </w:pPr>
    <w:rPr>
      <w:rFonts w:ascii="Arial" w:eastAsia="Times New Roman" w:hAnsi="Arial"/>
      <w:color w:val="000000"/>
      <w:sz w:val="18"/>
      <w:szCs w:val="18"/>
    </w:rPr>
    <w:tblPr>
      <w:tblBorders>
        <w:insideH w:val="single" w:sz="2" w:space="0" w:color="73AFB6"/>
      </w:tblBorders>
    </w:tblPr>
    <w:tblStylePr w:type="firstRow">
      <w:pPr>
        <w:jc w:val="center"/>
      </w:pPr>
      <w:rPr>
        <w:rFonts w:ascii="Arial" w:hAnsi="Arial"/>
        <w:b/>
        <w:color w:val="356065"/>
        <w:sz w:val="18"/>
        <w:szCs w:val="18"/>
      </w:rPr>
      <w:tblPr/>
      <w:tcPr>
        <w:tcBorders>
          <w:top w:val="single" w:sz="12" w:space="0" w:color="73AFB6"/>
          <w:bottom w:val="single" w:sz="12" w:space="0" w:color="73AFB6"/>
        </w:tcBorders>
        <w:shd w:val="clear" w:color="auto" w:fill="FFF8E5"/>
        <w:vAlign w:val="center"/>
      </w:tcPr>
    </w:tblStylePr>
    <w:tblStylePr w:type="lastRow">
      <w:tblPr/>
      <w:tcPr>
        <w:tcBorders>
          <w:bottom w:val="single" w:sz="12" w:space="0" w:color="73AFB6"/>
        </w:tcBorders>
      </w:tcPr>
    </w:tblStylePr>
  </w:style>
  <w:style w:type="paragraph" w:customStyle="1" w:styleId="TableText">
    <w:name w:val="Table Text"/>
    <w:aliases w:val="table Body Text,tt,table text,TT"/>
    <w:basedOn w:val="Normal"/>
    <w:link w:val="TableTextChar"/>
    <w:qFormat/>
    <w:rsid w:val="00AA51E1"/>
    <w:pPr>
      <w:spacing w:after="60"/>
      <w:jc w:val="both"/>
    </w:pPr>
    <w:rPr>
      <w:rFonts w:ascii="Arial Narrow" w:hAnsi="Arial Narrow"/>
      <w:color w:val="000000"/>
      <w:sz w:val="20"/>
      <w:szCs w:val="20"/>
    </w:rPr>
  </w:style>
  <w:style w:type="paragraph" w:customStyle="1" w:styleId="TableHeading">
    <w:name w:val="Table Heading"/>
    <w:rsid w:val="00AA51E1"/>
    <w:pPr>
      <w:spacing w:before="60" w:after="60"/>
      <w:jc w:val="center"/>
    </w:pPr>
    <w:rPr>
      <w:rFonts w:ascii="Arial Narrow" w:eastAsia="Times New Roman" w:hAnsi="Arial Narrow"/>
      <w:b/>
      <w:bCs/>
      <w:color w:val="356065"/>
      <w:sz w:val="20"/>
      <w:szCs w:val="18"/>
    </w:rPr>
  </w:style>
  <w:style w:type="paragraph" w:customStyle="1" w:styleId="FPGTableTitle">
    <w:name w:val="FPG Table Title"/>
    <w:basedOn w:val="FPGTableText"/>
    <w:qFormat/>
    <w:rsid w:val="00A3076D"/>
    <w:pPr>
      <w:keepNext/>
      <w:jc w:val="center"/>
    </w:pPr>
    <w:rPr>
      <w:rFonts w:ascii="Times New Roman Bold" w:hAnsi="Times New Roman Bold" w:cs="Times New Roman"/>
      <w:color w:val="FFFFFF"/>
      <w:sz w:val="20"/>
    </w:rPr>
  </w:style>
  <w:style w:type="paragraph" w:customStyle="1" w:styleId="FPGTableBullet1">
    <w:name w:val="FPG Table Bullet 1"/>
    <w:basedOn w:val="Normal"/>
    <w:rsid w:val="00A3076D"/>
    <w:pPr>
      <w:numPr>
        <w:numId w:val="19"/>
      </w:numPr>
      <w:spacing w:before="20" w:after="20"/>
    </w:pPr>
    <w:rPr>
      <w:sz w:val="20"/>
      <w:szCs w:val="20"/>
    </w:rPr>
  </w:style>
  <w:style w:type="paragraph" w:customStyle="1" w:styleId="FPGTableBulletCheckmark">
    <w:name w:val="FPG Table Bullet Checkmark"/>
    <w:basedOn w:val="Normal"/>
    <w:rsid w:val="00A3076D"/>
    <w:pPr>
      <w:numPr>
        <w:numId w:val="18"/>
      </w:numPr>
      <w:suppressAutoHyphens/>
      <w:spacing w:before="20" w:after="20"/>
      <w:ind w:left="252" w:hanging="252"/>
    </w:pPr>
    <w:rPr>
      <w:rFonts w:cs="Arial Narrow"/>
      <w:color w:val="000000"/>
      <w:sz w:val="20"/>
      <w:szCs w:val="18"/>
    </w:rPr>
  </w:style>
  <w:style w:type="paragraph" w:customStyle="1" w:styleId="FPGBodyText">
    <w:name w:val="FPG Body Text"/>
    <w:link w:val="FPGBodyTextChar"/>
    <w:qFormat/>
    <w:rsid w:val="00A3076D"/>
    <w:pPr>
      <w:spacing w:before="120"/>
      <w:jc w:val="both"/>
    </w:pPr>
    <w:rPr>
      <w:rFonts w:eastAsia="Times New Roman"/>
    </w:rPr>
  </w:style>
  <w:style w:type="character" w:customStyle="1" w:styleId="FPGBodyTextChar">
    <w:name w:val="FPG Body Text Char"/>
    <w:link w:val="FPGBodyText"/>
    <w:rsid w:val="00A3076D"/>
    <w:rPr>
      <w:rFonts w:eastAsia="Times New Roman"/>
    </w:rPr>
  </w:style>
  <w:style w:type="character" w:customStyle="1" w:styleId="IntenseQuoteChar">
    <w:name w:val="Intense Quote Char"/>
    <w:basedOn w:val="DefaultParagraphFont"/>
    <w:link w:val="IntenseQuote"/>
    <w:uiPriority w:val="30"/>
    <w:rsid w:val="00BF0E18"/>
    <w:rPr>
      <w:rFonts w:eastAsia="Times New Roman"/>
      <w:i/>
      <w:iCs/>
      <w:color w:val="660000" w:themeColor="accent1"/>
    </w:rPr>
  </w:style>
  <w:style w:type="paragraph" w:styleId="IntenseQuote">
    <w:name w:val="Intense Quote"/>
    <w:basedOn w:val="Normal"/>
    <w:next w:val="Normal"/>
    <w:link w:val="IntenseQuoteChar"/>
    <w:uiPriority w:val="30"/>
    <w:qFormat/>
    <w:rsid w:val="00BF0E18"/>
    <w:pPr>
      <w:pBdr>
        <w:top w:val="single" w:sz="4" w:space="10" w:color="660000" w:themeColor="accent1"/>
        <w:bottom w:val="single" w:sz="4" w:space="10" w:color="660000" w:themeColor="accent1"/>
      </w:pBdr>
      <w:spacing w:before="360" w:after="360"/>
      <w:ind w:left="864" w:right="864"/>
      <w:jc w:val="center"/>
    </w:pPr>
    <w:rPr>
      <w:i/>
      <w:iCs/>
      <w:color w:val="660000" w:themeColor="accent1"/>
    </w:rPr>
  </w:style>
  <w:style w:type="character" w:customStyle="1" w:styleId="IntenseQuoteChar1">
    <w:name w:val="Intense Quote Char1"/>
    <w:basedOn w:val="DefaultParagraphFont"/>
    <w:uiPriority w:val="30"/>
    <w:rsid w:val="00BF0E18"/>
    <w:rPr>
      <w:i/>
      <w:iCs/>
      <w:color w:val="660000" w:themeColor="accent1"/>
      <w:sz w:val="22"/>
    </w:rPr>
  </w:style>
  <w:style w:type="paragraph" w:styleId="CommentSubject">
    <w:name w:val="annotation subject"/>
    <w:basedOn w:val="CommentText"/>
    <w:next w:val="CommentText"/>
    <w:link w:val="CommentSubjectChar"/>
    <w:uiPriority w:val="99"/>
    <w:semiHidden/>
    <w:unhideWhenUsed/>
    <w:rsid w:val="00BF0E18"/>
    <w:pPr>
      <w:spacing w:after="120"/>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BF0E18"/>
    <w:rPr>
      <w:rFonts w:asciiTheme="minorHAnsi" w:hAnsiTheme="minorHAnsi" w:cstheme="minorBidi"/>
      <w:b/>
      <w:bCs/>
      <w:sz w:val="20"/>
      <w:szCs w:val="20"/>
    </w:rPr>
  </w:style>
  <w:style w:type="paragraph" w:customStyle="1" w:styleId="TechnufTableBullet2">
    <w:name w:val="Technuf_Table Bullet 2"/>
    <w:basedOn w:val="Normal"/>
    <w:uiPriority w:val="3"/>
    <w:qFormat/>
    <w:rsid w:val="00BF0E18"/>
    <w:pPr>
      <w:spacing w:after="40"/>
      <w:ind w:left="576" w:right="43" w:hanging="288"/>
    </w:pPr>
    <w:rPr>
      <w:rFonts w:ascii="Arial" w:hAnsi="Arial"/>
      <w:sz w:val="20"/>
    </w:rPr>
  </w:style>
  <w:style w:type="paragraph" w:customStyle="1" w:styleId="TechnufTableBullet3">
    <w:name w:val="Technuf_Table Bullet 3"/>
    <w:basedOn w:val="Normal"/>
    <w:uiPriority w:val="3"/>
    <w:qFormat/>
    <w:rsid w:val="00BF0E18"/>
    <w:pPr>
      <w:spacing w:after="40"/>
      <w:ind w:left="720" w:right="43" w:hanging="288"/>
    </w:pPr>
    <w:rPr>
      <w:rFonts w:ascii="Arial" w:hAnsi="Arial"/>
      <w:sz w:val="20"/>
    </w:rPr>
  </w:style>
  <w:style w:type="paragraph" w:customStyle="1" w:styleId="TechnufResSubhead">
    <w:name w:val="Technuf_Res_Subhead"/>
    <w:basedOn w:val="Normal"/>
    <w:uiPriority w:val="6"/>
    <w:qFormat/>
    <w:rsid w:val="00BF0E18"/>
    <w:pPr>
      <w:widowControl w:val="0"/>
      <w:shd w:val="clear" w:color="auto" w:fill="D9D9D9"/>
      <w:spacing w:before="40" w:after="40"/>
      <w:ind w:left="43" w:right="43"/>
      <w:jc w:val="center"/>
    </w:pPr>
    <w:rPr>
      <w:b/>
      <w:lang w:val="es-PE"/>
    </w:rPr>
  </w:style>
  <w:style w:type="paragraph" w:customStyle="1" w:styleId="TechnufResText">
    <w:name w:val="Technuf_Res_Text"/>
    <w:basedOn w:val="Normal"/>
    <w:uiPriority w:val="6"/>
    <w:qFormat/>
    <w:rsid w:val="00BF0E18"/>
    <w:pPr>
      <w:widowControl w:val="0"/>
      <w:spacing w:before="40"/>
      <w:ind w:right="43"/>
      <w:jc w:val="both"/>
    </w:pPr>
  </w:style>
  <w:style w:type="paragraph" w:customStyle="1" w:styleId="TechnufResBullet1">
    <w:name w:val="Technuf_Res_Bullet 1"/>
    <w:basedOn w:val="TechnufResText"/>
    <w:uiPriority w:val="6"/>
    <w:qFormat/>
    <w:rsid w:val="00BF0E18"/>
    <w:pPr>
      <w:ind w:left="288" w:right="0" w:hanging="288"/>
      <w:contextualSpacing/>
    </w:pPr>
  </w:style>
  <w:style w:type="paragraph" w:customStyle="1" w:styleId="TechnufResBullet2">
    <w:name w:val="Technuf_Res_Bullet 2"/>
    <w:basedOn w:val="TechnufResBullet1"/>
    <w:uiPriority w:val="6"/>
    <w:qFormat/>
    <w:rsid w:val="00BF0E18"/>
    <w:pPr>
      <w:spacing w:before="0"/>
      <w:ind w:left="576"/>
    </w:pPr>
    <w:rPr>
      <w:lang w:val="es-PE"/>
    </w:rPr>
  </w:style>
  <w:style w:type="paragraph" w:customStyle="1" w:styleId="TechnufResCompany">
    <w:name w:val="Technuf_Res_Company"/>
    <w:uiPriority w:val="6"/>
    <w:qFormat/>
    <w:rsid w:val="00BF0E18"/>
    <w:pPr>
      <w:tabs>
        <w:tab w:val="right" w:pos="9360"/>
      </w:tabs>
      <w:spacing w:after="0"/>
    </w:pPr>
    <w:rPr>
      <w:b/>
    </w:rPr>
  </w:style>
  <w:style w:type="paragraph" w:customStyle="1" w:styleId="TechnufResPosition">
    <w:name w:val="Technuf_Res_Position"/>
    <w:uiPriority w:val="6"/>
    <w:qFormat/>
    <w:rsid w:val="00BF0E18"/>
    <w:pPr>
      <w:spacing w:after="0"/>
    </w:pPr>
    <w:rPr>
      <w:b/>
      <w:i/>
    </w:rPr>
  </w:style>
  <w:style w:type="paragraph" w:customStyle="1" w:styleId="TechnufHeading1">
    <w:name w:val="Technuf_Heading 1"/>
    <w:basedOn w:val="Heading1"/>
    <w:qFormat/>
    <w:rsid w:val="00BF0E18"/>
    <w:pPr>
      <w:numPr>
        <w:numId w:val="20"/>
      </w:numPr>
      <w:spacing w:before="0" w:after="60"/>
    </w:pPr>
    <w:rPr>
      <w:rFonts w:ascii="Times New Roman" w:hAnsi="Times New Roman"/>
      <w:color w:val="11568C" w:themeColor="accent6"/>
      <w:sz w:val="28"/>
    </w:rPr>
  </w:style>
  <w:style w:type="paragraph" w:customStyle="1" w:styleId="TechnufResume">
    <w:name w:val="Technuf_Resume"/>
    <w:basedOn w:val="Normal"/>
    <w:uiPriority w:val="6"/>
    <w:qFormat/>
    <w:rsid w:val="00BF0E18"/>
    <w:pPr>
      <w:keepNext/>
      <w:widowControl w:val="0"/>
      <w:pBdr>
        <w:top w:val="single" w:sz="2" w:space="1" w:color="11568C" w:themeColor="accent6"/>
        <w:bottom w:val="single" w:sz="2" w:space="1" w:color="11568C" w:themeColor="accent6"/>
        <w:between w:val="single" w:sz="2" w:space="1" w:color="D0D8DC" w:themeColor="accent4"/>
      </w:pBdr>
      <w:shd w:val="clear" w:color="auto" w:fill="11568C" w:themeFill="accent6"/>
      <w:ind w:left="43" w:right="43"/>
      <w:jc w:val="center"/>
    </w:pPr>
    <w:rPr>
      <w:b/>
      <w:smallCaps/>
      <w:color w:val="FFFFFF" w:themeColor="background1"/>
    </w:rPr>
  </w:style>
  <w:style w:type="table" w:customStyle="1" w:styleId="GridTable4-Accent21">
    <w:name w:val="Grid Table 4 - Accent 21"/>
    <w:basedOn w:val="TableNormal"/>
    <w:uiPriority w:val="49"/>
    <w:rsid w:val="00613908"/>
    <w:pPr>
      <w:spacing w:after="0"/>
    </w:pPr>
    <w:tblPr>
      <w:tblStyleRowBandSize w:val="1"/>
      <w:tblStyleColBandSize w:val="1"/>
      <w:tblBorders>
        <w:top w:val="single" w:sz="4" w:space="0" w:color="869AA8" w:themeColor="accent2" w:themeTint="99"/>
        <w:left w:val="single" w:sz="4" w:space="0" w:color="869AA8" w:themeColor="accent2" w:themeTint="99"/>
        <w:bottom w:val="single" w:sz="4" w:space="0" w:color="869AA8" w:themeColor="accent2" w:themeTint="99"/>
        <w:right w:val="single" w:sz="4" w:space="0" w:color="869AA8" w:themeColor="accent2" w:themeTint="99"/>
        <w:insideH w:val="single" w:sz="4" w:space="0" w:color="869AA8" w:themeColor="accent2" w:themeTint="99"/>
        <w:insideV w:val="single" w:sz="4" w:space="0" w:color="869AA8" w:themeColor="accent2" w:themeTint="99"/>
      </w:tblBorders>
    </w:tblPr>
    <w:tblStylePr w:type="firstRow">
      <w:rPr>
        <w:b/>
        <w:bCs/>
        <w:color w:val="FFFFFF" w:themeColor="background1"/>
      </w:rPr>
      <w:tblPr/>
      <w:tcPr>
        <w:tcBorders>
          <w:top w:val="single" w:sz="4" w:space="0" w:color="455560" w:themeColor="accent2"/>
          <w:left w:val="single" w:sz="4" w:space="0" w:color="455560" w:themeColor="accent2"/>
          <w:bottom w:val="single" w:sz="4" w:space="0" w:color="455560" w:themeColor="accent2"/>
          <w:right w:val="single" w:sz="4" w:space="0" w:color="455560" w:themeColor="accent2"/>
          <w:insideH w:val="nil"/>
          <w:insideV w:val="nil"/>
        </w:tcBorders>
        <w:shd w:val="clear" w:color="auto" w:fill="455560" w:themeFill="accent2"/>
      </w:tcPr>
    </w:tblStylePr>
    <w:tblStylePr w:type="lastRow">
      <w:rPr>
        <w:b/>
        <w:bCs/>
      </w:rPr>
      <w:tblPr/>
      <w:tcPr>
        <w:tcBorders>
          <w:top w:val="double" w:sz="4" w:space="0" w:color="455560" w:themeColor="accent2"/>
        </w:tcBorders>
      </w:tcPr>
    </w:tblStylePr>
    <w:tblStylePr w:type="firstCol">
      <w:rPr>
        <w:b/>
        <w:bCs/>
      </w:rPr>
    </w:tblStylePr>
    <w:tblStylePr w:type="lastCol">
      <w:rPr>
        <w:b/>
        <w:bCs/>
      </w:rPr>
    </w:tblStylePr>
    <w:tblStylePr w:type="band1Vert">
      <w:tblPr/>
      <w:tcPr>
        <w:shd w:val="clear" w:color="auto" w:fill="D6DDE2" w:themeFill="accent2" w:themeFillTint="33"/>
      </w:tcPr>
    </w:tblStylePr>
    <w:tblStylePr w:type="band1Horz">
      <w:tblPr/>
      <w:tcPr>
        <w:shd w:val="clear" w:color="auto" w:fill="D6DDE2" w:themeFill="accent2" w:themeFillTint="33"/>
      </w:tcPr>
    </w:tblStylePr>
  </w:style>
  <w:style w:type="character" w:customStyle="1" w:styleId="findhit">
    <w:name w:val="findhit"/>
    <w:basedOn w:val="DefaultParagraphFont"/>
    <w:rsid w:val="00396DAB"/>
  </w:style>
  <w:style w:type="character" w:customStyle="1" w:styleId="tabchar">
    <w:name w:val="tabchar"/>
    <w:basedOn w:val="DefaultParagraphFont"/>
    <w:rsid w:val="000A562C"/>
  </w:style>
  <w:style w:type="paragraph" w:customStyle="1" w:styleId="k4bodytext0">
    <w:name w:val="k4bodytext"/>
    <w:basedOn w:val="Normal"/>
    <w:rsid w:val="00566964"/>
    <w:pPr>
      <w:spacing w:before="100" w:beforeAutospacing="1" w:after="100" w:afterAutospacing="1"/>
    </w:pPr>
  </w:style>
  <w:style w:type="character" w:customStyle="1" w:styleId="apple-converted-space">
    <w:name w:val="apple-converted-space"/>
    <w:basedOn w:val="DefaultParagraphFont"/>
    <w:rsid w:val="00566964"/>
  </w:style>
  <w:style w:type="paragraph" w:customStyle="1" w:styleId="tableheading0">
    <w:name w:val="tableheading"/>
    <w:basedOn w:val="Normal"/>
    <w:rsid w:val="00566964"/>
    <w:pPr>
      <w:spacing w:before="100" w:beforeAutospacing="1" w:after="100" w:afterAutospacing="1"/>
    </w:pPr>
  </w:style>
  <w:style w:type="paragraph" w:customStyle="1" w:styleId="tabletext0">
    <w:name w:val="tabletext"/>
    <w:basedOn w:val="Normal"/>
    <w:rsid w:val="00566964"/>
    <w:pPr>
      <w:spacing w:before="100" w:beforeAutospacing="1" w:after="100" w:afterAutospacing="1"/>
    </w:pPr>
  </w:style>
  <w:style w:type="character" w:customStyle="1" w:styleId="TableTextChar">
    <w:name w:val="Table Text Char"/>
    <w:basedOn w:val="DefaultParagraphFont"/>
    <w:link w:val="TableText"/>
    <w:locked/>
    <w:rsid w:val="00334EF9"/>
    <w:rPr>
      <w:rFonts w:ascii="Arial Narrow" w:eastAsia="Times New Roman" w:hAnsi="Arial Narrow"/>
      <w:color w:val="000000"/>
      <w:sz w:val="20"/>
      <w:szCs w:val="20"/>
    </w:rPr>
  </w:style>
  <w:style w:type="paragraph" w:customStyle="1" w:styleId="TableBullet1">
    <w:name w:val="Table Bullet 1"/>
    <w:basedOn w:val="TableText"/>
    <w:qFormat/>
    <w:rsid w:val="00A461BD"/>
    <w:pPr>
      <w:numPr>
        <w:ilvl w:val="1"/>
        <w:numId w:val="21"/>
      </w:numPr>
      <w:tabs>
        <w:tab w:val="num" w:pos="360"/>
        <w:tab w:val="left" w:pos="605"/>
      </w:tabs>
      <w:spacing w:after="40"/>
      <w:ind w:left="0" w:firstLine="0"/>
      <w:jc w:val="left"/>
    </w:pPr>
    <w:rPr>
      <w:rFonts w:ascii="Times New Roman" w:hAnsi="Times New Roman"/>
      <w:bCs/>
      <w:color w:val="auto"/>
    </w:rPr>
  </w:style>
  <w:style w:type="character" w:customStyle="1" w:styleId="TableBulletChar">
    <w:name w:val="Table Bullet Char"/>
    <w:basedOn w:val="TableTextChar"/>
    <w:link w:val="TableBullet"/>
    <w:locked/>
    <w:rsid w:val="00334EF9"/>
    <w:rPr>
      <w:rFonts w:ascii="Arial Narrow" w:eastAsia="Times New Roman" w:hAnsi="Arial Narrow"/>
      <w:color w:val="000000"/>
      <w:sz w:val="20"/>
      <w:szCs w:val="20"/>
    </w:rPr>
  </w:style>
  <w:style w:type="paragraph" w:customStyle="1" w:styleId="TableBullet">
    <w:name w:val="Table Bullet"/>
    <w:basedOn w:val="TableText"/>
    <w:link w:val="TableBulletChar"/>
    <w:qFormat/>
    <w:rsid w:val="00A461BD"/>
    <w:pPr>
      <w:numPr>
        <w:numId w:val="21"/>
      </w:numPr>
      <w:tabs>
        <w:tab w:val="num" w:pos="360"/>
      </w:tabs>
      <w:spacing w:after="40"/>
      <w:ind w:firstLine="0"/>
      <w:jc w:val="left"/>
    </w:pPr>
  </w:style>
  <w:style w:type="paragraph" w:customStyle="1" w:styleId="SercoIntroHeading">
    <w:name w:val="Serco_Intro Heading"/>
    <w:basedOn w:val="Normal"/>
    <w:link w:val="SercoIntroHeadingChar"/>
    <w:uiPriority w:val="1"/>
    <w:qFormat/>
    <w:rsid w:val="00437327"/>
    <w:pPr>
      <w:spacing w:before="120"/>
    </w:pPr>
    <w:rPr>
      <w:rFonts w:eastAsiaTheme="minorHAnsi"/>
      <w:b/>
    </w:rPr>
  </w:style>
  <w:style w:type="character" w:customStyle="1" w:styleId="SercoIntroHeadingChar">
    <w:name w:val="Serco_Intro Heading Char"/>
    <w:basedOn w:val="DefaultParagraphFont"/>
    <w:link w:val="SercoIntroHeading"/>
    <w:uiPriority w:val="1"/>
    <w:rsid w:val="00437327"/>
    <w:rPr>
      <w:b/>
    </w:rPr>
  </w:style>
  <w:style w:type="paragraph" w:customStyle="1" w:styleId="SercoFocusBoxText">
    <w:name w:val="Serco_Focus Box Text"/>
    <w:basedOn w:val="SercoFocusBoxTextB"/>
    <w:uiPriority w:val="5"/>
    <w:qFormat/>
    <w:rsid w:val="00437327"/>
    <w:pPr>
      <w:shd w:val="clear" w:color="auto" w:fill="auto"/>
    </w:pPr>
    <w:rPr>
      <w:rFonts w:eastAsiaTheme="minorHAnsi"/>
      <w:color w:val="auto"/>
    </w:rPr>
  </w:style>
  <w:style w:type="paragraph" w:customStyle="1" w:styleId="SercoFocusBoxHeading">
    <w:name w:val="Serco_Focus Box Heading"/>
    <w:basedOn w:val="SercoFocusBoxHeadingB"/>
    <w:uiPriority w:val="5"/>
    <w:qFormat/>
    <w:rsid w:val="00437327"/>
    <w:pPr>
      <w:pBdr>
        <w:top w:val="none" w:sz="0" w:space="0" w:color="auto"/>
        <w:left w:val="none" w:sz="0" w:space="0" w:color="auto"/>
        <w:right w:val="none" w:sz="0" w:space="0" w:color="auto"/>
      </w:pBdr>
      <w:shd w:val="clear" w:color="auto" w:fill="auto"/>
    </w:pPr>
    <w:rPr>
      <w:rFonts w:eastAsiaTheme="minorHAnsi"/>
      <w:color w:val="auto"/>
    </w:rPr>
  </w:style>
  <w:style w:type="paragraph" w:customStyle="1" w:styleId="SercoFocusBoxBullet">
    <w:name w:val="Serco_Focus Box Bullet"/>
    <w:basedOn w:val="SercoFocusBoxBulletB"/>
    <w:uiPriority w:val="5"/>
    <w:qFormat/>
    <w:rsid w:val="00FD47EB"/>
    <w:pPr>
      <w:numPr>
        <w:numId w:val="0"/>
      </w:numPr>
      <w:shd w:val="clear" w:color="auto" w:fill="auto"/>
      <w:ind w:left="259" w:hanging="216"/>
    </w:pPr>
    <w:rPr>
      <w:rFonts w:eastAsiaTheme="minorHAnsi"/>
      <w:color w:val="auto"/>
    </w:rPr>
  </w:style>
  <w:style w:type="paragraph" w:customStyle="1" w:styleId="SercoTableText">
    <w:name w:val="Serco_Table Text"/>
    <w:uiPriority w:val="3"/>
    <w:qFormat/>
    <w:rsid w:val="009E59F2"/>
    <w:pPr>
      <w:spacing w:before="40" w:after="40"/>
      <w:ind w:left="43" w:right="43"/>
    </w:pPr>
    <w:rPr>
      <w:rFonts w:ascii="Arial" w:hAnsi="Arial"/>
      <w:sz w:val="20"/>
    </w:rPr>
  </w:style>
  <w:style w:type="paragraph" w:customStyle="1" w:styleId="SercoTableHead">
    <w:name w:val="Serco_Table Head"/>
    <w:basedOn w:val="SercoTableHeadB"/>
    <w:uiPriority w:val="3"/>
    <w:qFormat/>
    <w:rsid w:val="009E59F2"/>
    <w:pPr>
      <w:pBdr>
        <w:top w:val="single" w:sz="2" w:space="2" w:color="11568C" w:themeColor="accent6"/>
        <w:left w:val="single" w:sz="2" w:space="4" w:color="11568C" w:themeColor="accent6"/>
        <w:bottom w:val="single" w:sz="2" w:space="2" w:color="11568C" w:themeColor="accent6"/>
        <w:right w:val="single" w:sz="2" w:space="4" w:color="11568C" w:themeColor="accent6"/>
      </w:pBdr>
      <w:shd w:val="clear" w:color="auto" w:fill="11568C" w:themeFill="accent6"/>
    </w:pPr>
  </w:style>
  <w:style w:type="paragraph" w:customStyle="1" w:styleId="TechnufTableBullet1">
    <w:name w:val="Technuf_Table Bullet 1"/>
    <w:basedOn w:val="Normal"/>
    <w:uiPriority w:val="3"/>
    <w:qFormat/>
    <w:rsid w:val="000807C5"/>
    <w:pPr>
      <w:spacing w:after="40"/>
      <w:ind w:left="259" w:right="43" w:hanging="216"/>
    </w:pPr>
    <w:rPr>
      <w:rFonts w:ascii="Arial" w:eastAsiaTheme="minorHAnsi" w:hAnsi="Arial"/>
      <w:sz w:val="20"/>
    </w:rPr>
  </w:style>
  <w:style w:type="paragraph" w:customStyle="1" w:styleId="p">
    <w:name w:val="p"/>
    <w:basedOn w:val="Normal"/>
    <w:rsid w:val="000D6ACA"/>
    <w:pPr>
      <w:spacing w:before="100" w:beforeAutospacing="1" w:after="100" w:afterAutospacing="1"/>
    </w:pPr>
  </w:style>
  <w:style w:type="character" w:customStyle="1" w:styleId="ph">
    <w:name w:val="ph"/>
    <w:basedOn w:val="DefaultParagraphFont"/>
    <w:rsid w:val="000D6ACA"/>
  </w:style>
  <w:style w:type="character" w:styleId="Emphasis">
    <w:name w:val="Emphasis"/>
    <w:basedOn w:val="DefaultParagraphFont"/>
    <w:uiPriority w:val="20"/>
    <w:qFormat/>
    <w:rsid w:val="000D6ACA"/>
    <w:rPr>
      <w:i/>
      <w:iCs/>
    </w:rPr>
  </w:style>
  <w:style w:type="character" w:styleId="HTMLCite">
    <w:name w:val="HTML Cite"/>
    <w:basedOn w:val="DefaultParagraphFont"/>
    <w:uiPriority w:val="99"/>
    <w:semiHidden/>
    <w:unhideWhenUsed/>
    <w:rsid w:val="000D6ACA"/>
    <w:rPr>
      <w:i/>
      <w:iCs/>
    </w:rPr>
  </w:style>
  <w:style w:type="paragraph" w:customStyle="1" w:styleId="FrameContents">
    <w:name w:val="Frame Contents"/>
    <w:basedOn w:val="Normal"/>
    <w:qFormat/>
    <w:rsid w:val="00C9484F"/>
    <w:rPr>
      <w:rFonts w:ascii="Arial" w:eastAsia="Calibri" w:hAnsi="Arial"/>
      <w:color w:val="00000A"/>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320">
      <w:bodyDiv w:val="1"/>
      <w:marLeft w:val="0"/>
      <w:marRight w:val="0"/>
      <w:marTop w:val="0"/>
      <w:marBottom w:val="0"/>
      <w:divBdr>
        <w:top w:val="none" w:sz="0" w:space="0" w:color="auto"/>
        <w:left w:val="none" w:sz="0" w:space="0" w:color="auto"/>
        <w:bottom w:val="none" w:sz="0" w:space="0" w:color="auto"/>
        <w:right w:val="none" w:sz="0" w:space="0" w:color="auto"/>
      </w:divBdr>
    </w:div>
    <w:div w:id="51470045">
      <w:bodyDiv w:val="1"/>
      <w:marLeft w:val="0"/>
      <w:marRight w:val="0"/>
      <w:marTop w:val="0"/>
      <w:marBottom w:val="0"/>
      <w:divBdr>
        <w:top w:val="none" w:sz="0" w:space="0" w:color="auto"/>
        <w:left w:val="none" w:sz="0" w:space="0" w:color="auto"/>
        <w:bottom w:val="none" w:sz="0" w:space="0" w:color="auto"/>
        <w:right w:val="none" w:sz="0" w:space="0" w:color="auto"/>
      </w:divBdr>
    </w:div>
    <w:div w:id="191385203">
      <w:bodyDiv w:val="1"/>
      <w:marLeft w:val="0"/>
      <w:marRight w:val="0"/>
      <w:marTop w:val="0"/>
      <w:marBottom w:val="0"/>
      <w:divBdr>
        <w:top w:val="none" w:sz="0" w:space="0" w:color="auto"/>
        <w:left w:val="none" w:sz="0" w:space="0" w:color="auto"/>
        <w:bottom w:val="none" w:sz="0" w:space="0" w:color="auto"/>
        <w:right w:val="none" w:sz="0" w:space="0" w:color="auto"/>
      </w:divBdr>
      <w:divsChild>
        <w:div w:id="38171840">
          <w:marLeft w:val="0"/>
          <w:marRight w:val="0"/>
          <w:marTop w:val="0"/>
          <w:marBottom w:val="0"/>
          <w:divBdr>
            <w:top w:val="none" w:sz="0" w:space="0" w:color="auto"/>
            <w:left w:val="none" w:sz="0" w:space="0" w:color="auto"/>
            <w:bottom w:val="none" w:sz="0" w:space="0" w:color="auto"/>
            <w:right w:val="none" w:sz="0" w:space="0" w:color="auto"/>
          </w:divBdr>
        </w:div>
        <w:div w:id="527333141">
          <w:marLeft w:val="0"/>
          <w:marRight w:val="0"/>
          <w:marTop w:val="0"/>
          <w:marBottom w:val="0"/>
          <w:divBdr>
            <w:top w:val="none" w:sz="0" w:space="0" w:color="auto"/>
            <w:left w:val="none" w:sz="0" w:space="0" w:color="auto"/>
            <w:bottom w:val="none" w:sz="0" w:space="0" w:color="auto"/>
            <w:right w:val="none" w:sz="0" w:space="0" w:color="auto"/>
          </w:divBdr>
        </w:div>
      </w:divsChild>
    </w:div>
    <w:div w:id="243759020">
      <w:bodyDiv w:val="1"/>
      <w:marLeft w:val="0"/>
      <w:marRight w:val="0"/>
      <w:marTop w:val="0"/>
      <w:marBottom w:val="0"/>
      <w:divBdr>
        <w:top w:val="none" w:sz="0" w:space="0" w:color="auto"/>
        <w:left w:val="none" w:sz="0" w:space="0" w:color="auto"/>
        <w:bottom w:val="none" w:sz="0" w:space="0" w:color="auto"/>
        <w:right w:val="none" w:sz="0" w:space="0" w:color="auto"/>
      </w:divBdr>
      <w:divsChild>
        <w:div w:id="43331897">
          <w:marLeft w:val="0"/>
          <w:marRight w:val="0"/>
          <w:marTop w:val="0"/>
          <w:marBottom w:val="0"/>
          <w:divBdr>
            <w:top w:val="none" w:sz="0" w:space="0" w:color="auto"/>
            <w:left w:val="none" w:sz="0" w:space="0" w:color="auto"/>
            <w:bottom w:val="none" w:sz="0" w:space="0" w:color="auto"/>
            <w:right w:val="none" w:sz="0" w:space="0" w:color="auto"/>
          </w:divBdr>
        </w:div>
        <w:div w:id="1872957972">
          <w:marLeft w:val="0"/>
          <w:marRight w:val="0"/>
          <w:marTop w:val="0"/>
          <w:marBottom w:val="0"/>
          <w:divBdr>
            <w:top w:val="none" w:sz="0" w:space="0" w:color="auto"/>
            <w:left w:val="none" w:sz="0" w:space="0" w:color="auto"/>
            <w:bottom w:val="none" w:sz="0" w:space="0" w:color="auto"/>
            <w:right w:val="none" w:sz="0" w:space="0" w:color="auto"/>
          </w:divBdr>
        </w:div>
      </w:divsChild>
    </w:div>
    <w:div w:id="246380869">
      <w:bodyDiv w:val="1"/>
      <w:marLeft w:val="0"/>
      <w:marRight w:val="0"/>
      <w:marTop w:val="0"/>
      <w:marBottom w:val="0"/>
      <w:divBdr>
        <w:top w:val="none" w:sz="0" w:space="0" w:color="auto"/>
        <w:left w:val="none" w:sz="0" w:space="0" w:color="auto"/>
        <w:bottom w:val="none" w:sz="0" w:space="0" w:color="auto"/>
        <w:right w:val="none" w:sz="0" w:space="0" w:color="auto"/>
      </w:divBdr>
      <w:divsChild>
        <w:div w:id="553542116">
          <w:marLeft w:val="0"/>
          <w:marRight w:val="0"/>
          <w:marTop w:val="0"/>
          <w:marBottom w:val="0"/>
          <w:divBdr>
            <w:top w:val="none" w:sz="0" w:space="0" w:color="auto"/>
            <w:left w:val="none" w:sz="0" w:space="0" w:color="auto"/>
            <w:bottom w:val="none" w:sz="0" w:space="0" w:color="auto"/>
            <w:right w:val="none" w:sz="0" w:space="0" w:color="auto"/>
          </w:divBdr>
          <w:divsChild>
            <w:div w:id="1082216741">
              <w:marLeft w:val="0"/>
              <w:marRight w:val="0"/>
              <w:marTop w:val="30"/>
              <w:marBottom w:val="30"/>
              <w:divBdr>
                <w:top w:val="none" w:sz="0" w:space="0" w:color="auto"/>
                <w:left w:val="none" w:sz="0" w:space="0" w:color="auto"/>
                <w:bottom w:val="none" w:sz="0" w:space="0" w:color="auto"/>
                <w:right w:val="none" w:sz="0" w:space="0" w:color="auto"/>
              </w:divBdr>
              <w:divsChild>
                <w:div w:id="332223440">
                  <w:marLeft w:val="0"/>
                  <w:marRight w:val="0"/>
                  <w:marTop w:val="0"/>
                  <w:marBottom w:val="0"/>
                  <w:divBdr>
                    <w:top w:val="none" w:sz="0" w:space="0" w:color="auto"/>
                    <w:left w:val="none" w:sz="0" w:space="0" w:color="auto"/>
                    <w:bottom w:val="none" w:sz="0" w:space="0" w:color="auto"/>
                    <w:right w:val="none" w:sz="0" w:space="0" w:color="auto"/>
                  </w:divBdr>
                  <w:divsChild>
                    <w:div w:id="1320424106">
                      <w:marLeft w:val="0"/>
                      <w:marRight w:val="0"/>
                      <w:marTop w:val="0"/>
                      <w:marBottom w:val="0"/>
                      <w:divBdr>
                        <w:top w:val="none" w:sz="0" w:space="0" w:color="auto"/>
                        <w:left w:val="none" w:sz="0" w:space="0" w:color="auto"/>
                        <w:bottom w:val="none" w:sz="0" w:space="0" w:color="auto"/>
                        <w:right w:val="none" w:sz="0" w:space="0" w:color="auto"/>
                      </w:divBdr>
                    </w:div>
                  </w:divsChild>
                </w:div>
                <w:div w:id="334696879">
                  <w:marLeft w:val="0"/>
                  <w:marRight w:val="0"/>
                  <w:marTop w:val="0"/>
                  <w:marBottom w:val="0"/>
                  <w:divBdr>
                    <w:top w:val="none" w:sz="0" w:space="0" w:color="auto"/>
                    <w:left w:val="none" w:sz="0" w:space="0" w:color="auto"/>
                    <w:bottom w:val="none" w:sz="0" w:space="0" w:color="auto"/>
                    <w:right w:val="none" w:sz="0" w:space="0" w:color="auto"/>
                  </w:divBdr>
                  <w:divsChild>
                    <w:div w:id="1097939986">
                      <w:marLeft w:val="0"/>
                      <w:marRight w:val="0"/>
                      <w:marTop w:val="0"/>
                      <w:marBottom w:val="0"/>
                      <w:divBdr>
                        <w:top w:val="none" w:sz="0" w:space="0" w:color="auto"/>
                        <w:left w:val="none" w:sz="0" w:space="0" w:color="auto"/>
                        <w:bottom w:val="none" w:sz="0" w:space="0" w:color="auto"/>
                        <w:right w:val="none" w:sz="0" w:space="0" w:color="auto"/>
                      </w:divBdr>
                    </w:div>
                  </w:divsChild>
                </w:div>
                <w:div w:id="475875546">
                  <w:marLeft w:val="0"/>
                  <w:marRight w:val="0"/>
                  <w:marTop w:val="0"/>
                  <w:marBottom w:val="0"/>
                  <w:divBdr>
                    <w:top w:val="none" w:sz="0" w:space="0" w:color="auto"/>
                    <w:left w:val="none" w:sz="0" w:space="0" w:color="auto"/>
                    <w:bottom w:val="none" w:sz="0" w:space="0" w:color="auto"/>
                    <w:right w:val="none" w:sz="0" w:space="0" w:color="auto"/>
                  </w:divBdr>
                  <w:divsChild>
                    <w:div w:id="589125072">
                      <w:marLeft w:val="0"/>
                      <w:marRight w:val="0"/>
                      <w:marTop w:val="0"/>
                      <w:marBottom w:val="0"/>
                      <w:divBdr>
                        <w:top w:val="none" w:sz="0" w:space="0" w:color="auto"/>
                        <w:left w:val="none" w:sz="0" w:space="0" w:color="auto"/>
                        <w:bottom w:val="none" w:sz="0" w:space="0" w:color="auto"/>
                        <w:right w:val="none" w:sz="0" w:space="0" w:color="auto"/>
                      </w:divBdr>
                    </w:div>
                  </w:divsChild>
                </w:div>
                <w:div w:id="499005595">
                  <w:marLeft w:val="0"/>
                  <w:marRight w:val="0"/>
                  <w:marTop w:val="0"/>
                  <w:marBottom w:val="0"/>
                  <w:divBdr>
                    <w:top w:val="none" w:sz="0" w:space="0" w:color="auto"/>
                    <w:left w:val="none" w:sz="0" w:space="0" w:color="auto"/>
                    <w:bottom w:val="none" w:sz="0" w:space="0" w:color="auto"/>
                    <w:right w:val="none" w:sz="0" w:space="0" w:color="auto"/>
                  </w:divBdr>
                  <w:divsChild>
                    <w:div w:id="585652141">
                      <w:marLeft w:val="0"/>
                      <w:marRight w:val="0"/>
                      <w:marTop w:val="0"/>
                      <w:marBottom w:val="0"/>
                      <w:divBdr>
                        <w:top w:val="none" w:sz="0" w:space="0" w:color="auto"/>
                        <w:left w:val="none" w:sz="0" w:space="0" w:color="auto"/>
                        <w:bottom w:val="none" w:sz="0" w:space="0" w:color="auto"/>
                        <w:right w:val="none" w:sz="0" w:space="0" w:color="auto"/>
                      </w:divBdr>
                    </w:div>
                    <w:div w:id="704527345">
                      <w:marLeft w:val="0"/>
                      <w:marRight w:val="0"/>
                      <w:marTop w:val="0"/>
                      <w:marBottom w:val="0"/>
                      <w:divBdr>
                        <w:top w:val="none" w:sz="0" w:space="0" w:color="auto"/>
                        <w:left w:val="none" w:sz="0" w:space="0" w:color="auto"/>
                        <w:bottom w:val="none" w:sz="0" w:space="0" w:color="auto"/>
                        <w:right w:val="none" w:sz="0" w:space="0" w:color="auto"/>
                      </w:divBdr>
                    </w:div>
                  </w:divsChild>
                </w:div>
                <w:div w:id="831991992">
                  <w:marLeft w:val="0"/>
                  <w:marRight w:val="0"/>
                  <w:marTop w:val="0"/>
                  <w:marBottom w:val="0"/>
                  <w:divBdr>
                    <w:top w:val="none" w:sz="0" w:space="0" w:color="auto"/>
                    <w:left w:val="none" w:sz="0" w:space="0" w:color="auto"/>
                    <w:bottom w:val="none" w:sz="0" w:space="0" w:color="auto"/>
                    <w:right w:val="none" w:sz="0" w:space="0" w:color="auto"/>
                  </w:divBdr>
                  <w:divsChild>
                    <w:div w:id="1151294452">
                      <w:marLeft w:val="0"/>
                      <w:marRight w:val="0"/>
                      <w:marTop w:val="0"/>
                      <w:marBottom w:val="0"/>
                      <w:divBdr>
                        <w:top w:val="none" w:sz="0" w:space="0" w:color="auto"/>
                        <w:left w:val="none" w:sz="0" w:space="0" w:color="auto"/>
                        <w:bottom w:val="none" w:sz="0" w:space="0" w:color="auto"/>
                        <w:right w:val="none" w:sz="0" w:space="0" w:color="auto"/>
                      </w:divBdr>
                    </w:div>
                  </w:divsChild>
                </w:div>
                <w:div w:id="953367164">
                  <w:marLeft w:val="0"/>
                  <w:marRight w:val="0"/>
                  <w:marTop w:val="0"/>
                  <w:marBottom w:val="0"/>
                  <w:divBdr>
                    <w:top w:val="none" w:sz="0" w:space="0" w:color="auto"/>
                    <w:left w:val="none" w:sz="0" w:space="0" w:color="auto"/>
                    <w:bottom w:val="none" w:sz="0" w:space="0" w:color="auto"/>
                    <w:right w:val="none" w:sz="0" w:space="0" w:color="auto"/>
                  </w:divBdr>
                  <w:divsChild>
                    <w:div w:id="1674139632">
                      <w:marLeft w:val="0"/>
                      <w:marRight w:val="0"/>
                      <w:marTop w:val="0"/>
                      <w:marBottom w:val="0"/>
                      <w:divBdr>
                        <w:top w:val="none" w:sz="0" w:space="0" w:color="auto"/>
                        <w:left w:val="none" w:sz="0" w:space="0" w:color="auto"/>
                        <w:bottom w:val="none" w:sz="0" w:space="0" w:color="auto"/>
                        <w:right w:val="none" w:sz="0" w:space="0" w:color="auto"/>
                      </w:divBdr>
                    </w:div>
                  </w:divsChild>
                </w:div>
                <w:div w:id="981428938">
                  <w:marLeft w:val="0"/>
                  <w:marRight w:val="0"/>
                  <w:marTop w:val="0"/>
                  <w:marBottom w:val="0"/>
                  <w:divBdr>
                    <w:top w:val="none" w:sz="0" w:space="0" w:color="auto"/>
                    <w:left w:val="none" w:sz="0" w:space="0" w:color="auto"/>
                    <w:bottom w:val="none" w:sz="0" w:space="0" w:color="auto"/>
                    <w:right w:val="none" w:sz="0" w:space="0" w:color="auto"/>
                  </w:divBdr>
                  <w:divsChild>
                    <w:div w:id="363871491">
                      <w:marLeft w:val="0"/>
                      <w:marRight w:val="0"/>
                      <w:marTop w:val="0"/>
                      <w:marBottom w:val="0"/>
                      <w:divBdr>
                        <w:top w:val="none" w:sz="0" w:space="0" w:color="auto"/>
                        <w:left w:val="none" w:sz="0" w:space="0" w:color="auto"/>
                        <w:bottom w:val="none" w:sz="0" w:space="0" w:color="auto"/>
                        <w:right w:val="none" w:sz="0" w:space="0" w:color="auto"/>
                      </w:divBdr>
                    </w:div>
                  </w:divsChild>
                </w:div>
                <w:div w:id="1212036298">
                  <w:marLeft w:val="0"/>
                  <w:marRight w:val="0"/>
                  <w:marTop w:val="0"/>
                  <w:marBottom w:val="0"/>
                  <w:divBdr>
                    <w:top w:val="none" w:sz="0" w:space="0" w:color="auto"/>
                    <w:left w:val="none" w:sz="0" w:space="0" w:color="auto"/>
                    <w:bottom w:val="none" w:sz="0" w:space="0" w:color="auto"/>
                    <w:right w:val="none" w:sz="0" w:space="0" w:color="auto"/>
                  </w:divBdr>
                  <w:divsChild>
                    <w:div w:id="1408459331">
                      <w:marLeft w:val="0"/>
                      <w:marRight w:val="0"/>
                      <w:marTop w:val="0"/>
                      <w:marBottom w:val="0"/>
                      <w:divBdr>
                        <w:top w:val="none" w:sz="0" w:space="0" w:color="auto"/>
                        <w:left w:val="none" w:sz="0" w:space="0" w:color="auto"/>
                        <w:bottom w:val="none" w:sz="0" w:space="0" w:color="auto"/>
                        <w:right w:val="none" w:sz="0" w:space="0" w:color="auto"/>
                      </w:divBdr>
                    </w:div>
                  </w:divsChild>
                </w:div>
                <w:div w:id="1654259977">
                  <w:marLeft w:val="0"/>
                  <w:marRight w:val="0"/>
                  <w:marTop w:val="0"/>
                  <w:marBottom w:val="0"/>
                  <w:divBdr>
                    <w:top w:val="none" w:sz="0" w:space="0" w:color="auto"/>
                    <w:left w:val="none" w:sz="0" w:space="0" w:color="auto"/>
                    <w:bottom w:val="none" w:sz="0" w:space="0" w:color="auto"/>
                    <w:right w:val="none" w:sz="0" w:space="0" w:color="auto"/>
                  </w:divBdr>
                  <w:divsChild>
                    <w:div w:id="1293442437">
                      <w:marLeft w:val="0"/>
                      <w:marRight w:val="0"/>
                      <w:marTop w:val="0"/>
                      <w:marBottom w:val="0"/>
                      <w:divBdr>
                        <w:top w:val="none" w:sz="0" w:space="0" w:color="auto"/>
                        <w:left w:val="none" w:sz="0" w:space="0" w:color="auto"/>
                        <w:bottom w:val="none" w:sz="0" w:space="0" w:color="auto"/>
                        <w:right w:val="none" w:sz="0" w:space="0" w:color="auto"/>
                      </w:divBdr>
                    </w:div>
                  </w:divsChild>
                </w:div>
                <w:div w:id="2026319769">
                  <w:marLeft w:val="0"/>
                  <w:marRight w:val="0"/>
                  <w:marTop w:val="0"/>
                  <w:marBottom w:val="0"/>
                  <w:divBdr>
                    <w:top w:val="none" w:sz="0" w:space="0" w:color="auto"/>
                    <w:left w:val="none" w:sz="0" w:space="0" w:color="auto"/>
                    <w:bottom w:val="none" w:sz="0" w:space="0" w:color="auto"/>
                    <w:right w:val="none" w:sz="0" w:space="0" w:color="auto"/>
                  </w:divBdr>
                  <w:divsChild>
                    <w:div w:id="3985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46577">
          <w:marLeft w:val="0"/>
          <w:marRight w:val="0"/>
          <w:marTop w:val="0"/>
          <w:marBottom w:val="0"/>
          <w:divBdr>
            <w:top w:val="none" w:sz="0" w:space="0" w:color="auto"/>
            <w:left w:val="none" w:sz="0" w:space="0" w:color="auto"/>
            <w:bottom w:val="none" w:sz="0" w:space="0" w:color="auto"/>
            <w:right w:val="none" w:sz="0" w:space="0" w:color="auto"/>
          </w:divBdr>
        </w:div>
      </w:divsChild>
    </w:div>
    <w:div w:id="255945923">
      <w:bodyDiv w:val="1"/>
      <w:marLeft w:val="0"/>
      <w:marRight w:val="0"/>
      <w:marTop w:val="0"/>
      <w:marBottom w:val="0"/>
      <w:divBdr>
        <w:top w:val="none" w:sz="0" w:space="0" w:color="auto"/>
        <w:left w:val="none" w:sz="0" w:space="0" w:color="auto"/>
        <w:bottom w:val="none" w:sz="0" w:space="0" w:color="auto"/>
        <w:right w:val="none" w:sz="0" w:space="0" w:color="auto"/>
      </w:divBdr>
    </w:div>
    <w:div w:id="270208823">
      <w:bodyDiv w:val="1"/>
      <w:marLeft w:val="0"/>
      <w:marRight w:val="0"/>
      <w:marTop w:val="0"/>
      <w:marBottom w:val="0"/>
      <w:divBdr>
        <w:top w:val="none" w:sz="0" w:space="0" w:color="auto"/>
        <w:left w:val="none" w:sz="0" w:space="0" w:color="auto"/>
        <w:bottom w:val="none" w:sz="0" w:space="0" w:color="auto"/>
        <w:right w:val="none" w:sz="0" w:space="0" w:color="auto"/>
      </w:divBdr>
    </w:div>
    <w:div w:id="308091964">
      <w:bodyDiv w:val="1"/>
      <w:marLeft w:val="0"/>
      <w:marRight w:val="0"/>
      <w:marTop w:val="0"/>
      <w:marBottom w:val="0"/>
      <w:divBdr>
        <w:top w:val="none" w:sz="0" w:space="0" w:color="auto"/>
        <w:left w:val="none" w:sz="0" w:space="0" w:color="auto"/>
        <w:bottom w:val="none" w:sz="0" w:space="0" w:color="auto"/>
        <w:right w:val="none" w:sz="0" w:space="0" w:color="auto"/>
      </w:divBdr>
    </w:div>
    <w:div w:id="416950865">
      <w:bodyDiv w:val="1"/>
      <w:marLeft w:val="0"/>
      <w:marRight w:val="0"/>
      <w:marTop w:val="0"/>
      <w:marBottom w:val="0"/>
      <w:divBdr>
        <w:top w:val="none" w:sz="0" w:space="0" w:color="auto"/>
        <w:left w:val="none" w:sz="0" w:space="0" w:color="auto"/>
        <w:bottom w:val="none" w:sz="0" w:space="0" w:color="auto"/>
        <w:right w:val="none" w:sz="0" w:space="0" w:color="auto"/>
      </w:divBdr>
    </w:div>
    <w:div w:id="570232287">
      <w:bodyDiv w:val="1"/>
      <w:marLeft w:val="0"/>
      <w:marRight w:val="0"/>
      <w:marTop w:val="0"/>
      <w:marBottom w:val="0"/>
      <w:divBdr>
        <w:top w:val="none" w:sz="0" w:space="0" w:color="auto"/>
        <w:left w:val="none" w:sz="0" w:space="0" w:color="auto"/>
        <w:bottom w:val="none" w:sz="0" w:space="0" w:color="auto"/>
        <w:right w:val="none" w:sz="0" w:space="0" w:color="auto"/>
      </w:divBdr>
    </w:div>
    <w:div w:id="650989737">
      <w:bodyDiv w:val="1"/>
      <w:marLeft w:val="0"/>
      <w:marRight w:val="0"/>
      <w:marTop w:val="0"/>
      <w:marBottom w:val="0"/>
      <w:divBdr>
        <w:top w:val="none" w:sz="0" w:space="0" w:color="auto"/>
        <w:left w:val="none" w:sz="0" w:space="0" w:color="auto"/>
        <w:bottom w:val="none" w:sz="0" w:space="0" w:color="auto"/>
        <w:right w:val="none" w:sz="0" w:space="0" w:color="auto"/>
      </w:divBdr>
    </w:div>
    <w:div w:id="694157845">
      <w:bodyDiv w:val="1"/>
      <w:marLeft w:val="0"/>
      <w:marRight w:val="0"/>
      <w:marTop w:val="0"/>
      <w:marBottom w:val="0"/>
      <w:divBdr>
        <w:top w:val="none" w:sz="0" w:space="0" w:color="auto"/>
        <w:left w:val="none" w:sz="0" w:space="0" w:color="auto"/>
        <w:bottom w:val="none" w:sz="0" w:space="0" w:color="auto"/>
        <w:right w:val="none" w:sz="0" w:space="0" w:color="auto"/>
      </w:divBdr>
      <w:divsChild>
        <w:div w:id="679087775">
          <w:marLeft w:val="0"/>
          <w:marRight w:val="0"/>
          <w:marTop w:val="0"/>
          <w:marBottom w:val="0"/>
          <w:divBdr>
            <w:top w:val="none" w:sz="0" w:space="0" w:color="auto"/>
            <w:left w:val="none" w:sz="0" w:space="0" w:color="auto"/>
            <w:bottom w:val="none" w:sz="0" w:space="0" w:color="auto"/>
            <w:right w:val="none" w:sz="0" w:space="0" w:color="auto"/>
          </w:divBdr>
          <w:divsChild>
            <w:div w:id="940184248">
              <w:marLeft w:val="-75"/>
              <w:marRight w:val="0"/>
              <w:marTop w:val="30"/>
              <w:marBottom w:val="30"/>
              <w:divBdr>
                <w:top w:val="none" w:sz="0" w:space="0" w:color="auto"/>
                <w:left w:val="none" w:sz="0" w:space="0" w:color="auto"/>
                <w:bottom w:val="none" w:sz="0" w:space="0" w:color="auto"/>
                <w:right w:val="none" w:sz="0" w:space="0" w:color="auto"/>
              </w:divBdr>
              <w:divsChild>
                <w:div w:id="12534178">
                  <w:marLeft w:val="0"/>
                  <w:marRight w:val="0"/>
                  <w:marTop w:val="0"/>
                  <w:marBottom w:val="0"/>
                  <w:divBdr>
                    <w:top w:val="none" w:sz="0" w:space="0" w:color="auto"/>
                    <w:left w:val="none" w:sz="0" w:space="0" w:color="auto"/>
                    <w:bottom w:val="none" w:sz="0" w:space="0" w:color="auto"/>
                    <w:right w:val="none" w:sz="0" w:space="0" w:color="auto"/>
                  </w:divBdr>
                  <w:divsChild>
                    <w:div w:id="1340085623">
                      <w:marLeft w:val="0"/>
                      <w:marRight w:val="0"/>
                      <w:marTop w:val="0"/>
                      <w:marBottom w:val="0"/>
                      <w:divBdr>
                        <w:top w:val="none" w:sz="0" w:space="0" w:color="auto"/>
                        <w:left w:val="none" w:sz="0" w:space="0" w:color="auto"/>
                        <w:bottom w:val="none" w:sz="0" w:space="0" w:color="auto"/>
                        <w:right w:val="none" w:sz="0" w:space="0" w:color="auto"/>
                      </w:divBdr>
                    </w:div>
                  </w:divsChild>
                </w:div>
                <w:div w:id="502740703">
                  <w:marLeft w:val="0"/>
                  <w:marRight w:val="0"/>
                  <w:marTop w:val="0"/>
                  <w:marBottom w:val="0"/>
                  <w:divBdr>
                    <w:top w:val="none" w:sz="0" w:space="0" w:color="auto"/>
                    <w:left w:val="none" w:sz="0" w:space="0" w:color="auto"/>
                    <w:bottom w:val="none" w:sz="0" w:space="0" w:color="auto"/>
                    <w:right w:val="none" w:sz="0" w:space="0" w:color="auto"/>
                  </w:divBdr>
                  <w:divsChild>
                    <w:div w:id="607280248">
                      <w:marLeft w:val="0"/>
                      <w:marRight w:val="0"/>
                      <w:marTop w:val="0"/>
                      <w:marBottom w:val="0"/>
                      <w:divBdr>
                        <w:top w:val="none" w:sz="0" w:space="0" w:color="auto"/>
                        <w:left w:val="none" w:sz="0" w:space="0" w:color="auto"/>
                        <w:bottom w:val="none" w:sz="0" w:space="0" w:color="auto"/>
                        <w:right w:val="none" w:sz="0" w:space="0" w:color="auto"/>
                      </w:divBdr>
                    </w:div>
                  </w:divsChild>
                </w:div>
                <w:div w:id="525219284">
                  <w:marLeft w:val="0"/>
                  <w:marRight w:val="0"/>
                  <w:marTop w:val="0"/>
                  <w:marBottom w:val="0"/>
                  <w:divBdr>
                    <w:top w:val="none" w:sz="0" w:space="0" w:color="auto"/>
                    <w:left w:val="none" w:sz="0" w:space="0" w:color="auto"/>
                    <w:bottom w:val="none" w:sz="0" w:space="0" w:color="auto"/>
                    <w:right w:val="none" w:sz="0" w:space="0" w:color="auto"/>
                  </w:divBdr>
                  <w:divsChild>
                    <w:div w:id="389423808">
                      <w:marLeft w:val="0"/>
                      <w:marRight w:val="0"/>
                      <w:marTop w:val="0"/>
                      <w:marBottom w:val="0"/>
                      <w:divBdr>
                        <w:top w:val="none" w:sz="0" w:space="0" w:color="auto"/>
                        <w:left w:val="none" w:sz="0" w:space="0" w:color="auto"/>
                        <w:bottom w:val="none" w:sz="0" w:space="0" w:color="auto"/>
                        <w:right w:val="none" w:sz="0" w:space="0" w:color="auto"/>
                      </w:divBdr>
                    </w:div>
                  </w:divsChild>
                </w:div>
                <w:div w:id="665986164">
                  <w:marLeft w:val="0"/>
                  <w:marRight w:val="0"/>
                  <w:marTop w:val="0"/>
                  <w:marBottom w:val="0"/>
                  <w:divBdr>
                    <w:top w:val="none" w:sz="0" w:space="0" w:color="auto"/>
                    <w:left w:val="none" w:sz="0" w:space="0" w:color="auto"/>
                    <w:bottom w:val="none" w:sz="0" w:space="0" w:color="auto"/>
                    <w:right w:val="none" w:sz="0" w:space="0" w:color="auto"/>
                  </w:divBdr>
                  <w:divsChild>
                    <w:div w:id="1827281132">
                      <w:marLeft w:val="0"/>
                      <w:marRight w:val="0"/>
                      <w:marTop w:val="0"/>
                      <w:marBottom w:val="0"/>
                      <w:divBdr>
                        <w:top w:val="none" w:sz="0" w:space="0" w:color="auto"/>
                        <w:left w:val="none" w:sz="0" w:space="0" w:color="auto"/>
                        <w:bottom w:val="none" w:sz="0" w:space="0" w:color="auto"/>
                        <w:right w:val="none" w:sz="0" w:space="0" w:color="auto"/>
                      </w:divBdr>
                    </w:div>
                  </w:divsChild>
                </w:div>
                <w:div w:id="746000264">
                  <w:marLeft w:val="0"/>
                  <w:marRight w:val="0"/>
                  <w:marTop w:val="0"/>
                  <w:marBottom w:val="0"/>
                  <w:divBdr>
                    <w:top w:val="none" w:sz="0" w:space="0" w:color="auto"/>
                    <w:left w:val="none" w:sz="0" w:space="0" w:color="auto"/>
                    <w:bottom w:val="none" w:sz="0" w:space="0" w:color="auto"/>
                    <w:right w:val="none" w:sz="0" w:space="0" w:color="auto"/>
                  </w:divBdr>
                  <w:divsChild>
                    <w:div w:id="1037462650">
                      <w:marLeft w:val="0"/>
                      <w:marRight w:val="0"/>
                      <w:marTop w:val="0"/>
                      <w:marBottom w:val="0"/>
                      <w:divBdr>
                        <w:top w:val="none" w:sz="0" w:space="0" w:color="auto"/>
                        <w:left w:val="none" w:sz="0" w:space="0" w:color="auto"/>
                        <w:bottom w:val="none" w:sz="0" w:space="0" w:color="auto"/>
                        <w:right w:val="none" w:sz="0" w:space="0" w:color="auto"/>
                      </w:divBdr>
                    </w:div>
                  </w:divsChild>
                </w:div>
                <w:div w:id="788549803">
                  <w:marLeft w:val="0"/>
                  <w:marRight w:val="0"/>
                  <w:marTop w:val="0"/>
                  <w:marBottom w:val="0"/>
                  <w:divBdr>
                    <w:top w:val="none" w:sz="0" w:space="0" w:color="auto"/>
                    <w:left w:val="none" w:sz="0" w:space="0" w:color="auto"/>
                    <w:bottom w:val="none" w:sz="0" w:space="0" w:color="auto"/>
                    <w:right w:val="none" w:sz="0" w:space="0" w:color="auto"/>
                  </w:divBdr>
                  <w:divsChild>
                    <w:div w:id="1372681963">
                      <w:marLeft w:val="0"/>
                      <w:marRight w:val="0"/>
                      <w:marTop w:val="0"/>
                      <w:marBottom w:val="0"/>
                      <w:divBdr>
                        <w:top w:val="none" w:sz="0" w:space="0" w:color="auto"/>
                        <w:left w:val="none" w:sz="0" w:space="0" w:color="auto"/>
                        <w:bottom w:val="none" w:sz="0" w:space="0" w:color="auto"/>
                        <w:right w:val="none" w:sz="0" w:space="0" w:color="auto"/>
                      </w:divBdr>
                    </w:div>
                  </w:divsChild>
                </w:div>
                <w:div w:id="848101519">
                  <w:marLeft w:val="0"/>
                  <w:marRight w:val="0"/>
                  <w:marTop w:val="0"/>
                  <w:marBottom w:val="0"/>
                  <w:divBdr>
                    <w:top w:val="none" w:sz="0" w:space="0" w:color="auto"/>
                    <w:left w:val="none" w:sz="0" w:space="0" w:color="auto"/>
                    <w:bottom w:val="none" w:sz="0" w:space="0" w:color="auto"/>
                    <w:right w:val="none" w:sz="0" w:space="0" w:color="auto"/>
                  </w:divBdr>
                  <w:divsChild>
                    <w:div w:id="176120877">
                      <w:marLeft w:val="0"/>
                      <w:marRight w:val="0"/>
                      <w:marTop w:val="0"/>
                      <w:marBottom w:val="0"/>
                      <w:divBdr>
                        <w:top w:val="none" w:sz="0" w:space="0" w:color="auto"/>
                        <w:left w:val="none" w:sz="0" w:space="0" w:color="auto"/>
                        <w:bottom w:val="none" w:sz="0" w:space="0" w:color="auto"/>
                        <w:right w:val="none" w:sz="0" w:space="0" w:color="auto"/>
                      </w:divBdr>
                    </w:div>
                  </w:divsChild>
                </w:div>
                <w:div w:id="1002242125">
                  <w:marLeft w:val="0"/>
                  <w:marRight w:val="0"/>
                  <w:marTop w:val="0"/>
                  <w:marBottom w:val="0"/>
                  <w:divBdr>
                    <w:top w:val="none" w:sz="0" w:space="0" w:color="auto"/>
                    <w:left w:val="none" w:sz="0" w:space="0" w:color="auto"/>
                    <w:bottom w:val="none" w:sz="0" w:space="0" w:color="auto"/>
                    <w:right w:val="none" w:sz="0" w:space="0" w:color="auto"/>
                  </w:divBdr>
                  <w:divsChild>
                    <w:div w:id="973487073">
                      <w:marLeft w:val="0"/>
                      <w:marRight w:val="0"/>
                      <w:marTop w:val="0"/>
                      <w:marBottom w:val="0"/>
                      <w:divBdr>
                        <w:top w:val="none" w:sz="0" w:space="0" w:color="auto"/>
                        <w:left w:val="none" w:sz="0" w:space="0" w:color="auto"/>
                        <w:bottom w:val="none" w:sz="0" w:space="0" w:color="auto"/>
                        <w:right w:val="none" w:sz="0" w:space="0" w:color="auto"/>
                      </w:divBdr>
                    </w:div>
                  </w:divsChild>
                </w:div>
                <w:div w:id="1030299174">
                  <w:marLeft w:val="0"/>
                  <w:marRight w:val="0"/>
                  <w:marTop w:val="0"/>
                  <w:marBottom w:val="0"/>
                  <w:divBdr>
                    <w:top w:val="none" w:sz="0" w:space="0" w:color="auto"/>
                    <w:left w:val="none" w:sz="0" w:space="0" w:color="auto"/>
                    <w:bottom w:val="none" w:sz="0" w:space="0" w:color="auto"/>
                    <w:right w:val="none" w:sz="0" w:space="0" w:color="auto"/>
                  </w:divBdr>
                  <w:divsChild>
                    <w:div w:id="1890145591">
                      <w:marLeft w:val="0"/>
                      <w:marRight w:val="0"/>
                      <w:marTop w:val="0"/>
                      <w:marBottom w:val="0"/>
                      <w:divBdr>
                        <w:top w:val="none" w:sz="0" w:space="0" w:color="auto"/>
                        <w:left w:val="none" w:sz="0" w:space="0" w:color="auto"/>
                        <w:bottom w:val="none" w:sz="0" w:space="0" w:color="auto"/>
                        <w:right w:val="none" w:sz="0" w:space="0" w:color="auto"/>
                      </w:divBdr>
                    </w:div>
                  </w:divsChild>
                </w:div>
                <w:div w:id="1032342915">
                  <w:marLeft w:val="0"/>
                  <w:marRight w:val="0"/>
                  <w:marTop w:val="0"/>
                  <w:marBottom w:val="0"/>
                  <w:divBdr>
                    <w:top w:val="none" w:sz="0" w:space="0" w:color="auto"/>
                    <w:left w:val="none" w:sz="0" w:space="0" w:color="auto"/>
                    <w:bottom w:val="none" w:sz="0" w:space="0" w:color="auto"/>
                    <w:right w:val="none" w:sz="0" w:space="0" w:color="auto"/>
                  </w:divBdr>
                  <w:divsChild>
                    <w:div w:id="1448309526">
                      <w:marLeft w:val="0"/>
                      <w:marRight w:val="0"/>
                      <w:marTop w:val="0"/>
                      <w:marBottom w:val="0"/>
                      <w:divBdr>
                        <w:top w:val="none" w:sz="0" w:space="0" w:color="auto"/>
                        <w:left w:val="none" w:sz="0" w:space="0" w:color="auto"/>
                        <w:bottom w:val="none" w:sz="0" w:space="0" w:color="auto"/>
                        <w:right w:val="none" w:sz="0" w:space="0" w:color="auto"/>
                      </w:divBdr>
                    </w:div>
                  </w:divsChild>
                </w:div>
                <w:div w:id="1068961870">
                  <w:marLeft w:val="0"/>
                  <w:marRight w:val="0"/>
                  <w:marTop w:val="0"/>
                  <w:marBottom w:val="0"/>
                  <w:divBdr>
                    <w:top w:val="none" w:sz="0" w:space="0" w:color="auto"/>
                    <w:left w:val="none" w:sz="0" w:space="0" w:color="auto"/>
                    <w:bottom w:val="none" w:sz="0" w:space="0" w:color="auto"/>
                    <w:right w:val="none" w:sz="0" w:space="0" w:color="auto"/>
                  </w:divBdr>
                  <w:divsChild>
                    <w:div w:id="1692298913">
                      <w:marLeft w:val="0"/>
                      <w:marRight w:val="0"/>
                      <w:marTop w:val="0"/>
                      <w:marBottom w:val="0"/>
                      <w:divBdr>
                        <w:top w:val="none" w:sz="0" w:space="0" w:color="auto"/>
                        <w:left w:val="none" w:sz="0" w:space="0" w:color="auto"/>
                        <w:bottom w:val="none" w:sz="0" w:space="0" w:color="auto"/>
                        <w:right w:val="none" w:sz="0" w:space="0" w:color="auto"/>
                      </w:divBdr>
                    </w:div>
                  </w:divsChild>
                </w:div>
                <w:div w:id="1247610098">
                  <w:marLeft w:val="0"/>
                  <w:marRight w:val="0"/>
                  <w:marTop w:val="0"/>
                  <w:marBottom w:val="0"/>
                  <w:divBdr>
                    <w:top w:val="none" w:sz="0" w:space="0" w:color="auto"/>
                    <w:left w:val="none" w:sz="0" w:space="0" w:color="auto"/>
                    <w:bottom w:val="none" w:sz="0" w:space="0" w:color="auto"/>
                    <w:right w:val="none" w:sz="0" w:space="0" w:color="auto"/>
                  </w:divBdr>
                  <w:divsChild>
                    <w:div w:id="315766082">
                      <w:marLeft w:val="0"/>
                      <w:marRight w:val="0"/>
                      <w:marTop w:val="0"/>
                      <w:marBottom w:val="0"/>
                      <w:divBdr>
                        <w:top w:val="none" w:sz="0" w:space="0" w:color="auto"/>
                        <w:left w:val="none" w:sz="0" w:space="0" w:color="auto"/>
                        <w:bottom w:val="none" w:sz="0" w:space="0" w:color="auto"/>
                        <w:right w:val="none" w:sz="0" w:space="0" w:color="auto"/>
                      </w:divBdr>
                    </w:div>
                  </w:divsChild>
                </w:div>
                <w:div w:id="1286473191">
                  <w:marLeft w:val="0"/>
                  <w:marRight w:val="0"/>
                  <w:marTop w:val="0"/>
                  <w:marBottom w:val="0"/>
                  <w:divBdr>
                    <w:top w:val="none" w:sz="0" w:space="0" w:color="auto"/>
                    <w:left w:val="none" w:sz="0" w:space="0" w:color="auto"/>
                    <w:bottom w:val="none" w:sz="0" w:space="0" w:color="auto"/>
                    <w:right w:val="none" w:sz="0" w:space="0" w:color="auto"/>
                  </w:divBdr>
                  <w:divsChild>
                    <w:div w:id="1236814088">
                      <w:marLeft w:val="0"/>
                      <w:marRight w:val="0"/>
                      <w:marTop w:val="0"/>
                      <w:marBottom w:val="0"/>
                      <w:divBdr>
                        <w:top w:val="none" w:sz="0" w:space="0" w:color="auto"/>
                        <w:left w:val="none" w:sz="0" w:space="0" w:color="auto"/>
                        <w:bottom w:val="none" w:sz="0" w:space="0" w:color="auto"/>
                        <w:right w:val="none" w:sz="0" w:space="0" w:color="auto"/>
                      </w:divBdr>
                    </w:div>
                  </w:divsChild>
                </w:div>
                <w:div w:id="1296107223">
                  <w:marLeft w:val="0"/>
                  <w:marRight w:val="0"/>
                  <w:marTop w:val="0"/>
                  <w:marBottom w:val="0"/>
                  <w:divBdr>
                    <w:top w:val="none" w:sz="0" w:space="0" w:color="auto"/>
                    <w:left w:val="none" w:sz="0" w:space="0" w:color="auto"/>
                    <w:bottom w:val="none" w:sz="0" w:space="0" w:color="auto"/>
                    <w:right w:val="none" w:sz="0" w:space="0" w:color="auto"/>
                  </w:divBdr>
                  <w:divsChild>
                    <w:div w:id="490947197">
                      <w:marLeft w:val="0"/>
                      <w:marRight w:val="0"/>
                      <w:marTop w:val="0"/>
                      <w:marBottom w:val="0"/>
                      <w:divBdr>
                        <w:top w:val="none" w:sz="0" w:space="0" w:color="auto"/>
                        <w:left w:val="none" w:sz="0" w:space="0" w:color="auto"/>
                        <w:bottom w:val="none" w:sz="0" w:space="0" w:color="auto"/>
                        <w:right w:val="none" w:sz="0" w:space="0" w:color="auto"/>
                      </w:divBdr>
                    </w:div>
                  </w:divsChild>
                </w:div>
                <w:div w:id="1303198126">
                  <w:marLeft w:val="0"/>
                  <w:marRight w:val="0"/>
                  <w:marTop w:val="0"/>
                  <w:marBottom w:val="0"/>
                  <w:divBdr>
                    <w:top w:val="none" w:sz="0" w:space="0" w:color="auto"/>
                    <w:left w:val="none" w:sz="0" w:space="0" w:color="auto"/>
                    <w:bottom w:val="none" w:sz="0" w:space="0" w:color="auto"/>
                    <w:right w:val="none" w:sz="0" w:space="0" w:color="auto"/>
                  </w:divBdr>
                  <w:divsChild>
                    <w:div w:id="2036152366">
                      <w:marLeft w:val="0"/>
                      <w:marRight w:val="0"/>
                      <w:marTop w:val="0"/>
                      <w:marBottom w:val="0"/>
                      <w:divBdr>
                        <w:top w:val="none" w:sz="0" w:space="0" w:color="auto"/>
                        <w:left w:val="none" w:sz="0" w:space="0" w:color="auto"/>
                        <w:bottom w:val="none" w:sz="0" w:space="0" w:color="auto"/>
                        <w:right w:val="none" w:sz="0" w:space="0" w:color="auto"/>
                      </w:divBdr>
                    </w:div>
                  </w:divsChild>
                </w:div>
                <w:div w:id="1330718630">
                  <w:marLeft w:val="0"/>
                  <w:marRight w:val="0"/>
                  <w:marTop w:val="0"/>
                  <w:marBottom w:val="0"/>
                  <w:divBdr>
                    <w:top w:val="none" w:sz="0" w:space="0" w:color="auto"/>
                    <w:left w:val="none" w:sz="0" w:space="0" w:color="auto"/>
                    <w:bottom w:val="none" w:sz="0" w:space="0" w:color="auto"/>
                    <w:right w:val="none" w:sz="0" w:space="0" w:color="auto"/>
                  </w:divBdr>
                  <w:divsChild>
                    <w:div w:id="309797225">
                      <w:marLeft w:val="0"/>
                      <w:marRight w:val="0"/>
                      <w:marTop w:val="0"/>
                      <w:marBottom w:val="0"/>
                      <w:divBdr>
                        <w:top w:val="none" w:sz="0" w:space="0" w:color="auto"/>
                        <w:left w:val="none" w:sz="0" w:space="0" w:color="auto"/>
                        <w:bottom w:val="none" w:sz="0" w:space="0" w:color="auto"/>
                        <w:right w:val="none" w:sz="0" w:space="0" w:color="auto"/>
                      </w:divBdr>
                    </w:div>
                  </w:divsChild>
                </w:div>
                <w:div w:id="1347292811">
                  <w:marLeft w:val="0"/>
                  <w:marRight w:val="0"/>
                  <w:marTop w:val="0"/>
                  <w:marBottom w:val="0"/>
                  <w:divBdr>
                    <w:top w:val="none" w:sz="0" w:space="0" w:color="auto"/>
                    <w:left w:val="none" w:sz="0" w:space="0" w:color="auto"/>
                    <w:bottom w:val="none" w:sz="0" w:space="0" w:color="auto"/>
                    <w:right w:val="none" w:sz="0" w:space="0" w:color="auto"/>
                  </w:divBdr>
                  <w:divsChild>
                    <w:div w:id="1626622346">
                      <w:marLeft w:val="0"/>
                      <w:marRight w:val="0"/>
                      <w:marTop w:val="0"/>
                      <w:marBottom w:val="0"/>
                      <w:divBdr>
                        <w:top w:val="none" w:sz="0" w:space="0" w:color="auto"/>
                        <w:left w:val="none" w:sz="0" w:space="0" w:color="auto"/>
                        <w:bottom w:val="none" w:sz="0" w:space="0" w:color="auto"/>
                        <w:right w:val="none" w:sz="0" w:space="0" w:color="auto"/>
                      </w:divBdr>
                    </w:div>
                  </w:divsChild>
                </w:div>
                <w:div w:id="1517694520">
                  <w:marLeft w:val="0"/>
                  <w:marRight w:val="0"/>
                  <w:marTop w:val="0"/>
                  <w:marBottom w:val="0"/>
                  <w:divBdr>
                    <w:top w:val="none" w:sz="0" w:space="0" w:color="auto"/>
                    <w:left w:val="none" w:sz="0" w:space="0" w:color="auto"/>
                    <w:bottom w:val="none" w:sz="0" w:space="0" w:color="auto"/>
                    <w:right w:val="none" w:sz="0" w:space="0" w:color="auto"/>
                  </w:divBdr>
                  <w:divsChild>
                    <w:div w:id="1622767453">
                      <w:marLeft w:val="0"/>
                      <w:marRight w:val="0"/>
                      <w:marTop w:val="0"/>
                      <w:marBottom w:val="0"/>
                      <w:divBdr>
                        <w:top w:val="none" w:sz="0" w:space="0" w:color="auto"/>
                        <w:left w:val="none" w:sz="0" w:space="0" w:color="auto"/>
                        <w:bottom w:val="none" w:sz="0" w:space="0" w:color="auto"/>
                        <w:right w:val="none" w:sz="0" w:space="0" w:color="auto"/>
                      </w:divBdr>
                    </w:div>
                  </w:divsChild>
                </w:div>
                <w:div w:id="1580168492">
                  <w:marLeft w:val="0"/>
                  <w:marRight w:val="0"/>
                  <w:marTop w:val="0"/>
                  <w:marBottom w:val="0"/>
                  <w:divBdr>
                    <w:top w:val="none" w:sz="0" w:space="0" w:color="auto"/>
                    <w:left w:val="none" w:sz="0" w:space="0" w:color="auto"/>
                    <w:bottom w:val="none" w:sz="0" w:space="0" w:color="auto"/>
                    <w:right w:val="none" w:sz="0" w:space="0" w:color="auto"/>
                  </w:divBdr>
                  <w:divsChild>
                    <w:div w:id="2059892223">
                      <w:marLeft w:val="0"/>
                      <w:marRight w:val="0"/>
                      <w:marTop w:val="0"/>
                      <w:marBottom w:val="0"/>
                      <w:divBdr>
                        <w:top w:val="none" w:sz="0" w:space="0" w:color="auto"/>
                        <w:left w:val="none" w:sz="0" w:space="0" w:color="auto"/>
                        <w:bottom w:val="none" w:sz="0" w:space="0" w:color="auto"/>
                        <w:right w:val="none" w:sz="0" w:space="0" w:color="auto"/>
                      </w:divBdr>
                    </w:div>
                  </w:divsChild>
                </w:div>
                <w:div w:id="1616987330">
                  <w:marLeft w:val="0"/>
                  <w:marRight w:val="0"/>
                  <w:marTop w:val="0"/>
                  <w:marBottom w:val="0"/>
                  <w:divBdr>
                    <w:top w:val="none" w:sz="0" w:space="0" w:color="auto"/>
                    <w:left w:val="none" w:sz="0" w:space="0" w:color="auto"/>
                    <w:bottom w:val="none" w:sz="0" w:space="0" w:color="auto"/>
                    <w:right w:val="none" w:sz="0" w:space="0" w:color="auto"/>
                  </w:divBdr>
                  <w:divsChild>
                    <w:div w:id="591161544">
                      <w:marLeft w:val="0"/>
                      <w:marRight w:val="0"/>
                      <w:marTop w:val="0"/>
                      <w:marBottom w:val="0"/>
                      <w:divBdr>
                        <w:top w:val="none" w:sz="0" w:space="0" w:color="auto"/>
                        <w:left w:val="none" w:sz="0" w:space="0" w:color="auto"/>
                        <w:bottom w:val="none" w:sz="0" w:space="0" w:color="auto"/>
                        <w:right w:val="none" w:sz="0" w:space="0" w:color="auto"/>
                      </w:divBdr>
                    </w:div>
                  </w:divsChild>
                </w:div>
                <w:div w:id="1650089000">
                  <w:marLeft w:val="0"/>
                  <w:marRight w:val="0"/>
                  <w:marTop w:val="0"/>
                  <w:marBottom w:val="0"/>
                  <w:divBdr>
                    <w:top w:val="none" w:sz="0" w:space="0" w:color="auto"/>
                    <w:left w:val="none" w:sz="0" w:space="0" w:color="auto"/>
                    <w:bottom w:val="none" w:sz="0" w:space="0" w:color="auto"/>
                    <w:right w:val="none" w:sz="0" w:space="0" w:color="auto"/>
                  </w:divBdr>
                  <w:divsChild>
                    <w:div w:id="1393845187">
                      <w:marLeft w:val="0"/>
                      <w:marRight w:val="0"/>
                      <w:marTop w:val="0"/>
                      <w:marBottom w:val="0"/>
                      <w:divBdr>
                        <w:top w:val="none" w:sz="0" w:space="0" w:color="auto"/>
                        <w:left w:val="none" w:sz="0" w:space="0" w:color="auto"/>
                        <w:bottom w:val="none" w:sz="0" w:space="0" w:color="auto"/>
                        <w:right w:val="none" w:sz="0" w:space="0" w:color="auto"/>
                      </w:divBdr>
                    </w:div>
                  </w:divsChild>
                </w:div>
                <w:div w:id="1824081917">
                  <w:marLeft w:val="0"/>
                  <w:marRight w:val="0"/>
                  <w:marTop w:val="0"/>
                  <w:marBottom w:val="0"/>
                  <w:divBdr>
                    <w:top w:val="none" w:sz="0" w:space="0" w:color="auto"/>
                    <w:left w:val="none" w:sz="0" w:space="0" w:color="auto"/>
                    <w:bottom w:val="none" w:sz="0" w:space="0" w:color="auto"/>
                    <w:right w:val="none" w:sz="0" w:space="0" w:color="auto"/>
                  </w:divBdr>
                  <w:divsChild>
                    <w:div w:id="1783450615">
                      <w:marLeft w:val="0"/>
                      <w:marRight w:val="0"/>
                      <w:marTop w:val="0"/>
                      <w:marBottom w:val="0"/>
                      <w:divBdr>
                        <w:top w:val="none" w:sz="0" w:space="0" w:color="auto"/>
                        <w:left w:val="none" w:sz="0" w:space="0" w:color="auto"/>
                        <w:bottom w:val="none" w:sz="0" w:space="0" w:color="auto"/>
                        <w:right w:val="none" w:sz="0" w:space="0" w:color="auto"/>
                      </w:divBdr>
                    </w:div>
                  </w:divsChild>
                </w:div>
                <w:div w:id="1854684373">
                  <w:marLeft w:val="0"/>
                  <w:marRight w:val="0"/>
                  <w:marTop w:val="0"/>
                  <w:marBottom w:val="0"/>
                  <w:divBdr>
                    <w:top w:val="none" w:sz="0" w:space="0" w:color="auto"/>
                    <w:left w:val="none" w:sz="0" w:space="0" w:color="auto"/>
                    <w:bottom w:val="none" w:sz="0" w:space="0" w:color="auto"/>
                    <w:right w:val="none" w:sz="0" w:space="0" w:color="auto"/>
                  </w:divBdr>
                  <w:divsChild>
                    <w:div w:id="14430821">
                      <w:marLeft w:val="0"/>
                      <w:marRight w:val="0"/>
                      <w:marTop w:val="0"/>
                      <w:marBottom w:val="0"/>
                      <w:divBdr>
                        <w:top w:val="none" w:sz="0" w:space="0" w:color="auto"/>
                        <w:left w:val="none" w:sz="0" w:space="0" w:color="auto"/>
                        <w:bottom w:val="none" w:sz="0" w:space="0" w:color="auto"/>
                        <w:right w:val="none" w:sz="0" w:space="0" w:color="auto"/>
                      </w:divBdr>
                    </w:div>
                  </w:divsChild>
                </w:div>
                <w:div w:id="1913419900">
                  <w:marLeft w:val="0"/>
                  <w:marRight w:val="0"/>
                  <w:marTop w:val="0"/>
                  <w:marBottom w:val="0"/>
                  <w:divBdr>
                    <w:top w:val="none" w:sz="0" w:space="0" w:color="auto"/>
                    <w:left w:val="none" w:sz="0" w:space="0" w:color="auto"/>
                    <w:bottom w:val="none" w:sz="0" w:space="0" w:color="auto"/>
                    <w:right w:val="none" w:sz="0" w:space="0" w:color="auto"/>
                  </w:divBdr>
                  <w:divsChild>
                    <w:div w:id="1299141033">
                      <w:marLeft w:val="0"/>
                      <w:marRight w:val="0"/>
                      <w:marTop w:val="0"/>
                      <w:marBottom w:val="0"/>
                      <w:divBdr>
                        <w:top w:val="none" w:sz="0" w:space="0" w:color="auto"/>
                        <w:left w:val="none" w:sz="0" w:space="0" w:color="auto"/>
                        <w:bottom w:val="none" w:sz="0" w:space="0" w:color="auto"/>
                        <w:right w:val="none" w:sz="0" w:space="0" w:color="auto"/>
                      </w:divBdr>
                    </w:div>
                  </w:divsChild>
                </w:div>
                <w:div w:id="2007203094">
                  <w:marLeft w:val="0"/>
                  <w:marRight w:val="0"/>
                  <w:marTop w:val="0"/>
                  <w:marBottom w:val="0"/>
                  <w:divBdr>
                    <w:top w:val="none" w:sz="0" w:space="0" w:color="auto"/>
                    <w:left w:val="none" w:sz="0" w:space="0" w:color="auto"/>
                    <w:bottom w:val="none" w:sz="0" w:space="0" w:color="auto"/>
                    <w:right w:val="none" w:sz="0" w:space="0" w:color="auto"/>
                  </w:divBdr>
                  <w:divsChild>
                    <w:div w:id="1372848721">
                      <w:marLeft w:val="0"/>
                      <w:marRight w:val="0"/>
                      <w:marTop w:val="0"/>
                      <w:marBottom w:val="0"/>
                      <w:divBdr>
                        <w:top w:val="none" w:sz="0" w:space="0" w:color="auto"/>
                        <w:left w:val="none" w:sz="0" w:space="0" w:color="auto"/>
                        <w:bottom w:val="none" w:sz="0" w:space="0" w:color="auto"/>
                        <w:right w:val="none" w:sz="0" w:space="0" w:color="auto"/>
                      </w:divBdr>
                    </w:div>
                  </w:divsChild>
                </w:div>
                <w:div w:id="2052654576">
                  <w:marLeft w:val="0"/>
                  <w:marRight w:val="0"/>
                  <w:marTop w:val="0"/>
                  <w:marBottom w:val="0"/>
                  <w:divBdr>
                    <w:top w:val="none" w:sz="0" w:space="0" w:color="auto"/>
                    <w:left w:val="none" w:sz="0" w:space="0" w:color="auto"/>
                    <w:bottom w:val="none" w:sz="0" w:space="0" w:color="auto"/>
                    <w:right w:val="none" w:sz="0" w:space="0" w:color="auto"/>
                  </w:divBdr>
                  <w:divsChild>
                    <w:div w:id="1739091819">
                      <w:marLeft w:val="0"/>
                      <w:marRight w:val="0"/>
                      <w:marTop w:val="0"/>
                      <w:marBottom w:val="0"/>
                      <w:divBdr>
                        <w:top w:val="none" w:sz="0" w:space="0" w:color="auto"/>
                        <w:left w:val="none" w:sz="0" w:space="0" w:color="auto"/>
                        <w:bottom w:val="none" w:sz="0" w:space="0" w:color="auto"/>
                        <w:right w:val="none" w:sz="0" w:space="0" w:color="auto"/>
                      </w:divBdr>
                    </w:div>
                  </w:divsChild>
                </w:div>
                <w:div w:id="2081167770">
                  <w:marLeft w:val="0"/>
                  <w:marRight w:val="0"/>
                  <w:marTop w:val="0"/>
                  <w:marBottom w:val="0"/>
                  <w:divBdr>
                    <w:top w:val="none" w:sz="0" w:space="0" w:color="auto"/>
                    <w:left w:val="none" w:sz="0" w:space="0" w:color="auto"/>
                    <w:bottom w:val="none" w:sz="0" w:space="0" w:color="auto"/>
                    <w:right w:val="none" w:sz="0" w:space="0" w:color="auto"/>
                  </w:divBdr>
                  <w:divsChild>
                    <w:div w:id="298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9918">
          <w:marLeft w:val="0"/>
          <w:marRight w:val="0"/>
          <w:marTop w:val="0"/>
          <w:marBottom w:val="0"/>
          <w:divBdr>
            <w:top w:val="none" w:sz="0" w:space="0" w:color="auto"/>
            <w:left w:val="none" w:sz="0" w:space="0" w:color="auto"/>
            <w:bottom w:val="none" w:sz="0" w:space="0" w:color="auto"/>
            <w:right w:val="none" w:sz="0" w:space="0" w:color="auto"/>
          </w:divBdr>
          <w:divsChild>
            <w:div w:id="1784180291">
              <w:marLeft w:val="-75"/>
              <w:marRight w:val="0"/>
              <w:marTop w:val="30"/>
              <w:marBottom w:val="30"/>
              <w:divBdr>
                <w:top w:val="none" w:sz="0" w:space="0" w:color="auto"/>
                <w:left w:val="none" w:sz="0" w:space="0" w:color="auto"/>
                <w:bottom w:val="none" w:sz="0" w:space="0" w:color="auto"/>
                <w:right w:val="none" w:sz="0" w:space="0" w:color="auto"/>
              </w:divBdr>
              <w:divsChild>
                <w:div w:id="16271425">
                  <w:marLeft w:val="0"/>
                  <w:marRight w:val="0"/>
                  <w:marTop w:val="0"/>
                  <w:marBottom w:val="0"/>
                  <w:divBdr>
                    <w:top w:val="none" w:sz="0" w:space="0" w:color="auto"/>
                    <w:left w:val="none" w:sz="0" w:space="0" w:color="auto"/>
                    <w:bottom w:val="none" w:sz="0" w:space="0" w:color="auto"/>
                    <w:right w:val="none" w:sz="0" w:space="0" w:color="auto"/>
                  </w:divBdr>
                  <w:divsChild>
                    <w:div w:id="1468163139">
                      <w:marLeft w:val="0"/>
                      <w:marRight w:val="0"/>
                      <w:marTop w:val="0"/>
                      <w:marBottom w:val="0"/>
                      <w:divBdr>
                        <w:top w:val="none" w:sz="0" w:space="0" w:color="auto"/>
                        <w:left w:val="none" w:sz="0" w:space="0" w:color="auto"/>
                        <w:bottom w:val="none" w:sz="0" w:space="0" w:color="auto"/>
                        <w:right w:val="none" w:sz="0" w:space="0" w:color="auto"/>
                      </w:divBdr>
                    </w:div>
                  </w:divsChild>
                </w:div>
                <w:div w:id="25912094">
                  <w:marLeft w:val="0"/>
                  <w:marRight w:val="0"/>
                  <w:marTop w:val="0"/>
                  <w:marBottom w:val="0"/>
                  <w:divBdr>
                    <w:top w:val="none" w:sz="0" w:space="0" w:color="auto"/>
                    <w:left w:val="none" w:sz="0" w:space="0" w:color="auto"/>
                    <w:bottom w:val="none" w:sz="0" w:space="0" w:color="auto"/>
                    <w:right w:val="none" w:sz="0" w:space="0" w:color="auto"/>
                  </w:divBdr>
                  <w:divsChild>
                    <w:div w:id="1982342060">
                      <w:marLeft w:val="0"/>
                      <w:marRight w:val="0"/>
                      <w:marTop w:val="0"/>
                      <w:marBottom w:val="0"/>
                      <w:divBdr>
                        <w:top w:val="none" w:sz="0" w:space="0" w:color="auto"/>
                        <w:left w:val="none" w:sz="0" w:space="0" w:color="auto"/>
                        <w:bottom w:val="none" w:sz="0" w:space="0" w:color="auto"/>
                        <w:right w:val="none" w:sz="0" w:space="0" w:color="auto"/>
                      </w:divBdr>
                    </w:div>
                  </w:divsChild>
                </w:div>
                <w:div w:id="32922668">
                  <w:marLeft w:val="0"/>
                  <w:marRight w:val="0"/>
                  <w:marTop w:val="0"/>
                  <w:marBottom w:val="0"/>
                  <w:divBdr>
                    <w:top w:val="none" w:sz="0" w:space="0" w:color="auto"/>
                    <w:left w:val="none" w:sz="0" w:space="0" w:color="auto"/>
                    <w:bottom w:val="none" w:sz="0" w:space="0" w:color="auto"/>
                    <w:right w:val="none" w:sz="0" w:space="0" w:color="auto"/>
                  </w:divBdr>
                  <w:divsChild>
                    <w:div w:id="264928215">
                      <w:marLeft w:val="0"/>
                      <w:marRight w:val="0"/>
                      <w:marTop w:val="0"/>
                      <w:marBottom w:val="0"/>
                      <w:divBdr>
                        <w:top w:val="none" w:sz="0" w:space="0" w:color="auto"/>
                        <w:left w:val="none" w:sz="0" w:space="0" w:color="auto"/>
                        <w:bottom w:val="none" w:sz="0" w:space="0" w:color="auto"/>
                        <w:right w:val="none" w:sz="0" w:space="0" w:color="auto"/>
                      </w:divBdr>
                    </w:div>
                  </w:divsChild>
                </w:div>
                <w:div w:id="43870289">
                  <w:marLeft w:val="0"/>
                  <w:marRight w:val="0"/>
                  <w:marTop w:val="0"/>
                  <w:marBottom w:val="0"/>
                  <w:divBdr>
                    <w:top w:val="none" w:sz="0" w:space="0" w:color="auto"/>
                    <w:left w:val="none" w:sz="0" w:space="0" w:color="auto"/>
                    <w:bottom w:val="none" w:sz="0" w:space="0" w:color="auto"/>
                    <w:right w:val="none" w:sz="0" w:space="0" w:color="auto"/>
                  </w:divBdr>
                  <w:divsChild>
                    <w:div w:id="1809739544">
                      <w:marLeft w:val="0"/>
                      <w:marRight w:val="0"/>
                      <w:marTop w:val="0"/>
                      <w:marBottom w:val="0"/>
                      <w:divBdr>
                        <w:top w:val="none" w:sz="0" w:space="0" w:color="auto"/>
                        <w:left w:val="none" w:sz="0" w:space="0" w:color="auto"/>
                        <w:bottom w:val="none" w:sz="0" w:space="0" w:color="auto"/>
                        <w:right w:val="none" w:sz="0" w:space="0" w:color="auto"/>
                      </w:divBdr>
                    </w:div>
                  </w:divsChild>
                </w:div>
                <w:div w:id="53509467">
                  <w:marLeft w:val="0"/>
                  <w:marRight w:val="0"/>
                  <w:marTop w:val="0"/>
                  <w:marBottom w:val="0"/>
                  <w:divBdr>
                    <w:top w:val="none" w:sz="0" w:space="0" w:color="auto"/>
                    <w:left w:val="none" w:sz="0" w:space="0" w:color="auto"/>
                    <w:bottom w:val="none" w:sz="0" w:space="0" w:color="auto"/>
                    <w:right w:val="none" w:sz="0" w:space="0" w:color="auto"/>
                  </w:divBdr>
                  <w:divsChild>
                    <w:div w:id="203367954">
                      <w:marLeft w:val="0"/>
                      <w:marRight w:val="0"/>
                      <w:marTop w:val="0"/>
                      <w:marBottom w:val="0"/>
                      <w:divBdr>
                        <w:top w:val="none" w:sz="0" w:space="0" w:color="auto"/>
                        <w:left w:val="none" w:sz="0" w:space="0" w:color="auto"/>
                        <w:bottom w:val="none" w:sz="0" w:space="0" w:color="auto"/>
                        <w:right w:val="none" w:sz="0" w:space="0" w:color="auto"/>
                      </w:divBdr>
                    </w:div>
                  </w:divsChild>
                </w:div>
                <w:div w:id="55399518">
                  <w:marLeft w:val="0"/>
                  <w:marRight w:val="0"/>
                  <w:marTop w:val="0"/>
                  <w:marBottom w:val="0"/>
                  <w:divBdr>
                    <w:top w:val="none" w:sz="0" w:space="0" w:color="auto"/>
                    <w:left w:val="none" w:sz="0" w:space="0" w:color="auto"/>
                    <w:bottom w:val="none" w:sz="0" w:space="0" w:color="auto"/>
                    <w:right w:val="none" w:sz="0" w:space="0" w:color="auto"/>
                  </w:divBdr>
                  <w:divsChild>
                    <w:div w:id="1189876861">
                      <w:marLeft w:val="0"/>
                      <w:marRight w:val="0"/>
                      <w:marTop w:val="0"/>
                      <w:marBottom w:val="0"/>
                      <w:divBdr>
                        <w:top w:val="none" w:sz="0" w:space="0" w:color="auto"/>
                        <w:left w:val="none" w:sz="0" w:space="0" w:color="auto"/>
                        <w:bottom w:val="none" w:sz="0" w:space="0" w:color="auto"/>
                        <w:right w:val="none" w:sz="0" w:space="0" w:color="auto"/>
                      </w:divBdr>
                    </w:div>
                  </w:divsChild>
                </w:div>
                <w:div w:id="62873333">
                  <w:marLeft w:val="0"/>
                  <w:marRight w:val="0"/>
                  <w:marTop w:val="0"/>
                  <w:marBottom w:val="0"/>
                  <w:divBdr>
                    <w:top w:val="none" w:sz="0" w:space="0" w:color="auto"/>
                    <w:left w:val="none" w:sz="0" w:space="0" w:color="auto"/>
                    <w:bottom w:val="none" w:sz="0" w:space="0" w:color="auto"/>
                    <w:right w:val="none" w:sz="0" w:space="0" w:color="auto"/>
                  </w:divBdr>
                  <w:divsChild>
                    <w:div w:id="932979691">
                      <w:marLeft w:val="0"/>
                      <w:marRight w:val="0"/>
                      <w:marTop w:val="0"/>
                      <w:marBottom w:val="0"/>
                      <w:divBdr>
                        <w:top w:val="none" w:sz="0" w:space="0" w:color="auto"/>
                        <w:left w:val="none" w:sz="0" w:space="0" w:color="auto"/>
                        <w:bottom w:val="none" w:sz="0" w:space="0" w:color="auto"/>
                        <w:right w:val="none" w:sz="0" w:space="0" w:color="auto"/>
                      </w:divBdr>
                    </w:div>
                  </w:divsChild>
                </w:div>
                <w:div w:id="101846558">
                  <w:marLeft w:val="0"/>
                  <w:marRight w:val="0"/>
                  <w:marTop w:val="0"/>
                  <w:marBottom w:val="0"/>
                  <w:divBdr>
                    <w:top w:val="none" w:sz="0" w:space="0" w:color="auto"/>
                    <w:left w:val="none" w:sz="0" w:space="0" w:color="auto"/>
                    <w:bottom w:val="none" w:sz="0" w:space="0" w:color="auto"/>
                    <w:right w:val="none" w:sz="0" w:space="0" w:color="auto"/>
                  </w:divBdr>
                  <w:divsChild>
                    <w:div w:id="1213924813">
                      <w:marLeft w:val="0"/>
                      <w:marRight w:val="0"/>
                      <w:marTop w:val="0"/>
                      <w:marBottom w:val="0"/>
                      <w:divBdr>
                        <w:top w:val="none" w:sz="0" w:space="0" w:color="auto"/>
                        <w:left w:val="none" w:sz="0" w:space="0" w:color="auto"/>
                        <w:bottom w:val="none" w:sz="0" w:space="0" w:color="auto"/>
                        <w:right w:val="none" w:sz="0" w:space="0" w:color="auto"/>
                      </w:divBdr>
                    </w:div>
                  </w:divsChild>
                </w:div>
                <w:div w:id="112330641">
                  <w:marLeft w:val="0"/>
                  <w:marRight w:val="0"/>
                  <w:marTop w:val="0"/>
                  <w:marBottom w:val="0"/>
                  <w:divBdr>
                    <w:top w:val="none" w:sz="0" w:space="0" w:color="auto"/>
                    <w:left w:val="none" w:sz="0" w:space="0" w:color="auto"/>
                    <w:bottom w:val="none" w:sz="0" w:space="0" w:color="auto"/>
                    <w:right w:val="none" w:sz="0" w:space="0" w:color="auto"/>
                  </w:divBdr>
                  <w:divsChild>
                    <w:div w:id="475611908">
                      <w:marLeft w:val="0"/>
                      <w:marRight w:val="0"/>
                      <w:marTop w:val="0"/>
                      <w:marBottom w:val="0"/>
                      <w:divBdr>
                        <w:top w:val="none" w:sz="0" w:space="0" w:color="auto"/>
                        <w:left w:val="none" w:sz="0" w:space="0" w:color="auto"/>
                        <w:bottom w:val="none" w:sz="0" w:space="0" w:color="auto"/>
                        <w:right w:val="none" w:sz="0" w:space="0" w:color="auto"/>
                      </w:divBdr>
                    </w:div>
                  </w:divsChild>
                </w:div>
                <w:div w:id="113327840">
                  <w:marLeft w:val="0"/>
                  <w:marRight w:val="0"/>
                  <w:marTop w:val="0"/>
                  <w:marBottom w:val="0"/>
                  <w:divBdr>
                    <w:top w:val="none" w:sz="0" w:space="0" w:color="auto"/>
                    <w:left w:val="none" w:sz="0" w:space="0" w:color="auto"/>
                    <w:bottom w:val="none" w:sz="0" w:space="0" w:color="auto"/>
                    <w:right w:val="none" w:sz="0" w:space="0" w:color="auto"/>
                  </w:divBdr>
                  <w:divsChild>
                    <w:div w:id="1262763646">
                      <w:marLeft w:val="0"/>
                      <w:marRight w:val="0"/>
                      <w:marTop w:val="0"/>
                      <w:marBottom w:val="0"/>
                      <w:divBdr>
                        <w:top w:val="none" w:sz="0" w:space="0" w:color="auto"/>
                        <w:left w:val="none" w:sz="0" w:space="0" w:color="auto"/>
                        <w:bottom w:val="none" w:sz="0" w:space="0" w:color="auto"/>
                        <w:right w:val="none" w:sz="0" w:space="0" w:color="auto"/>
                      </w:divBdr>
                    </w:div>
                  </w:divsChild>
                </w:div>
                <w:div w:id="116030743">
                  <w:marLeft w:val="0"/>
                  <w:marRight w:val="0"/>
                  <w:marTop w:val="0"/>
                  <w:marBottom w:val="0"/>
                  <w:divBdr>
                    <w:top w:val="none" w:sz="0" w:space="0" w:color="auto"/>
                    <w:left w:val="none" w:sz="0" w:space="0" w:color="auto"/>
                    <w:bottom w:val="none" w:sz="0" w:space="0" w:color="auto"/>
                    <w:right w:val="none" w:sz="0" w:space="0" w:color="auto"/>
                  </w:divBdr>
                  <w:divsChild>
                    <w:div w:id="482085976">
                      <w:marLeft w:val="0"/>
                      <w:marRight w:val="0"/>
                      <w:marTop w:val="0"/>
                      <w:marBottom w:val="0"/>
                      <w:divBdr>
                        <w:top w:val="none" w:sz="0" w:space="0" w:color="auto"/>
                        <w:left w:val="none" w:sz="0" w:space="0" w:color="auto"/>
                        <w:bottom w:val="none" w:sz="0" w:space="0" w:color="auto"/>
                        <w:right w:val="none" w:sz="0" w:space="0" w:color="auto"/>
                      </w:divBdr>
                    </w:div>
                  </w:divsChild>
                </w:div>
                <w:div w:id="161817897">
                  <w:marLeft w:val="0"/>
                  <w:marRight w:val="0"/>
                  <w:marTop w:val="0"/>
                  <w:marBottom w:val="0"/>
                  <w:divBdr>
                    <w:top w:val="none" w:sz="0" w:space="0" w:color="auto"/>
                    <w:left w:val="none" w:sz="0" w:space="0" w:color="auto"/>
                    <w:bottom w:val="none" w:sz="0" w:space="0" w:color="auto"/>
                    <w:right w:val="none" w:sz="0" w:space="0" w:color="auto"/>
                  </w:divBdr>
                  <w:divsChild>
                    <w:div w:id="1748109263">
                      <w:marLeft w:val="0"/>
                      <w:marRight w:val="0"/>
                      <w:marTop w:val="0"/>
                      <w:marBottom w:val="0"/>
                      <w:divBdr>
                        <w:top w:val="none" w:sz="0" w:space="0" w:color="auto"/>
                        <w:left w:val="none" w:sz="0" w:space="0" w:color="auto"/>
                        <w:bottom w:val="none" w:sz="0" w:space="0" w:color="auto"/>
                        <w:right w:val="none" w:sz="0" w:space="0" w:color="auto"/>
                      </w:divBdr>
                    </w:div>
                  </w:divsChild>
                </w:div>
                <w:div w:id="210844847">
                  <w:marLeft w:val="0"/>
                  <w:marRight w:val="0"/>
                  <w:marTop w:val="0"/>
                  <w:marBottom w:val="0"/>
                  <w:divBdr>
                    <w:top w:val="none" w:sz="0" w:space="0" w:color="auto"/>
                    <w:left w:val="none" w:sz="0" w:space="0" w:color="auto"/>
                    <w:bottom w:val="none" w:sz="0" w:space="0" w:color="auto"/>
                    <w:right w:val="none" w:sz="0" w:space="0" w:color="auto"/>
                  </w:divBdr>
                  <w:divsChild>
                    <w:div w:id="944383566">
                      <w:marLeft w:val="0"/>
                      <w:marRight w:val="0"/>
                      <w:marTop w:val="0"/>
                      <w:marBottom w:val="0"/>
                      <w:divBdr>
                        <w:top w:val="none" w:sz="0" w:space="0" w:color="auto"/>
                        <w:left w:val="none" w:sz="0" w:space="0" w:color="auto"/>
                        <w:bottom w:val="none" w:sz="0" w:space="0" w:color="auto"/>
                        <w:right w:val="none" w:sz="0" w:space="0" w:color="auto"/>
                      </w:divBdr>
                    </w:div>
                  </w:divsChild>
                </w:div>
                <w:div w:id="215314104">
                  <w:marLeft w:val="0"/>
                  <w:marRight w:val="0"/>
                  <w:marTop w:val="0"/>
                  <w:marBottom w:val="0"/>
                  <w:divBdr>
                    <w:top w:val="none" w:sz="0" w:space="0" w:color="auto"/>
                    <w:left w:val="none" w:sz="0" w:space="0" w:color="auto"/>
                    <w:bottom w:val="none" w:sz="0" w:space="0" w:color="auto"/>
                    <w:right w:val="none" w:sz="0" w:space="0" w:color="auto"/>
                  </w:divBdr>
                  <w:divsChild>
                    <w:div w:id="589851502">
                      <w:marLeft w:val="0"/>
                      <w:marRight w:val="0"/>
                      <w:marTop w:val="0"/>
                      <w:marBottom w:val="0"/>
                      <w:divBdr>
                        <w:top w:val="none" w:sz="0" w:space="0" w:color="auto"/>
                        <w:left w:val="none" w:sz="0" w:space="0" w:color="auto"/>
                        <w:bottom w:val="none" w:sz="0" w:space="0" w:color="auto"/>
                        <w:right w:val="none" w:sz="0" w:space="0" w:color="auto"/>
                      </w:divBdr>
                    </w:div>
                  </w:divsChild>
                </w:div>
                <w:div w:id="233711095">
                  <w:marLeft w:val="0"/>
                  <w:marRight w:val="0"/>
                  <w:marTop w:val="0"/>
                  <w:marBottom w:val="0"/>
                  <w:divBdr>
                    <w:top w:val="none" w:sz="0" w:space="0" w:color="auto"/>
                    <w:left w:val="none" w:sz="0" w:space="0" w:color="auto"/>
                    <w:bottom w:val="none" w:sz="0" w:space="0" w:color="auto"/>
                    <w:right w:val="none" w:sz="0" w:space="0" w:color="auto"/>
                  </w:divBdr>
                  <w:divsChild>
                    <w:div w:id="2098089259">
                      <w:marLeft w:val="0"/>
                      <w:marRight w:val="0"/>
                      <w:marTop w:val="0"/>
                      <w:marBottom w:val="0"/>
                      <w:divBdr>
                        <w:top w:val="none" w:sz="0" w:space="0" w:color="auto"/>
                        <w:left w:val="none" w:sz="0" w:space="0" w:color="auto"/>
                        <w:bottom w:val="none" w:sz="0" w:space="0" w:color="auto"/>
                        <w:right w:val="none" w:sz="0" w:space="0" w:color="auto"/>
                      </w:divBdr>
                    </w:div>
                  </w:divsChild>
                </w:div>
                <w:div w:id="236213532">
                  <w:marLeft w:val="0"/>
                  <w:marRight w:val="0"/>
                  <w:marTop w:val="0"/>
                  <w:marBottom w:val="0"/>
                  <w:divBdr>
                    <w:top w:val="none" w:sz="0" w:space="0" w:color="auto"/>
                    <w:left w:val="none" w:sz="0" w:space="0" w:color="auto"/>
                    <w:bottom w:val="none" w:sz="0" w:space="0" w:color="auto"/>
                    <w:right w:val="none" w:sz="0" w:space="0" w:color="auto"/>
                  </w:divBdr>
                  <w:divsChild>
                    <w:div w:id="792820892">
                      <w:marLeft w:val="0"/>
                      <w:marRight w:val="0"/>
                      <w:marTop w:val="0"/>
                      <w:marBottom w:val="0"/>
                      <w:divBdr>
                        <w:top w:val="none" w:sz="0" w:space="0" w:color="auto"/>
                        <w:left w:val="none" w:sz="0" w:space="0" w:color="auto"/>
                        <w:bottom w:val="none" w:sz="0" w:space="0" w:color="auto"/>
                        <w:right w:val="none" w:sz="0" w:space="0" w:color="auto"/>
                      </w:divBdr>
                    </w:div>
                  </w:divsChild>
                </w:div>
                <w:div w:id="251622736">
                  <w:marLeft w:val="0"/>
                  <w:marRight w:val="0"/>
                  <w:marTop w:val="0"/>
                  <w:marBottom w:val="0"/>
                  <w:divBdr>
                    <w:top w:val="none" w:sz="0" w:space="0" w:color="auto"/>
                    <w:left w:val="none" w:sz="0" w:space="0" w:color="auto"/>
                    <w:bottom w:val="none" w:sz="0" w:space="0" w:color="auto"/>
                    <w:right w:val="none" w:sz="0" w:space="0" w:color="auto"/>
                  </w:divBdr>
                  <w:divsChild>
                    <w:div w:id="1653102295">
                      <w:marLeft w:val="0"/>
                      <w:marRight w:val="0"/>
                      <w:marTop w:val="0"/>
                      <w:marBottom w:val="0"/>
                      <w:divBdr>
                        <w:top w:val="none" w:sz="0" w:space="0" w:color="auto"/>
                        <w:left w:val="none" w:sz="0" w:space="0" w:color="auto"/>
                        <w:bottom w:val="none" w:sz="0" w:space="0" w:color="auto"/>
                        <w:right w:val="none" w:sz="0" w:space="0" w:color="auto"/>
                      </w:divBdr>
                    </w:div>
                  </w:divsChild>
                </w:div>
                <w:div w:id="289627254">
                  <w:marLeft w:val="0"/>
                  <w:marRight w:val="0"/>
                  <w:marTop w:val="0"/>
                  <w:marBottom w:val="0"/>
                  <w:divBdr>
                    <w:top w:val="none" w:sz="0" w:space="0" w:color="auto"/>
                    <w:left w:val="none" w:sz="0" w:space="0" w:color="auto"/>
                    <w:bottom w:val="none" w:sz="0" w:space="0" w:color="auto"/>
                    <w:right w:val="none" w:sz="0" w:space="0" w:color="auto"/>
                  </w:divBdr>
                  <w:divsChild>
                    <w:div w:id="412972704">
                      <w:marLeft w:val="0"/>
                      <w:marRight w:val="0"/>
                      <w:marTop w:val="0"/>
                      <w:marBottom w:val="0"/>
                      <w:divBdr>
                        <w:top w:val="none" w:sz="0" w:space="0" w:color="auto"/>
                        <w:left w:val="none" w:sz="0" w:space="0" w:color="auto"/>
                        <w:bottom w:val="none" w:sz="0" w:space="0" w:color="auto"/>
                        <w:right w:val="none" w:sz="0" w:space="0" w:color="auto"/>
                      </w:divBdr>
                    </w:div>
                  </w:divsChild>
                </w:div>
                <w:div w:id="324744889">
                  <w:marLeft w:val="0"/>
                  <w:marRight w:val="0"/>
                  <w:marTop w:val="0"/>
                  <w:marBottom w:val="0"/>
                  <w:divBdr>
                    <w:top w:val="none" w:sz="0" w:space="0" w:color="auto"/>
                    <w:left w:val="none" w:sz="0" w:space="0" w:color="auto"/>
                    <w:bottom w:val="none" w:sz="0" w:space="0" w:color="auto"/>
                    <w:right w:val="none" w:sz="0" w:space="0" w:color="auto"/>
                  </w:divBdr>
                  <w:divsChild>
                    <w:div w:id="936408726">
                      <w:marLeft w:val="0"/>
                      <w:marRight w:val="0"/>
                      <w:marTop w:val="0"/>
                      <w:marBottom w:val="0"/>
                      <w:divBdr>
                        <w:top w:val="none" w:sz="0" w:space="0" w:color="auto"/>
                        <w:left w:val="none" w:sz="0" w:space="0" w:color="auto"/>
                        <w:bottom w:val="none" w:sz="0" w:space="0" w:color="auto"/>
                        <w:right w:val="none" w:sz="0" w:space="0" w:color="auto"/>
                      </w:divBdr>
                    </w:div>
                  </w:divsChild>
                </w:div>
                <w:div w:id="343945311">
                  <w:marLeft w:val="0"/>
                  <w:marRight w:val="0"/>
                  <w:marTop w:val="0"/>
                  <w:marBottom w:val="0"/>
                  <w:divBdr>
                    <w:top w:val="none" w:sz="0" w:space="0" w:color="auto"/>
                    <w:left w:val="none" w:sz="0" w:space="0" w:color="auto"/>
                    <w:bottom w:val="none" w:sz="0" w:space="0" w:color="auto"/>
                    <w:right w:val="none" w:sz="0" w:space="0" w:color="auto"/>
                  </w:divBdr>
                  <w:divsChild>
                    <w:div w:id="702634488">
                      <w:marLeft w:val="0"/>
                      <w:marRight w:val="0"/>
                      <w:marTop w:val="0"/>
                      <w:marBottom w:val="0"/>
                      <w:divBdr>
                        <w:top w:val="none" w:sz="0" w:space="0" w:color="auto"/>
                        <w:left w:val="none" w:sz="0" w:space="0" w:color="auto"/>
                        <w:bottom w:val="none" w:sz="0" w:space="0" w:color="auto"/>
                        <w:right w:val="none" w:sz="0" w:space="0" w:color="auto"/>
                      </w:divBdr>
                    </w:div>
                  </w:divsChild>
                </w:div>
                <w:div w:id="350036283">
                  <w:marLeft w:val="0"/>
                  <w:marRight w:val="0"/>
                  <w:marTop w:val="0"/>
                  <w:marBottom w:val="0"/>
                  <w:divBdr>
                    <w:top w:val="none" w:sz="0" w:space="0" w:color="auto"/>
                    <w:left w:val="none" w:sz="0" w:space="0" w:color="auto"/>
                    <w:bottom w:val="none" w:sz="0" w:space="0" w:color="auto"/>
                    <w:right w:val="none" w:sz="0" w:space="0" w:color="auto"/>
                  </w:divBdr>
                  <w:divsChild>
                    <w:div w:id="783230108">
                      <w:marLeft w:val="0"/>
                      <w:marRight w:val="0"/>
                      <w:marTop w:val="0"/>
                      <w:marBottom w:val="0"/>
                      <w:divBdr>
                        <w:top w:val="none" w:sz="0" w:space="0" w:color="auto"/>
                        <w:left w:val="none" w:sz="0" w:space="0" w:color="auto"/>
                        <w:bottom w:val="none" w:sz="0" w:space="0" w:color="auto"/>
                        <w:right w:val="none" w:sz="0" w:space="0" w:color="auto"/>
                      </w:divBdr>
                    </w:div>
                  </w:divsChild>
                </w:div>
                <w:div w:id="362363750">
                  <w:marLeft w:val="0"/>
                  <w:marRight w:val="0"/>
                  <w:marTop w:val="0"/>
                  <w:marBottom w:val="0"/>
                  <w:divBdr>
                    <w:top w:val="none" w:sz="0" w:space="0" w:color="auto"/>
                    <w:left w:val="none" w:sz="0" w:space="0" w:color="auto"/>
                    <w:bottom w:val="none" w:sz="0" w:space="0" w:color="auto"/>
                    <w:right w:val="none" w:sz="0" w:space="0" w:color="auto"/>
                  </w:divBdr>
                  <w:divsChild>
                    <w:div w:id="1115514277">
                      <w:marLeft w:val="0"/>
                      <w:marRight w:val="0"/>
                      <w:marTop w:val="0"/>
                      <w:marBottom w:val="0"/>
                      <w:divBdr>
                        <w:top w:val="none" w:sz="0" w:space="0" w:color="auto"/>
                        <w:left w:val="none" w:sz="0" w:space="0" w:color="auto"/>
                        <w:bottom w:val="none" w:sz="0" w:space="0" w:color="auto"/>
                        <w:right w:val="none" w:sz="0" w:space="0" w:color="auto"/>
                      </w:divBdr>
                    </w:div>
                  </w:divsChild>
                </w:div>
                <w:div w:id="399132386">
                  <w:marLeft w:val="0"/>
                  <w:marRight w:val="0"/>
                  <w:marTop w:val="0"/>
                  <w:marBottom w:val="0"/>
                  <w:divBdr>
                    <w:top w:val="none" w:sz="0" w:space="0" w:color="auto"/>
                    <w:left w:val="none" w:sz="0" w:space="0" w:color="auto"/>
                    <w:bottom w:val="none" w:sz="0" w:space="0" w:color="auto"/>
                    <w:right w:val="none" w:sz="0" w:space="0" w:color="auto"/>
                  </w:divBdr>
                  <w:divsChild>
                    <w:div w:id="1035230151">
                      <w:marLeft w:val="0"/>
                      <w:marRight w:val="0"/>
                      <w:marTop w:val="0"/>
                      <w:marBottom w:val="0"/>
                      <w:divBdr>
                        <w:top w:val="none" w:sz="0" w:space="0" w:color="auto"/>
                        <w:left w:val="none" w:sz="0" w:space="0" w:color="auto"/>
                        <w:bottom w:val="none" w:sz="0" w:space="0" w:color="auto"/>
                        <w:right w:val="none" w:sz="0" w:space="0" w:color="auto"/>
                      </w:divBdr>
                    </w:div>
                  </w:divsChild>
                </w:div>
                <w:div w:id="399601244">
                  <w:marLeft w:val="0"/>
                  <w:marRight w:val="0"/>
                  <w:marTop w:val="0"/>
                  <w:marBottom w:val="0"/>
                  <w:divBdr>
                    <w:top w:val="none" w:sz="0" w:space="0" w:color="auto"/>
                    <w:left w:val="none" w:sz="0" w:space="0" w:color="auto"/>
                    <w:bottom w:val="none" w:sz="0" w:space="0" w:color="auto"/>
                    <w:right w:val="none" w:sz="0" w:space="0" w:color="auto"/>
                  </w:divBdr>
                  <w:divsChild>
                    <w:div w:id="1875389590">
                      <w:marLeft w:val="0"/>
                      <w:marRight w:val="0"/>
                      <w:marTop w:val="0"/>
                      <w:marBottom w:val="0"/>
                      <w:divBdr>
                        <w:top w:val="none" w:sz="0" w:space="0" w:color="auto"/>
                        <w:left w:val="none" w:sz="0" w:space="0" w:color="auto"/>
                        <w:bottom w:val="none" w:sz="0" w:space="0" w:color="auto"/>
                        <w:right w:val="none" w:sz="0" w:space="0" w:color="auto"/>
                      </w:divBdr>
                    </w:div>
                  </w:divsChild>
                </w:div>
                <w:div w:id="424687216">
                  <w:marLeft w:val="0"/>
                  <w:marRight w:val="0"/>
                  <w:marTop w:val="0"/>
                  <w:marBottom w:val="0"/>
                  <w:divBdr>
                    <w:top w:val="none" w:sz="0" w:space="0" w:color="auto"/>
                    <w:left w:val="none" w:sz="0" w:space="0" w:color="auto"/>
                    <w:bottom w:val="none" w:sz="0" w:space="0" w:color="auto"/>
                    <w:right w:val="none" w:sz="0" w:space="0" w:color="auto"/>
                  </w:divBdr>
                  <w:divsChild>
                    <w:div w:id="2114397254">
                      <w:marLeft w:val="0"/>
                      <w:marRight w:val="0"/>
                      <w:marTop w:val="0"/>
                      <w:marBottom w:val="0"/>
                      <w:divBdr>
                        <w:top w:val="none" w:sz="0" w:space="0" w:color="auto"/>
                        <w:left w:val="none" w:sz="0" w:space="0" w:color="auto"/>
                        <w:bottom w:val="none" w:sz="0" w:space="0" w:color="auto"/>
                        <w:right w:val="none" w:sz="0" w:space="0" w:color="auto"/>
                      </w:divBdr>
                    </w:div>
                  </w:divsChild>
                </w:div>
                <w:div w:id="431098317">
                  <w:marLeft w:val="0"/>
                  <w:marRight w:val="0"/>
                  <w:marTop w:val="0"/>
                  <w:marBottom w:val="0"/>
                  <w:divBdr>
                    <w:top w:val="none" w:sz="0" w:space="0" w:color="auto"/>
                    <w:left w:val="none" w:sz="0" w:space="0" w:color="auto"/>
                    <w:bottom w:val="none" w:sz="0" w:space="0" w:color="auto"/>
                    <w:right w:val="none" w:sz="0" w:space="0" w:color="auto"/>
                  </w:divBdr>
                  <w:divsChild>
                    <w:div w:id="372536102">
                      <w:marLeft w:val="0"/>
                      <w:marRight w:val="0"/>
                      <w:marTop w:val="0"/>
                      <w:marBottom w:val="0"/>
                      <w:divBdr>
                        <w:top w:val="none" w:sz="0" w:space="0" w:color="auto"/>
                        <w:left w:val="none" w:sz="0" w:space="0" w:color="auto"/>
                        <w:bottom w:val="none" w:sz="0" w:space="0" w:color="auto"/>
                        <w:right w:val="none" w:sz="0" w:space="0" w:color="auto"/>
                      </w:divBdr>
                    </w:div>
                  </w:divsChild>
                </w:div>
                <w:div w:id="432480602">
                  <w:marLeft w:val="0"/>
                  <w:marRight w:val="0"/>
                  <w:marTop w:val="0"/>
                  <w:marBottom w:val="0"/>
                  <w:divBdr>
                    <w:top w:val="none" w:sz="0" w:space="0" w:color="auto"/>
                    <w:left w:val="none" w:sz="0" w:space="0" w:color="auto"/>
                    <w:bottom w:val="none" w:sz="0" w:space="0" w:color="auto"/>
                    <w:right w:val="none" w:sz="0" w:space="0" w:color="auto"/>
                  </w:divBdr>
                  <w:divsChild>
                    <w:div w:id="1015887770">
                      <w:marLeft w:val="0"/>
                      <w:marRight w:val="0"/>
                      <w:marTop w:val="0"/>
                      <w:marBottom w:val="0"/>
                      <w:divBdr>
                        <w:top w:val="none" w:sz="0" w:space="0" w:color="auto"/>
                        <w:left w:val="none" w:sz="0" w:space="0" w:color="auto"/>
                        <w:bottom w:val="none" w:sz="0" w:space="0" w:color="auto"/>
                        <w:right w:val="none" w:sz="0" w:space="0" w:color="auto"/>
                      </w:divBdr>
                    </w:div>
                  </w:divsChild>
                </w:div>
                <w:div w:id="432870256">
                  <w:marLeft w:val="0"/>
                  <w:marRight w:val="0"/>
                  <w:marTop w:val="0"/>
                  <w:marBottom w:val="0"/>
                  <w:divBdr>
                    <w:top w:val="none" w:sz="0" w:space="0" w:color="auto"/>
                    <w:left w:val="none" w:sz="0" w:space="0" w:color="auto"/>
                    <w:bottom w:val="none" w:sz="0" w:space="0" w:color="auto"/>
                    <w:right w:val="none" w:sz="0" w:space="0" w:color="auto"/>
                  </w:divBdr>
                  <w:divsChild>
                    <w:div w:id="613099160">
                      <w:marLeft w:val="0"/>
                      <w:marRight w:val="0"/>
                      <w:marTop w:val="0"/>
                      <w:marBottom w:val="0"/>
                      <w:divBdr>
                        <w:top w:val="none" w:sz="0" w:space="0" w:color="auto"/>
                        <w:left w:val="none" w:sz="0" w:space="0" w:color="auto"/>
                        <w:bottom w:val="none" w:sz="0" w:space="0" w:color="auto"/>
                        <w:right w:val="none" w:sz="0" w:space="0" w:color="auto"/>
                      </w:divBdr>
                    </w:div>
                  </w:divsChild>
                </w:div>
                <w:div w:id="439103463">
                  <w:marLeft w:val="0"/>
                  <w:marRight w:val="0"/>
                  <w:marTop w:val="0"/>
                  <w:marBottom w:val="0"/>
                  <w:divBdr>
                    <w:top w:val="none" w:sz="0" w:space="0" w:color="auto"/>
                    <w:left w:val="none" w:sz="0" w:space="0" w:color="auto"/>
                    <w:bottom w:val="none" w:sz="0" w:space="0" w:color="auto"/>
                    <w:right w:val="none" w:sz="0" w:space="0" w:color="auto"/>
                  </w:divBdr>
                  <w:divsChild>
                    <w:div w:id="1878736754">
                      <w:marLeft w:val="0"/>
                      <w:marRight w:val="0"/>
                      <w:marTop w:val="0"/>
                      <w:marBottom w:val="0"/>
                      <w:divBdr>
                        <w:top w:val="none" w:sz="0" w:space="0" w:color="auto"/>
                        <w:left w:val="none" w:sz="0" w:space="0" w:color="auto"/>
                        <w:bottom w:val="none" w:sz="0" w:space="0" w:color="auto"/>
                        <w:right w:val="none" w:sz="0" w:space="0" w:color="auto"/>
                      </w:divBdr>
                    </w:div>
                  </w:divsChild>
                </w:div>
                <w:div w:id="447243730">
                  <w:marLeft w:val="0"/>
                  <w:marRight w:val="0"/>
                  <w:marTop w:val="0"/>
                  <w:marBottom w:val="0"/>
                  <w:divBdr>
                    <w:top w:val="none" w:sz="0" w:space="0" w:color="auto"/>
                    <w:left w:val="none" w:sz="0" w:space="0" w:color="auto"/>
                    <w:bottom w:val="none" w:sz="0" w:space="0" w:color="auto"/>
                    <w:right w:val="none" w:sz="0" w:space="0" w:color="auto"/>
                  </w:divBdr>
                  <w:divsChild>
                    <w:div w:id="646711511">
                      <w:marLeft w:val="0"/>
                      <w:marRight w:val="0"/>
                      <w:marTop w:val="0"/>
                      <w:marBottom w:val="0"/>
                      <w:divBdr>
                        <w:top w:val="none" w:sz="0" w:space="0" w:color="auto"/>
                        <w:left w:val="none" w:sz="0" w:space="0" w:color="auto"/>
                        <w:bottom w:val="none" w:sz="0" w:space="0" w:color="auto"/>
                        <w:right w:val="none" w:sz="0" w:space="0" w:color="auto"/>
                      </w:divBdr>
                    </w:div>
                  </w:divsChild>
                </w:div>
                <w:div w:id="474764274">
                  <w:marLeft w:val="0"/>
                  <w:marRight w:val="0"/>
                  <w:marTop w:val="0"/>
                  <w:marBottom w:val="0"/>
                  <w:divBdr>
                    <w:top w:val="none" w:sz="0" w:space="0" w:color="auto"/>
                    <w:left w:val="none" w:sz="0" w:space="0" w:color="auto"/>
                    <w:bottom w:val="none" w:sz="0" w:space="0" w:color="auto"/>
                    <w:right w:val="none" w:sz="0" w:space="0" w:color="auto"/>
                  </w:divBdr>
                  <w:divsChild>
                    <w:div w:id="526522967">
                      <w:marLeft w:val="0"/>
                      <w:marRight w:val="0"/>
                      <w:marTop w:val="0"/>
                      <w:marBottom w:val="0"/>
                      <w:divBdr>
                        <w:top w:val="none" w:sz="0" w:space="0" w:color="auto"/>
                        <w:left w:val="none" w:sz="0" w:space="0" w:color="auto"/>
                        <w:bottom w:val="none" w:sz="0" w:space="0" w:color="auto"/>
                        <w:right w:val="none" w:sz="0" w:space="0" w:color="auto"/>
                      </w:divBdr>
                    </w:div>
                  </w:divsChild>
                </w:div>
                <w:div w:id="479462949">
                  <w:marLeft w:val="0"/>
                  <w:marRight w:val="0"/>
                  <w:marTop w:val="0"/>
                  <w:marBottom w:val="0"/>
                  <w:divBdr>
                    <w:top w:val="none" w:sz="0" w:space="0" w:color="auto"/>
                    <w:left w:val="none" w:sz="0" w:space="0" w:color="auto"/>
                    <w:bottom w:val="none" w:sz="0" w:space="0" w:color="auto"/>
                    <w:right w:val="none" w:sz="0" w:space="0" w:color="auto"/>
                  </w:divBdr>
                  <w:divsChild>
                    <w:div w:id="340666351">
                      <w:marLeft w:val="0"/>
                      <w:marRight w:val="0"/>
                      <w:marTop w:val="0"/>
                      <w:marBottom w:val="0"/>
                      <w:divBdr>
                        <w:top w:val="none" w:sz="0" w:space="0" w:color="auto"/>
                        <w:left w:val="none" w:sz="0" w:space="0" w:color="auto"/>
                        <w:bottom w:val="none" w:sz="0" w:space="0" w:color="auto"/>
                        <w:right w:val="none" w:sz="0" w:space="0" w:color="auto"/>
                      </w:divBdr>
                    </w:div>
                  </w:divsChild>
                </w:div>
                <w:div w:id="484929525">
                  <w:marLeft w:val="0"/>
                  <w:marRight w:val="0"/>
                  <w:marTop w:val="0"/>
                  <w:marBottom w:val="0"/>
                  <w:divBdr>
                    <w:top w:val="none" w:sz="0" w:space="0" w:color="auto"/>
                    <w:left w:val="none" w:sz="0" w:space="0" w:color="auto"/>
                    <w:bottom w:val="none" w:sz="0" w:space="0" w:color="auto"/>
                    <w:right w:val="none" w:sz="0" w:space="0" w:color="auto"/>
                  </w:divBdr>
                  <w:divsChild>
                    <w:div w:id="1940677656">
                      <w:marLeft w:val="0"/>
                      <w:marRight w:val="0"/>
                      <w:marTop w:val="0"/>
                      <w:marBottom w:val="0"/>
                      <w:divBdr>
                        <w:top w:val="none" w:sz="0" w:space="0" w:color="auto"/>
                        <w:left w:val="none" w:sz="0" w:space="0" w:color="auto"/>
                        <w:bottom w:val="none" w:sz="0" w:space="0" w:color="auto"/>
                        <w:right w:val="none" w:sz="0" w:space="0" w:color="auto"/>
                      </w:divBdr>
                    </w:div>
                  </w:divsChild>
                </w:div>
                <w:div w:id="485366030">
                  <w:marLeft w:val="0"/>
                  <w:marRight w:val="0"/>
                  <w:marTop w:val="0"/>
                  <w:marBottom w:val="0"/>
                  <w:divBdr>
                    <w:top w:val="none" w:sz="0" w:space="0" w:color="auto"/>
                    <w:left w:val="none" w:sz="0" w:space="0" w:color="auto"/>
                    <w:bottom w:val="none" w:sz="0" w:space="0" w:color="auto"/>
                    <w:right w:val="none" w:sz="0" w:space="0" w:color="auto"/>
                  </w:divBdr>
                  <w:divsChild>
                    <w:div w:id="1307396465">
                      <w:marLeft w:val="0"/>
                      <w:marRight w:val="0"/>
                      <w:marTop w:val="0"/>
                      <w:marBottom w:val="0"/>
                      <w:divBdr>
                        <w:top w:val="none" w:sz="0" w:space="0" w:color="auto"/>
                        <w:left w:val="none" w:sz="0" w:space="0" w:color="auto"/>
                        <w:bottom w:val="none" w:sz="0" w:space="0" w:color="auto"/>
                        <w:right w:val="none" w:sz="0" w:space="0" w:color="auto"/>
                      </w:divBdr>
                    </w:div>
                  </w:divsChild>
                </w:div>
                <w:div w:id="488788518">
                  <w:marLeft w:val="0"/>
                  <w:marRight w:val="0"/>
                  <w:marTop w:val="0"/>
                  <w:marBottom w:val="0"/>
                  <w:divBdr>
                    <w:top w:val="none" w:sz="0" w:space="0" w:color="auto"/>
                    <w:left w:val="none" w:sz="0" w:space="0" w:color="auto"/>
                    <w:bottom w:val="none" w:sz="0" w:space="0" w:color="auto"/>
                    <w:right w:val="none" w:sz="0" w:space="0" w:color="auto"/>
                  </w:divBdr>
                  <w:divsChild>
                    <w:div w:id="288124206">
                      <w:marLeft w:val="0"/>
                      <w:marRight w:val="0"/>
                      <w:marTop w:val="0"/>
                      <w:marBottom w:val="0"/>
                      <w:divBdr>
                        <w:top w:val="none" w:sz="0" w:space="0" w:color="auto"/>
                        <w:left w:val="none" w:sz="0" w:space="0" w:color="auto"/>
                        <w:bottom w:val="none" w:sz="0" w:space="0" w:color="auto"/>
                        <w:right w:val="none" w:sz="0" w:space="0" w:color="auto"/>
                      </w:divBdr>
                    </w:div>
                  </w:divsChild>
                </w:div>
                <w:div w:id="524053737">
                  <w:marLeft w:val="0"/>
                  <w:marRight w:val="0"/>
                  <w:marTop w:val="0"/>
                  <w:marBottom w:val="0"/>
                  <w:divBdr>
                    <w:top w:val="none" w:sz="0" w:space="0" w:color="auto"/>
                    <w:left w:val="none" w:sz="0" w:space="0" w:color="auto"/>
                    <w:bottom w:val="none" w:sz="0" w:space="0" w:color="auto"/>
                    <w:right w:val="none" w:sz="0" w:space="0" w:color="auto"/>
                  </w:divBdr>
                  <w:divsChild>
                    <w:div w:id="1993755817">
                      <w:marLeft w:val="0"/>
                      <w:marRight w:val="0"/>
                      <w:marTop w:val="0"/>
                      <w:marBottom w:val="0"/>
                      <w:divBdr>
                        <w:top w:val="none" w:sz="0" w:space="0" w:color="auto"/>
                        <w:left w:val="none" w:sz="0" w:space="0" w:color="auto"/>
                        <w:bottom w:val="none" w:sz="0" w:space="0" w:color="auto"/>
                        <w:right w:val="none" w:sz="0" w:space="0" w:color="auto"/>
                      </w:divBdr>
                    </w:div>
                  </w:divsChild>
                </w:div>
                <w:div w:id="541137362">
                  <w:marLeft w:val="0"/>
                  <w:marRight w:val="0"/>
                  <w:marTop w:val="0"/>
                  <w:marBottom w:val="0"/>
                  <w:divBdr>
                    <w:top w:val="none" w:sz="0" w:space="0" w:color="auto"/>
                    <w:left w:val="none" w:sz="0" w:space="0" w:color="auto"/>
                    <w:bottom w:val="none" w:sz="0" w:space="0" w:color="auto"/>
                    <w:right w:val="none" w:sz="0" w:space="0" w:color="auto"/>
                  </w:divBdr>
                  <w:divsChild>
                    <w:div w:id="719480166">
                      <w:marLeft w:val="0"/>
                      <w:marRight w:val="0"/>
                      <w:marTop w:val="0"/>
                      <w:marBottom w:val="0"/>
                      <w:divBdr>
                        <w:top w:val="none" w:sz="0" w:space="0" w:color="auto"/>
                        <w:left w:val="none" w:sz="0" w:space="0" w:color="auto"/>
                        <w:bottom w:val="none" w:sz="0" w:space="0" w:color="auto"/>
                        <w:right w:val="none" w:sz="0" w:space="0" w:color="auto"/>
                      </w:divBdr>
                    </w:div>
                    <w:div w:id="734936426">
                      <w:marLeft w:val="0"/>
                      <w:marRight w:val="0"/>
                      <w:marTop w:val="0"/>
                      <w:marBottom w:val="0"/>
                      <w:divBdr>
                        <w:top w:val="none" w:sz="0" w:space="0" w:color="auto"/>
                        <w:left w:val="none" w:sz="0" w:space="0" w:color="auto"/>
                        <w:bottom w:val="none" w:sz="0" w:space="0" w:color="auto"/>
                        <w:right w:val="none" w:sz="0" w:space="0" w:color="auto"/>
                      </w:divBdr>
                    </w:div>
                  </w:divsChild>
                </w:div>
                <w:div w:id="553002511">
                  <w:marLeft w:val="0"/>
                  <w:marRight w:val="0"/>
                  <w:marTop w:val="0"/>
                  <w:marBottom w:val="0"/>
                  <w:divBdr>
                    <w:top w:val="none" w:sz="0" w:space="0" w:color="auto"/>
                    <w:left w:val="none" w:sz="0" w:space="0" w:color="auto"/>
                    <w:bottom w:val="none" w:sz="0" w:space="0" w:color="auto"/>
                    <w:right w:val="none" w:sz="0" w:space="0" w:color="auto"/>
                  </w:divBdr>
                  <w:divsChild>
                    <w:div w:id="1308633996">
                      <w:marLeft w:val="0"/>
                      <w:marRight w:val="0"/>
                      <w:marTop w:val="0"/>
                      <w:marBottom w:val="0"/>
                      <w:divBdr>
                        <w:top w:val="none" w:sz="0" w:space="0" w:color="auto"/>
                        <w:left w:val="none" w:sz="0" w:space="0" w:color="auto"/>
                        <w:bottom w:val="none" w:sz="0" w:space="0" w:color="auto"/>
                        <w:right w:val="none" w:sz="0" w:space="0" w:color="auto"/>
                      </w:divBdr>
                    </w:div>
                  </w:divsChild>
                </w:div>
                <w:div w:id="561327152">
                  <w:marLeft w:val="0"/>
                  <w:marRight w:val="0"/>
                  <w:marTop w:val="0"/>
                  <w:marBottom w:val="0"/>
                  <w:divBdr>
                    <w:top w:val="none" w:sz="0" w:space="0" w:color="auto"/>
                    <w:left w:val="none" w:sz="0" w:space="0" w:color="auto"/>
                    <w:bottom w:val="none" w:sz="0" w:space="0" w:color="auto"/>
                    <w:right w:val="none" w:sz="0" w:space="0" w:color="auto"/>
                  </w:divBdr>
                  <w:divsChild>
                    <w:div w:id="163008675">
                      <w:marLeft w:val="0"/>
                      <w:marRight w:val="0"/>
                      <w:marTop w:val="0"/>
                      <w:marBottom w:val="0"/>
                      <w:divBdr>
                        <w:top w:val="none" w:sz="0" w:space="0" w:color="auto"/>
                        <w:left w:val="none" w:sz="0" w:space="0" w:color="auto"/>
                        <w:bottom w:val="none" w:sz="0" w:space="0" w:color="auto"/>
                        <w:right w:val="none" w:sz="0" w:space="0" w:color="auto"/>
                      </w:divBdr>
                    </w:div>
                  </w:divsChild>
                </w:div>
                <w:div w:id="564294818">
                  <w:marLeft w:val="0"/>
                  <w:marRight w:val="0"/>
                  <w:marTop w:val="0"/>
                  <w:marBottom w:val="0"/>
                  <w:divBdr>
                    <w:top w:val="none" w:sz="0" w:space="0" w:color="auto"/>
                    <w:left w:val="none" w:sz="0" w:space="0" w:color="auto"/>
                    <w:bottom w:val="none" w:sz="0" w:space="0" w:color="auto"/>
                    <w:right w:val="none" w:sz="0" w:space="0" w:color="auto"/>
                  </w:divBdr>
                  <w:divsChild>
                    <w:div w:id="2118937438">
                      <w:marLeft w:val="0"/>
                      <w:marRight w:val="0"/>
                      <w:marTop w:val="0"/>
                      <w:marBottom w:val="0"/>
                      <w:divBdr>
                        <w:top w:val="none" w:sz="0" w:space="0" w:color="auto"/>
                        <w:left w:val="none" w:sz="0" w:space="0" w:color="auto"/>
                        <w:bottom w:val="none" w:sz="0" w:space="0" w:color="auto"/>
                        <w:right w:val="none" w:sz="0" w:space="0" w:color="auto"/>
                      </w:divBdr>
                    </w:div>
                  </w:divsChild>
                </w:div>
                <w:div w:id="581914656">
                  <w:marLeft w:val="0"/>
                  <w:marRight w:val="0"/>
                  <w:marTop w:val="0"/>
                  <w:marBottom w:val="0"/>
                  <w:divBdr>
                    <w:top w:val="none" w:sz="0" w:space="0" w:color="auto"/>
                    <w:left w:val="none" w:sz="0" w:space="0" w:color="auto"/>
                    <w:bottom w:val="none" w:sz="0" w:space="0" w:color="auto"/>
                    <w:right w:val="none" w:sz="0" w:space="0" w:color="auto"/>
                  </w:divBdr>
                  <w:divsChild>
                    <w:div w:id="1390567748">
                      <w:marLeft w:val="0"/>
                      <w:marRight w:val="0"/>
                      <w:marTop w:val="0"/>
                      <w:marBottom w:val="0"/>
                      <w:divBdr>
                        <w:top w:val="none" w:sz="0" w:space="0" w:color="auto"/>
                        <w:left w:val="none" w:sz="0" w:space="0" w:color="auto"/>
                        <w:bottom w:val="none" w:sz="0" w:space="0" w:color="auto"/>
                        <w:right w:val="none" w:sz="0" w:space="0" w:color="auto"/>
                      </w:divBdr>
                    </w:div>
                  </w:divsChild>
                </w:div>
                <w:div w:id="587421153">
                  <w:marLeft w:val="0"/>
                  <w:marRight w:val="0"/>
                  <w:marTop w:val="0"/>
                  <w:marBottom w:val="0"/>
                  <w:divBdr>
                    <w:top w:val="none" w:sz="0" w:space="0" w:color="auto"/>
                    <w:left w:val="none" w:sz="0" w:space="0" w:color="auto"/>
                    <w:bottom w:val="none" w:sz="0" w:space="0" w:color="auto"/>
                    <w:right w:val="none" w:sz="0" w:space="0" w:color="auto"/>
                  </w:divBdr>
                  <w:divsChild>
                    <w:div w:id="238027480">
                      <w:marLeft w:val="0"/>
                      <w:marRight w:val="0"/>
                      <w:marTop w:val="0"/>
                      <w:marBottom w:val="0"/>
                      <w:divBdr>
                        <w:top w:val="none" w:sz="0" w:space="0" w:color="auto"/>
                        <w:left w:val="none" w:sz="0" w:space="0" w:color="auto"/>
                        <w:bottom w:val="none" w:sz="0" w:space="0" w:color="auto"/>
                        <w:right w:val="none" w:sz="0" w:space="0" w:color="auto"/>
                      </w:divBdr>
                    </w:div>
                  </w:divsChild>
                </w:div>
                <w:div w:id="595750179">
                  <w:marLeft w:val="0"/>
                  <w:marRight w:val="0"/>
                  <w:marTop w:val="0"/>
                  <w:marBottom w:val="0"/>
                  <w:divBdr>
                    <w:top w:val="none" w:sz="0" w:space="0" w:color="auto"/>
                    <w:left w:val="none" w:sz="0" w:space="0" w:color="auto"/>
                    <w:bottom w:val="none" w:sz="0" w:space="0" w:color="auto"/>
                    <w:right w:val="none" w:sz="0" w:space="0" w:color="auto"/>
                  </w:divBdr>
                  <w:divsChild>
                    <w:div w:id="1017268914">
                      <w:marLeft w:val="0"/>
                      <w:marRight w:val="0"/>
                      <w:marTop w:val="0"/>
                      <w:marBottom w:val="0"/>
                      <w:divBdr>
                        <w:top w:val="none" w:sz="0" w:space="0" w:color="auto"/>
                        <w:left w:val="none" w:sz="0" w:space="0" w:color="auto"/>
                        <w:bottom w:val="none" w:sz="0" w:space="0" w:color="auto"/>
                        <w:right w:val="none" w:sz="0" w:space="0" w:color="auto"/>
                      </w:divBdr>
                    </w:div>
                  </w:divsChild>
                </w:div>
                <w:div w:id="616059197">
                  <w:marLeft w:val="0"/>
                  <w:marRight w:val="0"/>
                  <w:marTop w:val="0"/>
                  <w:marBottom w:val="0"/>
                  <w:divBdr>
                    <w:top w:val="none" w:sz="0" w:space="0" w:color="auto"/>
                    <w:left w:val="none" w:sz="0" w:space="0" w:color="auto"/>
                    <w:bottom w:val="none" w:sz="0" w:space="0" w:color="auto"/>
                    <w:right w:val="none" w:sz="0" w:space="0" w:color="auto"/>
                  </w:divBdr>
                  <w:divsChild>
                    <w:div w:id="1581594826">
                      <w:marLeft w:val="0"/>
                      <w:marRight w:val="0"/>
                      <w:marTop w:val="0"/>
                      <w:marBottom w:val="0"/>
                      <w:divBdr>
                        <w:top w:val="none" w:sz="0" w:space="0" w:color="auto"/>
                        <w:left w:val="none" w:sz="0" w:space="0" w:color="auto"/>
                        <w:bottom w:val="none" w:sz="0" w:space="0" w:color="auto"/>
                        <w:right w:val="none" w:sz="0" w:space="0" w:color="auto"/>
                      </w:divBdr>
                    </w:div>
                  </w:divsChild>
                </w:div>
                <w:div w:id="664472760">
                  <w:marLeft w:val="0"/>
                  <w:marRight w:val="0"/>
                  <w:marTop w:val="0"/>
                  <w:marBottom w:val="0"/>
                  <w:divBdr>
                    <w:top w:val="none" w:sz="0" w:space="0" w:color="auto"/>
                    <w:left w:val="none" w:sz="0" w:space="0" w:color="auto"/>
                    <w:bottom w:val="none" w:sz="0" w:space="0" w:color="auto"/>
                    <w:right w:val="none" w:sz="0" w:space="0" w:color="auto"/>
                  </w:divBdr>
                  <w:divsChild>
                    <w:div w:id="71439135">
                      <w:marLeft w:val="0"/>
                      <w:marRight w:val="0"/>
                      <w:marTop w:val="0"/>
                      <w:marBottom w:val="0"/>
                      <w:divBdr>
                        <w:top w:val="none" w:sz="0" w:space="0" w:color="auto"/>
                        <w:left w:val="none" w:sz="0" w:space="0" w:color="auto"/>
                        <w:bottom w:val="none" w:sz="0" w:space="0" w:color="auto"/>
                        <w:right w:val="none" w:sz="0" w:space="0" w:color="auto"/>
                      </w:divBdr>
                    </w:div>
                  </w:divsChild>
                </w:div>
                <w:div w:id="679354632">
                  <w:marLeft w:val="0"/>
                  <w:marRight w:val="0"/>
                  <w:marTop w:val="0"/>
                  <w:marBottom w:val="0"/>
                  <w:divBdr>
                    <w:top w:val="none" w:sz="0" w:space="0" w:color="auto"/>
                    <w:left w:val="none" w:sz="0" w:space="0" w:color="auto"/>
                    <w:bottom w:val="none" w:sz="0" w:space="0" w:color="auto"/>
                    <w:right w:val="none" w:sz="0" w:space="0" w:color="auto"/>
                  </w:divBdr>
                  <w:divsChild>
                    <w:div w:id="572279207">
                      <w:marLeft w:val="0"/>
                      <w:marRight w:val="0"/>
                      <w:marTop w:val="0"/>
                      <w:marBottom w:val="0"/>
                      <w:divBdr>
                        <w:top w:val="none" w:sz="0" w:space="0" w:color="auto"/>
                        <w:left w:val="none" w:sz="0" w:space="0" w:color="auto"/>
                        <w:bottom w:val="none" w:sz="0" w:space="0" w:color="auto"/>
                        <w:right w:val="none" w:sz="0" w:space="0" w:color="auto"/>
                      </w:divBdr>
                    </w:div>
                  </w:divsChild>
                </w:div>
                <w:div w:id="686178366">
                  <w:marLeft w:val="0"/>
                  <w:marRight w:val="0"/>
                  <w:marTop w:val="0"/>
                  <w:marBottom w:val="0"/>
                  <w:divBdr>
                    <w:top w:val="none" w:sz="0" w:space="0" w:color="auto"/>
                    <w:left w:val="none" w:sz="0" w:space="0" w:color="auto"/>
                    <w:bottom w:val="none" w:sz="0" w:space="0" w:color="auto"/>
                    <w:right w:val="none" w:sz="0" w:space="0" w:color="auto"/>
                  </w:divBdr>
                  <w:divsChild>
                    <w:div w:id="1009602663">
                      <w:marLeft w:val="0"/>
                      <w:marRight w:val="0"/>
                      <w:marTop w:val="0"/>
                      <w:marBottom w:val="0"/>
                      <w:divBdr>
                        <w:top w:val="none" w:sz="0" w:space="0" w:color="auto"/>
                        <w:left w:val="none" w:sz="0" w:space="0" w:color="auto"/>
                        <w:bottom w:val="none" w:sz="0" w:space="0" w:color="auto"/>
                        <w:right w:val="none" w:sz="0" w:space="0" w:color="auto"/>
                      </w:divBdr>
                    </w:div>
                  </w:divsChild>
                </w:div>
                <w:div w:id="692919515">
                  <w:marLeft w:val="0"/>
                  <w:marRight w:val="0"/>
                  <w:marTop w:val="0"/>
                  <w:marBottom w:val="0"/>
                  <w:divBdr>
                    <w:top w:val="none" w:sz="0" w:space="0" w:color="auto"/>
                    <w:left w:val="none" w:sz="0" w:space="0" w:color="auto"/>
                    <w:bottom w:val="none" w:sz="0" w:space="0" w:color="auto"/>
                    <w:right w:val="none" w:sz="0" w:space="0" w:color="auto"/>
                  </w:divBdr>
                  <w:divsChild>
                    <w:div w:id="1065956497">
                      <w:marLeft w:val="0"/>
                      <w:marRight w:val="0"/>
                      <w:marTop w:val="0"/>
                      <w:marBottom w:val="0"/>
                      <w:divBdr>
                        <w:top w:val="none" w:sz="0" w:space="0" w:color="auto"/>
                        <w:left w:val="none" w:sz="0" w:space="0" w:color="auto"/>
                        <w:bottom w:val="none" w:sz="0" w:space="0" w:color="auto"/>
                        <w:right w:val="none" w:sz="0" w:space="0" w:color="auto"/>
                      </w:divBdr>
                    </w:div>
                  </w:divsChild>
                </w:div>
                <w:div w:id="708190323">
                  <w:marLeft w:val="0"/>
                  <w:marRight w:val="0"/>
                  <w:marTop w:val="0"/>
                  <w:marBottom w:val="0"/>
                  <w:divBdr>
                    <w:top w:val="none" w:sz="0" w:space="0" w:color="auto"/>
                    <w:left w:val="none" w:sz="0" w:space="0" w:color="auto"/>
                    <w:bottom w:val="none" w:sz="0" w:space="0" w:color="auto"/>
                    <w:right w:val="none" w:sz="0" w:space="0" w:color="auto"/>
                  </w:divBdr>
                  <w:divsChild>
                    <w:div w:id="895241095">
                      <w:marLeft w:val="0"/>
                      <w:marRight w:val="0"/>
                      <w:marTop w:val="0"/>
                      <w:marBottom w:val="0"/>
                      <w:divBdr>
                        <w:top w:val="none" w:sz="0" w:space="0" w:color="auto"/>
                        <w:left w:val="none" w:sz="0" w:space="0" w:color="auto"/>
                        <w:bottom w:val="none" w:sz="0" w:space="0" w:color="auto"/>
                        <w:right w:val="none" w:sz="0" w:space="0" w:color="auto"/>
                      </w:divBdr>
                    </w:div>
                  </w:divsChild>
                </w:div>
                <w:div w:id="716513254">
                  <w:marLeft w:val="0"/>
                  <w:marRight w:val="0"/>
                  <w:marTop w:val="0"/>
                  <w:marBottom w:val="0"/>
                  <w:divBdr>
                    <w:top w:val="none" w:sz="0" w:space="0" w:color="auto"/>
                    <w:left w:val="none" w:sz="0" w:space="0" w:color="auto"/>
                    <w:bottom w:val="none" w:sz="0" w:space="0" w:color="auto"/>
                    <w:right w:val="none" w:sz="0" w:space="0" w:color="auto"/>
                  </w:divBdr>
                  <w:divsChild>
                    <w:div w:id="110830772">
                      <w:marLeft w:val="0"/>
                      <w:marRight w:val="0"/>
                      <w:marTop w:val="0"/>
                      <w:marBottom w:val="0"/>
                      <w:divBdr>
                        <w:top w:val="none" w:sz="0" w:space="0" w:color="auto"/>
                        <w:left w:val="none" w:sz="0" w:space="0" w:color="auto"/>
                        <w:bottom w:val="none" w:sz="0" w:space="0" w:color="auto"/>
                        <w:right w:val="none" w:sz="0" w:space="0" w:color="auto"/>
                      </w:divBdr>
                    </w:div>
                  </w:divsChild>
                </w:div>
                <w:div w:id="750081960">
                  <w:marLeft w:val="0"/>
                  <w:marRight w:val="0"/>
                  <w:marTop w:val="0"/>
                  <w:marBottom w:val="0"/>
                  <w:divBdr>
                    <w:top w:val="none" w:sz="0" w:space="0" w:color="auto"/>
                    <w:left w:val="none" w:sz="0" w:space="0" w:color="auto"/>
                    <w:bottom w:val="none" w:sz="0" w:space="0" w:color="auto"/>
                    <w:right w:val="none" w:sz="0" w:space="0" w:color="auto"/>
                  </w:divBdr>
                  <w:divsChild>
                    <w:div w:id="1165318114">
                      <w:marLeft w:val="0"/>
                      <w:marRight w:val="0"/>
                      <w:marTop w:val="0"/>
                      <w:marBottom w:val="0"/>
                      <w:divBdr>
                        <w:top w:val="none" w:sz="0" w:space="0" w:color="auto"/>
                        <w:left w:val="none" w:sz="0" w:space="0" w:color="auto"/>
                        <w:bottom w:val="none" w:sz="0" w:space="0" w:color="auto"/>
                        <w:right w:val="none" w:sz="0" w:space="0" w:color="auto"/>
                      </w:divBdr>
                    </w:div>
                  </w:divsChild>
                </w:div>
                <w:div w:id="750542535">
                  <w:marLeft w:val="0"/>
                  <w:marRight w:val="0"/>
                  <w:marTop w:val="0"/>
                  <w:marBottom w:val="0"/>
                  <w:divBdr>
                    <w:top w:val="none" w:sz="0" w:space="0" w:color="auto"/>
                    <w:left w:val="none" w:sz="0" w:space="0" w:color="auto"/>
                    <w:bottom w:val="none" w:sz="0" w:space="0" w:color="auto"/>
                    <w:right w:val="none" w:sz="0" w:space="0" w:color="auto"/>
                  </w:divBdr>
                  <w:divsChild>
                    <w:div w:id="2061905617">
                      <w:marLeft w:val="0"/>
                      <w:marRight w:val="0"/>
                      <w:marTop w:val="0"/>
                      <w:marBottom w:val="0"/>
                      <w:divBdr>
                        <w:top w:val="none" w:sz="0" w:space="0" w:color="auto"/>
                        <w:left w:val="none" w:sz="0" w:space="0" w:color="auto"/>
                        <w:bottom w:val="none" w:sz="0" w:space="0" w:color="auto"/>
                        <w:right w:val="none" w:sz="0" w:space="0" w:color="auto"/>
                      </w:divBdr>
                    </w:div>
                  </w:divsChild>
                </w:div>
                <w:div w:id="799803007">
                  <w:marLeft w:val="0"/>
                  <w:marRight w:val="0"/>
                  <w:marTop w:val="0"/>
                  <w:marBottom w:val="0"/>
                  <w:divBdr>
                    <w:top w:val="none" w:sz="0" w:space="0" w:color="auto"/>
                    <w:left w:val="none" w:sz="0" w:space="0" w:color="auto"/>
                    <w:bottom w:val="none" w:sz="0" w:space="0" w:color="auto"/>
                    <w:right w:val="none" w:sz="0" w:space="0" w:color="auto"/>
                  </w:divBdr>
                  <w:divsChild>
                    <w:div w:id="975791696">
                      <w:marLeft w:val="0"/>
                      <w:marRight w:val="0"/>
                      <w:marTop w:val="0"/>
                      <w:marBottom w:val="0"/>
                      <w:divBdr>
                        <w:top w:val="none" w:sz="0" w:space="0" w:color="auto"/>
                        <w:left w:val="none" w:sz="0" w:space="0" w:color="auto"/>
                        <w:bottom w:val="none" w:sz="0" w:space="0" w:color="auto"/>
                        <w:right w:val="none" w:sz="0" w:space="0" w:color="auto"/>
                      </w:divBdr>
                    </w:div>
                  </w:divsChild>
                </w:div>
                <w:div w:id="826363192">
                  <w:marLeft w:val="0"/>
                  <w:marRight w:val="0"/>
                  <w:marTop w:val="0"/>
                  <w:marBottom w:val="0"/>
                  <w:divBdr>
                    <w:top w:val="none" w:sz="0" w:space="0" w:color="auto"/>
                    <w:left w:val="none" w:sz="0" w:space="0" w:color="auto"/>
                    <w:bottom w:val="none" w:sz="0" w:space="0" w:color="auto"/>
                    <w:right w:val="none" w:sz="0" w:space="0" w:color="auto"/>
                  </w:divBdr>
                  <w:divsChild>
                    <w:div w:id="1360204926">
                      <w:marLeft w:val="0"/>
                      <w:marRight w:val="0"/>
                      <w:marTop w:val="0"/>
                      <w:marBottom w:val="0"/>
                      <w:divBdr>
                        <w:top w:val="none" w:sz="0" w:space="0" w:color="auto"/>
                        <w:left w:val="none" w:sz="0" w:space="0" w:color="auto"/>
                        <w:bottom w:val="none" w:sz="0" w:space="0" w:color="auto"/>
                        <w:right w:val="none" w:sz="0" w:space="0" w:color="auto"/>
                      </w:divBdr>
                    </w:div>
                  </w:divsChild>
                </w:div>
                <w:div w:id="838692755">
                  <w:marLeft w:val="0"/>
                  <w:marRight w:val="0"/>
                  <w:marTop w:val="0"/>
                  <w:marBottom w:val="0"/>
                  <w:divBdr>
                    <w:top w:val="none" w:sz="0" w:space="0" w:color="auto"/>
                    <w:left w:val="none" w:sz="0" w:space="0" w:color="auto"/>
                    <w:bottom w:val="none" w:sz="0" w:space="0" w:color="auto"/>
                    <w:right w:val="none" w:sz="0" w:space="0" w:color="auto"/>
                  </w:divBdr>
                  <w:divsChild>
                    <w:div w:id="1332443149">
                      <w:marLeft w:val="0"/>
                      <w:marRight w:val="0"/>
                      <w:marTop w:val="0"/>
                      <w:marBottom w:val="0"/>
                      <w:divBdr>
                        <w:top w:val="none" w:sz="0" w:space="0" w:color="auto"/>
                        <w:left w:val="none" w:sz="0" w:space="0" w:color="auto"/>
                        <w:bottom w:val="none" w:sz="0" w:space="0" w:color="auto"/>
                        <w:right w:val="none" w:sz="0" w:space="0" w:color="auto"/>
                      </w:divBdr>
                    </w:div>
                  </w:divsChild>
                </w:div>
                <w:div w:id="875193169">
                  <w:marLeft w:val="0"/>
                  <w:marRight w:val="0"/>
                  <w:marTop w:val="0"/>
                  <w:marBottom w:val="0"/>
                  <w:divBdr>
                    <w:top w:val="none" w:sz="0" w:space="0" w:color="auto"/>
                    <w:left w:val="none" w:sz="0" w:space="0" w:color="auto"/>
                    <w:bottom w:val="none" w:sz="0" w:space="0" w:color="auto"/>
                    <w:right w:val="none" w:sz="0" w:space="0" w:color="auto"/>
                  </w:divBdr>
                  <w:divsChild>
                    <w:div w:id="2014407886">
                      <w:marLeft w:val="0"/>
                      <w:marRight w:val="0"/>
                      <w:marTop w:val="0"/>
                      <w:marBottom w:val="0"/>
                      <w:divBdr>
                        <w:top w:val="none" w:sz="0" w:space="0" w:color="auto"/>
                        <w:left w:val="none" w:sz="0" w:space="0" w:color="auto"/>
                        <w:bottom w:val="none" w:sz="0" w:space="0" w:color="auto"/>
                        <w:right w:val="none" w:sz="0" w:space="0" w:color="auto"/>
                      </w:divBdr>
                    </w:div>
                  </w:divsChild>
                </w:div>
                <w:div w:id="893154625">
                  <w:marLeft w:val="0"/>
                  <w:marRight w:val="0"/>
                  <w:marTop w:val="0"/>
                  <w:marBottom w:val="0"/>
                  <w:divBdr>
                    <w:top w:val="none" w:sz="0" w:space="0" w:color="auto"/>
                    <w:left w:val="none" w:sz="0" w:space="0" w:color="auto"/>
                    <w:bottom w:val="none" w:sz="0" w:space="0" w:color="auto"/>
                    <w:right w:val="none" w:sz="0" w:space="0" w:color="auto"/>
                  </w:divBdr>
                  <w:divsChild>
                    <w:div w:id="293829001">
                      <w:marLeft w:val="0"/>
                      <w:marRight w:val="0"/>
                      <w:marTop w:val="0"/>
                      <w:marBottom w:val="0"/>
                      <w:divBdr>
                        <w:top w:val="none" w:sz="0" w:space="0" w:color="auto"/>
                        <w:left w:val="none" w:sz="0" w:space="0" w:color="auto"/>
                        <w:bottom w:val="none" w:sz="0" w:space="0" w:color="auto"/>
                        <w:right w:val="none" w:sz="0" w:space="0" w:color="auto"/>
                      </w:divBdr>
                    </w:div>
                  </w:divsChild>
                </w:div>
                <w:div w:id="904032345">
                  <w:marLeft w:val="0"/>
                  <w:marRight w:val="0"/>
                  <w:marTop w:val="0"/>
                  <w:marBottom w:val="0"/>
                  <w:divBdr>
                    <w:top w:val="none" w:sz="0" w:space="0" w:color="auto"/>
                    <w:left w:val="none" w:sz="0" w:space="0" w:color="auto"/>
                    <w:bottom w:val="none" w:sz="0" w:space="0" w:color="auto"/>
                    <w:right w:val="none" w:sz="0" w:space="0" w:color="auto"/>
                  </w:divBdr>
                  <w:divsChild>
                    <w:div w:id="526023885">
                      <w:marLeft w:val="0"/>
                      <w:marRight w:val="0"/>
                      <w:marTop w:val="0"/>
                      <w:marBottom w:val="0"/>
                      <w:divBdr>
                        <w:top w:val="none" w:sz="0" w:space="0" w:color="auto"/>
                        <w:left w:val="none" w:sz="0" w:space="0" w:color="auto"/>
                        <w:bottom w:val="none" w:sz="0" w:space="0" w:color="auto"/>
                        <w:right w:val="none" w:sz="0" w:space="0" w:color="auto"/>
                      </w:divBdr>
                    </w:div>
                    <w:div w:id="2105107918">
                      <w:marLeft w:val="0"/>
                      <w:marRight w:val="0"/>
                      <w:marTop w:val="0"/>
                      <w:marBottom w:val="0"/>
                      <w:divBdr>
                        <w:top w:val="none" w:sz="0" w:space="0" w:color="auto"/>
                        <w:left w:val="none" w:sz="0" w:space="0" w:color="auto"/>
                        <w:bottom w:val="none" w:sz="0" w:space="0" w:color="auto"/>
                        <w:right w:val="none" w:sz="0" w:space="0" w:color="auto"/>
                      </w:divBdr>
                    </w:div>
                  </w:divsChild>
                </w:div>
                <w:div w:id="934821735">
                  <w:marLeft w:val="0"/>
                  <w:marRight w:val="0"/>
                  <w:marTop w:val="0"/>
                  <w:marBottom w:val="0"/>
                  <w:divBdr>
                    <w:top w:val="none" w:sz="0" w:space="0" w:color="auto"/>
                    <w:left w:val="none" w:sz="0" w:space="0" w:color="auto"/>
                    <w:bottom w:val="none" w:sz="0" w:space="0" w:color="auto"/>
                    <w:right w:val="none" w:sz="0" w:space="0" w:color="auto"/>
                  </w:divBdr>
                  <w:divsChild>
                    <w:div w:id="257713197">
                      <w:marLeft w:val="0"/>
                      <w:marRight w:val="0"/>
                      <w:marTop w:val="0"/>
                      <w:marBottom w:val="0"/>
                      <w:divBdr>
                        <w:top w:val="none" w:sz="0" w:space="0" w:color="auto"/>
                        <w:left w:val="none" w:sz="0" w:space="0" w:color="auto"/>
                        <w:bottom w:val="none" w:sz="0" w:space="0" w:color="auto"/>
                        <w:right w:val="none" w:sz="0" w:space="0" w:color="auto"/>
                      </w:divBdr>
                    </w:div>
                  </w:divsChild>
                </w:div>
                <w:div w:id="940991036">
                  <w:marLeft w:val="0"/>
                  <w:marRight w:val="0"/>
                  <w:marTop w:val="0"/>
                  <w:marBottom w:val="0"/>
                  <w:divBdr>
                    <w:top w:val="none" w:sz="0" w:space="0" w:color="auto"/>
                    <w:left w:val="none" w:sz="0" w:space="0" w:color="auto"/>
                    <w:bottom w:val="none" w:sz="0" w:space="0" w:color="auto"/>
                    <w:right w:val="none" w:sz="0" w:space="0" w:color="auto"/>
                  </w:divBdr>
                  <w:divsChild>
                    <w:div w:id="1141964988">
                      <w:marLeft w:val="0"/>
                      <w:marRight w:val="0"/>
                      <w:marTop w:val="0"/>
                      <w:marBottom w:val="0"/>
                      <w:divBdr>
                        <w:top w:val="none" w:sz="0" w:space="0" w:color="auto"/>
                        <w:left w:val="none" w:sz="0" w:space="0" w:color="auto"/>
                        <w:bottom w:val="none" w:sz="0" w:space="0" w:color="auto"/>
                        <w:right w:val="none" w:sz="0" w:space="0" w:color="auto"/>
                      </w:divBdr>
                    </w:div>
                  </w:divsChild>
                </w:div>
                <w:div w:id="941033048">
                  <w:marLeft w:val="0"/>
                  <w:marRight w:val="0"/>
                  <w:marTop w:val="0"/>
                  <w:marBottom w:val="0"/>
                  <w:divBdr>
                    <w:top w:val="none" w:sz="0" w:space="0" w:color="auto"/>
                    <w:left w:val="none" w:sz="0" w:space="0" w:color="auto"/>
                    <w:bottom w:val="none" w:sz="0" w:space="0" w:color="auto"/>
                    <w:right w:val="none" w:sz="0" w:space="0" w:color="auto"/>
                  </w:divBdr>
                  <w:divsChild>
                    <w:div w:id="2030638753">
                      <w:marLeft w:val="0"/>
                      <w:marRight w:val="0"/>
                      <w:marTop w:val="0"/>
                      <w:marBottom w:val="0"/>
                      <w:divBdr>
                        <w:top w:val="none" w:sz="0" w:space="0" w:color="auto"/>
                        <w:left w:val="none" w:sz="0" w:space="0" w:color="auto"/>
                        <w:bottom w:val="none" w:sz="0" w:space="0" w:color="auto"/>
                        <w:right w:val="none" w:sz="0" w:space="0" w:color="auto"/>
                      </w:divBdr>
                    </w:div>
                  </w:divsChild>
                </w:div>
                <w:div w:id="955525647">
                  <w:marLeft w:val="0"/>
                  <w:marRight w:val="0"/>
                  <w:marTop w:val="0"/>
                  <w:marBottom w:val="0"/>
                  <w:divBdr>
                    <w:top w:val="none" w:sz="0" w:space="0" w:color="auto"/>
                    <w:left w:val="none" w:sz="0" w:space="0" w:color="auto"/>
                    <w:bottom w:val="none" w:sz="0" w:space="0" w:color="auto"/>
                    <w:right w:val="none" w:sz="0" w:space="0" w:color="auto"/>
                  </w:divBdr>
                  <w:divsChild>
                    <w:div w:id="1042435616">
                      <w:marLeft w:val="0"/>
                      <w:marRight w:val="0"/>
                      <w:marTop w:val="0"/>
                      <w:marBottom w:val="0"/>
                      <w:divBdr>
                        <w:top w:val="none" w:sz="0" w:space="0" w:color="auto"/>
                        <w:left w:val="none" w:sz="0" w:space="0" w:color="auto"/>
                        <w:bottom w:val="none" w:sz="0" w:space="0" w:color="auto"/>
                        <w:right w:val="none" w:sz="0" w:space="0" w:color="auto"/>
                      </w:divBdr>
                    </w:div>
                  </w:divsChild>
                </w:div>
                <w:div w:id="1033068352">
                  <w:marLeft w:val="0"/>
                  <w:marRight w:val="0"/>
                  <w:marTop w:val="0"/>
                  <w:marBottom w:val="0"/>
                  <w:divBdr>
                    <w:top w:val="none" w:sz="0" w:space="0" w:color="auto"/>
                    <w:left w:val="none" w:sz="0" w:space="0" w:color="auto"/>
                    <w:bottom w:val="none" w:sz="0" w:space="0" w:color="auto"/>
                    <w:right w:val="none" w:sz="0" w:space="0" w:color="auto"/>
                  </w:divBdr>
                  <w:divsChild>
                    <w:div w:id="539243435">
                      <w:marLeft w:val="0"/>
                      <w:marRight w:val="0"/>
                      <w:marTop w:val="0"/>
                      <w:marBottom w:val="0"/>
                      <w:divBdr>
                        <w:top w:val="none" w:sz="0" w:space="0" w:color="auto"/>
                        <w:left w:val="none" w:sz="0" w:space="0" w:color="auto"/>
                        <w:bottom w:val="none" w:sz="0" w:space="0" w:color="auto"/>
                        <w:right w:val="none" w:sz="0" w:space="0" w:color="auto"/>
                      </w:divBdr>
                    </w:div>
                  </w:divsChild>
                </w:div>
                <w:div w:id="1035155440">
                  <w:marLeft w:val="0"/>
                  <w:marRight w:val="0"/>
                  <w:marTop w:val="0"/>
                  <w:marBottom w:val="0"/>
                  <w:divBdr>
                    <w:top w:val="none" w:sz="0" w:space="0" w:color="auto"/>
                    <w:left w:val="none" w:sz="0" w:space="0" w:color="auto"/>
                    <w:bottom w:val="none" w:sz="0" w:space="0" w:color="auto"/>
                    <w:right w:val="none" w:sz="0" w:space="0" w:color="auto"/>
                  </w:divBdr>
                  <w:divsChild>
                    <w:div w:id="772094758">
                      <w:marLeft w:val="0"/>
                      <w:marRight w:val="0"/>
                      <w:marTop w:val="0"/>
                      <w:marBottom w:val="0"/>
                      <w:divBdr>
                        <w:top w:val="none" w:sz="0" w:space="0" w:color="auto"/>
                        <w:left w:val="none" w:sz="0" w:space="0" w:color="auto"/>
                        <w:bottom w:val="none" w:sz="0" w:space="0" w:color="auto"/>
                        <w:right w:val="none" w:sz="0" w:space="0" w:color="auto"/>
                      </w:divBdr>
                    </w:div>
                  </w:divsChild>
                </w:div>
                <w:div w:id="1038625253">
                  <w:marLeft w:val="0"/>
                  <w:marRight w:val="0"/>
                  <w:marTop w:val="0"/>
                  <w:marBottom w:val="0"/>
                  <w:divBdr>
                    <w:top w:val="none" w:sz="0" w:space="0" w:color="auto"/>
                    <w:left w:val="none" w:sz="0" w:space="0" w:color="auto"/>
                    <w:bottom w:val="none" w:sz="0" w:space="0" w:color="auto"/>
                    <w:right w:val="none" w:sz="0" w:space="0" w:color="auto"/>
                  </w:divBdr>
                  <w:divsChild>
                    <w:div w:id="807624465">
                      <w:marLeft w:val="0"/>
                      <w:marRight w:val="0"/>
                      <w:marTop w:val="0"/>
                      <w:marBottom w:val="0"/>
                      <w:divBdr>
                        <w:top w:val="none" w:sz="0" w:space="0" w:color="auto"/>
                        <w:left w:val="none" w:sz="0" w:space="0" w:color="auto"/>
                        <w:bottom w:val="none" w:sz="0" w:space="0" w:color="auto"/>
                        <w:right w:val="none" w:sz="0" w:space="0" w:color="auto"/>
                      </w:divBdr>
                    </w:div>
                  </w:divsChild>
                </w:div>
                <w:div w:id="1045527110">
                  <w:marLeft w:val="0"/>
                  <w:marRight w:val="0"/>
                  <w:marTop w:val="0"/>
                  <w:marBottom w:val="0"/>
                  <w:divBdr>
                    <w:top w:val="none" w:sz="0" w:space="0" w:color="auto"/>
                    <w:left w:val="none" w:sz="0" w:space="0" w:color="auto"/>
                    <w:bottom w:val="none" w:sz="0" w:space="0" w:color="auto"/>
                    <w:right w:val="none" w:sz="0" w:space="0" w:color="auto"/>
                  </w:divBdr>
                  <w:divsChild>
                    <w:div w:id="1605334389">
                      <w:marLeft w:val="0"/>
                      <w:marRight w:val="0"/>
                      <w:marTop w:val="0"/>
                      <w:marBottom w:val="0"/>
                      <w:divBdr>
                        <w:top w:val="none" w:sz="0" w:space="0" w:color="auto"/>
                        <w:left w:val="none" w:sz="0" w:space="0" w:color="auto"/>
                        <w:bottom w:val="none" w:sz="0" w:space="0" w:color="auto"/>
                        <w:right w:val="none" w:sz="0" w:space="0" w:color="auto"/>
                      </w:divBdr>
                    </w:div>
                  </w:divsChild>
                </w:div>
                <w:div w:id="1055011784">
                  <w:marLeft w:val="0"/>
                  <w:marRight w:val="0"/>
                  <w:marTop w:val="0"/>
                  <w:marBottom w:val="0"/>
                  <w:divBdr>
                    <w:top w:val="none" w:sz="0" w:space="0" w:color="auto"/>
                    <w:left w:val="none" w:sz="0" w:space="0" w:color="auto"/>
                    <w:bottom w:val="none" w:sz="0" w:space="0" w:color="auto"/>
                    <w:right w:val="none" w:sz="0" w:space="0" w:color="auto"/>
                  </w:divBdr>
                  <w:divsChild>
                    <w:div w:id="1182008102">
                      <w:marLeft w:val="0"/>
                      <w:marRight w:val="0"/>
                      <w:marTop w:val="0"/>
                      <w:marBottom w:val="0"/>
                      <w:divBdr>
                        <w:top w:val="none" w:sz="0" w:space="0" w:color="auto"/>
                        <w:left w:val="none" w:sz="0" w:space="0" w:color="auto"/>
                        <w:bottom w:val="none" w:sz="0" w:space="0" w:color="auto"/>
                        <w:right w:val="none" w:sz="0" w:space="0" w:color="auto"/>
                      </w:divBdr>
                    </w:div>
                  </w:divsChild>
                </w:div>
                <w:div w:id="1057628285">
                  <w:marLeft w:val="0"/>
                  <w:marRight w:val="0"/>
                  <w:marTop w:val="0"/>
                  <w:marBottom w:val="0"/>
                  <w:divBdr>
                    <w:top w:val="none" w:sz="0" w:space="0" w:color="auto"/>
                    <w:left w:val="none" w:sz="0" w:space="0" w:color="auto"/>
                    <w:bottom w:val="none" w:sz="0" w:space="0" w:color="auto"/>
                    <w:right w:val="none" w:sz="0" w:space="0" w:color="auto"/>
                  </w:divBdr>
                  <w:divsChild>
                    <w:div w:id="1711957795">
                      <w:marLeft w:val="0"/>
                      <w:marRight w:val="0"/>
                      <w:marTop w:val="0"/>
                      <w:marBottom w:val="0"/>
                      <w:divBdr>
                        <w:top w:val="none" w:sz="0" w:space="0" w:color="auto"/>
                        <w:left w:val="none" w:sz="0" w:space="0" w:color="auto"/>
                        <w:bottom w:val="none" w:sz="0" w:space="0" w:color="auto"/>
                        <w:right w:val="none" w:sz="0" w:space="0" w:color="auto"/>
                      </w:divBdr>
                    </w:div>
                  </w:divsChild>
                </w:div>
                <w:div w:id="1060982590">
                  <w:marLeft w:val="0"/>
                  <w:marRight w:val="0"/>
                  <w:marTop w:val="0"/>
                  <w:marBottom w:val="0"/>
                  <w:divBdr>
                    <w:top w:val="none" w:sz="0" w:space="0" w:color="auto"/>
                    <w:left w:val="none" w:sz="0" w:space="0" w:color="auto"/>
                    <w:bottom w:val="none" w:sz="0" w:space="0" w:color="auto"/>
                    <w:right w:val="none" w:sz="0" w:space="0" w:color="auto"/>
                  </w:divBdr>
                  <w:divsChild>
                    <w:div w:id="2105492907">
                      <w:marLeft w:val="0"/>
                      <w:marRight w:val="0"/>
                      <w:marTop w:val="0"/>
                      <w:marBottom w:val="0"/>
                      <w:divBdr>
                        <w:top w:val="none" w:sz="0" w:space="0" w:color="auto"/>
                        <w:left w:val="none" w:sz="0" w:space="0" w:color="auto"/>
                        <w:bottom w:val="none" w:sz="0" w:space="0" w:color="auto"/>
                        <w:right w:val="none" w:sz="0" w:space="0" w:color="auto"/>
                      </w:divBdr>
                    </w:div>
                  </w:divsChild>
                </w:div>
                <w:div w:id="1074861157">
                  <w:marLeft w:val="0"/>
                  <w:marRight w:val="0"/>
                  <w:marTop w:val="0"/>
                  <w:marBottom w:val="0"/>
                  <w:divBdr>
                    <w:top w:val="none" w:sz="0" w:space="0" w:color="auto"/>
                    <w:left w:val="none" w:sz="0" w:space="0" w:color="auto"/>
                    <w:bottom w:val="none" w:sz="0" w:space="0" w:color="auto"/>
                    <w:right w:val="none" w:sz="0" w:space="0" w:color="auto"/>
                  </w:divBdr>
                  <w:divsChild>
                    <w:div w:id="325204104">
                      <w:marLeft w:val="0"/>
                      <w:marRight w:val="0"/>
                      <w:marTop w:val="0"/>
                      <w:marBottom w:val="0"/>
                      <w:divBdr>
                        <w:top w:val="none" w:sz="0" w:space="0" w:color="auto"/>
                        <w:left w:val="none" w:sz="0" w:space="0" w:color="auto"/>
                        <w:bottom w:val="none" w:sz="0" w:space="0" w:color="auto"/>
                        <w:right w:val="none" w:sz="0" w:space="0" w:color="auto"/>
                      </w:divBdr>
                    </w:div>
                  </w:divsChild>
                </w:div>
                <w:div w:id="1118334131">
                  <w:marLeft w:val="0"/>
                  <w:marRight w:val="0"/>
                  <w:marTop w:val="0"/>
                  <w:marBottom w:val="0"/>
                  <w:divBdr>
                    <w:top w:val="none" w:sz="0" w:space="0" w:color="auto"/>
                    <w:left w:val="none" w:sz="0" w:space="0" w:color="auto"/>
                    <w:bottom w:val="none" w:sz="0" w:space="0" w:color="auto"/>
                    <w:right w:val="none" w:sz="0" w:space="0" w:color="auto"/>
                  </w:divBdr>
                  <w:divsChild>
                    <w:div w:id="830367089">
                      <w:marLeft w:val="0"/>
                      <w:marRight w:val="0"/>
                      <w:marTop w:val="0"/>
                      <w:marBottom w:val="0"/>
                      <w:divBdr>
                        <w:top w:val="none" w:sz="0" w:space="0" w:color="auto"/>
                        <w:left w:val="none" w:sz="0" w:space="0" w:color="auto"/>
                        <w:bottom w:val="none" w:sz="0" w:space="0" w:color="auto"/>
                        <w:right w:val="none" w:sz="0" w:space="0" w:color="auto"/>
                      </w:divBdr>
                    </w:div>
                  </w:divsChild>
                </w:div>
                <w:div w:id="1121146808">
                  <w:marLeft w:val="0"/>
                  <w:marRight w:val="0"/>
                  <w:marTop w:val="0"/>
                  <w:marBottom w:val="0"/>
                  <w:divBdr>
                    <w:top w:val="none" w:sz="0" w:space="0" w:color="auto"/>
                    <w:left w:val="none" w:sz="0" w:space="0" w:color="auto"/>
                    <w:bottom w:val="none" w:sz="0" w:space="0" w:color="auto"/>
                    <w:right w:val="none" w:sz="0" w:space="0" w:color="auto"/>
                  </w:divBdr>
                  <w:divsChild>
                    <w:div w:id="1161966711">
                      <w:marLeft w:val="0"/>
                      <w:marRight w:val="0"/>
                      <w:marTop w:val="0"/>
                      <w:marBottom w:val="0"/>
                      <w:divBdr>
                        <w:top w:val="none" w:sz="0" w:space="0" w:color="auto"/>
                        <w:left w:val="none" w:sz="0" w:space="0" w:color="auto"/>
                        <w:bottom w:val="none" w:sz="0" w:space="0" w:color="auto"/>
                        <w:right w:val="none" w:sz="0" w:space="0" w:color="auto"/>
                      </w:divBdr>
                    </w:div>
                  </w:divsChild>
                </w:div>
                <w:div w:id="1125154567">
                  <w:marLeft w:val="0"/>
                  <w:marRight w:val="0"/>
                  <w:marTop w:val="0"/>
                  <w:marBottom w:val="0"/>
                  <w:divBdr>
                    <w:top w:val="none" w:sz="0" w:space="0" w:color="auto"/>
                    <w:left w:val="none" w:sz="0" w:space="0" w:color="auto"/>
                    <w:bottom w:val="none" w:sz="0" w:space="0" w:color="auto"/>
                    <w:right w:val="none" w:sz="0" w:space="0" w:color="auto"/>
                  </w:divBdr>
                  <w:divsChild>
                    <w:div w:id="1530870126">
                      <w:marLeft w:val="0"/>
                      <w:marRight w:val="0"/>
                      <w:marTop w:val="0"/>
                      <w:marBottom w:val="0"/>
                      <w:divBdr>
                        <w:top w:val="none" w:sz="0" w:space="0" w:color="auto"/>
                        <w:left w:val="none" w:sz="0" w:space="0" w:color="auto"/>
                        <w:bottom w:val="none" w:sz="0" w:space="0" w:color="auto"/>
                        <w:right w:val="none" w:sz="0" w:space="0" w:color="auto"/>
                      </w:divBdr>
                    </w:div>
                  </w:divsChild>
                </w:div>
                <w:div w:id="1152792834">
                  <w:marLeft w:val="0"/>
                  <w:marRight w:val="0"/>
                  <w:marTop w:val="0"/>
                  <w:marBottom w:val="0"/>
                  <w:divBdr>
                    <w:top w:val="none" w:sz="0" w:space="0" w:color="auto"/>
                    <w:left w:val="none" w:sz="0" w:space="0" w:color="auto"/>
                    <w:bottom w:val="none" w:sz="0" w:space="0" w:color="auto"/>
                    <w:right w:val="none" w:sz="0" w:space="0" w:color="auto"/>
                  </w:divBdr>
                  <w:divsChild>
                    <w:div w:id="287200090">
                      <w:marLeft w:val="0"/>
                      <w:marRight w:val="0"/>
                      <w:marTop w:val="0"/>
                      <w:marBottom w:val="0"/>
                      <w:divBdr>
                        <w:top w:val="none" w:sz="0" w:space="0" w:color="auto"/>
                        <w:left w:val="none" w:sz="0" w:space="0" w:color="auto"/>
                        <w:bottom w:val="none" w:sz="0" w:space="0" w:color="auto"/>
                        <w:right w:val="none" w:sz="0" w:space="0" w:color="auto"/>
                      </w:divBdr>
                    </w:div>
                  </w:divsChild>
                </w:div>
                <w:div w:id="1156460711">
                  <w:marLeft w:val="0"/>
                  <w:marRight w:val="0"/>
                  <w:marTop w:val="0"/>
                  <w:marBottom w:val="0"/>
                  <w:divBdr>
                    <w:top w:val="none" w:sz="0" w:space="0" w:color="auto"/>
                    <w:left w:val="none" w:sz="0" w:space="0" w:color="auto"/>
                    <w:bottom w:val="none" w:sz="0" w:space="0" w:color="auto"/>
                    <w:right w:val="none" w:sz="0" w:space="0" w:color="auto"/>
                  </w:divBdr>
                  <w:divsChild>
                    <w:div w:id="1243223347">
                      <w:marLeft w:val="0"/>
                      <w:marRight w:val="0"/>
                      <w:marTop w:val="0"/>
                      <w:marBottom w:val="0"/>
                      <w:divBdr>
                        <w:top w:val="none" w:sz="0" w:space="0" w:color="auto"/>
                        <w:left w:val="none" w:sz="0" w:space="0" w:color="auto"/>
                        <w:bottom w:val="none" w:sz="0" w:space="0" w:color="auto"/>
                        <w:right w:val="none" w:sz="0" w:space="0" w:color="auto"/>
                      </w:divBdr>
                    </w:div>
                  </w:divsChild>
                </w:div>
                <w:div w:id="1173836530">
                  <w:marLeft w:val="0"/>
                  <w:marRight w:val="0"/>
                  <w:marTop w:val="0"/>
                  <w:marBottom w:val="0"/>
                  <w:divBdr>
                    <w:top w:val="none" w:sz="0" w:space="0" w:color="auto"/>
                    <w:left w:val="none" w:sz="0" w:space="0" w:color="auto"/>
                    <w:bottom w:val="none" w:sz="0" w:space="0" w:color="auto"/>
                    <w:right w:val="none" w:sz="0" w:space="0" w:color="auto"/>
                  </w:divBdr>
                  <w:divsChild>
                    <w:div w:id="1488745545">
                      <w:marLeft w:val="0"/>
                      <w:marRight w:val="0"/>
                      <w:marTop w:val="0"/>
                      <w:marBottom w:val="0"/>
                      <w:divBdr>
                        <w:top w:val="none" w:sz="0" w:space="0" w:color="auto"/>
                        <w:left w:val="none" w:sz="0" w:space="0" w:color="auto"/>
                        <w:bottom w:val="none" w:sz="0" w:space="0" w:color="auto"/>
                        <w:right w:val="none" w:sz="0" w:space="0" w:color="auto"/>
                      </w:divBdr>
                    </w:div>
                  </w:divsChild>
                </w:div>
                <w:div w:id="1177887939">
                  <w:marLeft w:val="0"/>
                  <w:marRight w:val="0"/>
                  <w:marTop w:val="0"/>
                  <w:marBottom w:val="0"/>
                  <w:divBdr>
                    <w:top w:val="none" w:sz="0" w:space="0" w:color="auto"/>
                    <w:left w:val="none" w:sz="0" w:space="0" w:color="auto"/>
                    <w:bottom w:val="none" w:sz="0" w:space="0" w:color="auto"/>
                    <w:right w:val="none" w:sz="0" w:space="0" w:color="auto"/>
                  </w:divBdr>
                  <w:divsChild>
                    <w:div w:id="123936442">
                      <w:marLeft w:val="0"/>
                      <w:marRight w:val="0"/>
                      <w:marTop w:val="0"/>
                      <w:marBottom w:val="0"/>
                      <w:divBdr>
                        <w:top w:val="none" w:sz="0" w:space="0" w:color="auto"/>
                        <w:left w:val="none" w:sz="0" w:space="0" w:color="auto"/>
                        <w:bottom w:val="none" w:sz="0" w:space="0" w:color="auto"/>
                        <w:right w:val="none" w:sz="0" w:space="0" w:color="auto"/>
                      </w:divBdr>
                    </w:div>
                  </w:divsChild>
                </w:div>
                <w:div w:id="1202858651">
                  <w:marLeft w:val="0"/>
                  <w:marRight w:val="0"/>
                  <w:marTop w:val="0"/>
                  <w:marBottom w:val="0"/>
                  <w:divBdr>
                    <w:top w:val="none" w:sz="0" w:space="0" w:color="auto"/>
                    <w:left w:val="none" w:sz="0" w:space="0" w:color="auto"/>
                    <w:bottom w:val="none" w:sz="0" w:space="0" w:color="auto"/>
                    <w:right w:val="none" w:sz="0" w:space="0" w:color="auto"/>
                  </w:divBdr>
                  <w:divsChild>
                    <w:div w:id="916019435">
                      <w:marLeft w:val="0"/>
                      <w:marRight w:val="0"/>
                      <w:marTop w:val="0"/>
                      <w:marBottom w:val="0"/>
                      <w:divBdr>
                        <w:top w:val="none" w:sz="0" w:space="0" w:color="auto"/>
                        <w:left w:val="none" w:sz="0" w:space="0" w:color="auto"/>
                        <w:bottom w:val="none" w:sz="0" w:space="0" w:color="auto"/>
                        <w:right w:val="none" w:sz="0" w:space="0" w:color="auto"/>
                      </w:divBdr>
                    </w:div>
                  </w:divsChild>
                </w:div>
                <w:div w:id="1240553745">
                  <w:marLeft w:val="0"/>
                  <w:marRight w:val="0"/>
                  <w:marTop w:val="0"/>
                  <w:marBottom w:val="0"/>
                  <w:divBdr>
                    <w:top w:val="none" w:sz="0" w:space="0" w:color="auto"/>
                    <w:left w:val="none" w:sz="0" w:space="0" w:color="auto"/>
                    <w:bottom w:val="none" w:sz="0" w:space="0" w:color="auto"/>
                    <w:right w:val="none" w:sz="0" w:space="0" w:color="auto"/>
                  </w:divBdr>
                  <w:divsChild>
                    <w:div w:id="1131482932">
                      <w:marLeft w:val="0"/>
                      <w:marRight w:val="0"/>
                      <w:marTop w:val="0"/>
                      <w:marBottom w:val="0"/>
                      <w:divBdr>
                        <w:top w:val="none" w:sz="0" w:space="0" w:color="auto"/>
                        <w:left w:val="none" w:sz="0" w:space="0" w:color="auto"/>
                        <w:bottom w:val="none" w:sz="0" w:space="0" w:color="auto"/>
                        <w:right w:val="none" w:sz="0" w:space="0" w:color="auto"/>
                      </w:divBdr>
                    </w:div>
                  </w:divsChild>
                </w:div>
                <w:div w:id="1250232542">
                  <w:marLeft w:val="0"/>
                  <w:marRight w:val="0"/>
                  <w:marTop w:val="0"/>
                  <w:marBottom w:val="0"/>
                  <w:divBdr>
                    <w:top w:val="none" w:sz="0" w:space="0" w:color="auto"/>
                    <w:left w:val="none" w:sz="0" w:space="0" w:color="auto"/>
                    <w:bottom w:val="none" w:sz="0" w:space="0" w:color="auto"/>
                    <w:right w:val="none" w:sz="0" w:space="0" w:color="auto"/>
                  </w:divBdr>
                  <w:divsChild>
                    <w:div w:id="1480610397">
                      <w:marLeft w:val="0"/>
                      <w:marRight w:val="0"/>
                      <w:marTop w:val="0"/>
                      <w:marBottom w:val="0"/>
                      <w:divBdr>
                        <w:top w:val="none" w:sz="0" w:space="0" w:color="auto"/>
                        <w:left w:val="none" w:sz="0" w:space="0" w:color="auto"/>
                        <w:bottom w:val="none" w:sz="0" w:space="0" w:color="auto"/>
                        <w:right w:val="none" w:sz="0" w:space="0" w:color="auto"/>
                      </w:divBdr>
                    </w:div>
                  </w:divsChild>
                </w:div>
                <w:div w:id="1251619873">
                  <w:marLeft w:val="0"/>
                  <w:marRight w:val="0"/>
                  <w:marTop w:val="0"/>
                  <w:marBottom w:val="0"/>
                  <w:divBdr>
                    <w:top w:val="none" w:sz="0" w:space="0" w:color="auto"/>
                    <w:left w:val="none" w:sz="0" w:space="0" w:color="auto"/>
                    <w:bottom w:val="none" w:sz="0" w:space="0" w:color="auto"/>
                    <w:right w:val="none" w:sz="0" w:space="0" w:color="auto"/>
                  </w:divBdr>
                  <w:divsChild>
                    <w:div w:id="444471763">
                      <w:marLeft w:val="0"/>
                      <w:marRight w:val="0"/>
                      <w:marTop w:val="0"/>
                      <w:marBottom w:val="0"/>
                      <w:divBdr>
                        <w:top w:val="none" w:sz="0" w:space="0" w:color="auto"/>
                        <w:left w:val="none" w:sz="0" w:space="0" w:color="auto"/>
                        <w:bottom w:val="none" w:sz="0" w:space="0" w:color="auto"/>
                        <w:right w:val="none" w:sz="0" w:space="0" w:color="auto"/>
                      </w:divBdr>
                    </w:div>
                  </w:divsChild>
                </w:div>
                <w:div w:id="1268537875">
                  <w:marLeft w:val="0"/>
                  <w:marRight w:val="0"/>
                  <w:marTop w:val="0"/>
                  <w:marBottom w:val="0"/>
                  <w:divBdr>
                    <w:top w:val="none" w:sz="0" w:space="0" w:color="auto"/>
                    <w:left w:val="none" w:sz="0" w:space="0" w:color="auto"/>
                    <w:bottom w:val="none" w:sz="0" w:space="0" w:color="auto"/>
                    <w:right w:val="none" w:sz="0" w:space="0" w:color="auto"/>
                  </w:divBdr>
                  <w:divsChild>
                    <w:div w:id="652414739">
                      <w:marLeft w:val="0"/>
                      <w:marRight w:val="0"/>
                      <w:marTop w:val="0"/>
                      <w:marBottom w:val="0"/>
                      <w:divBdr>
                        <w:top w:val="none" w:sz="0" w:space="0" w:color="auto"/>
                        <w:left w:val="none" w:sz="0" w:space="0" w:color="auto"/>
                        <w:bottom w:val="none" w:sz="0" w:space="0" w:color="auto"/>
                        <w:right w:val="none" w:sz="0" w:space="0" w:color="auto"/>
                      </w:divBdr>
                    </w:div>
                  </w:divsChild>
                </w:div>
                <w:div w:id="1279871202">
                  <w:marLeft w:val="0"/>
                  <w:marRight w:val="0"/>
                  <w:marTop w:val="0"/>
                  <w:marBottom w:val="0"/>
                  <w:divBdr>
                    <w:top w:val="none" w:sz="0" w:space="0" w:color="auto"/>
                    <w:left w:val="none" w:sz="0" w:space="0" w:color="auto"/>
                    <w:bottom w:val="none" w:sz="0" w:space="0" w:color="auto"/>
                    <w:right w:val="none" w:sz="0" w:space="0" w:color="auto"/>
                  </w:divBdr>
                  <w:divsChild>
                    <w:div w:id="2045248531">
                      <w:marLeft w:val="0"/>
                      <w:marRight w:val="0"/>
                      <w:marTop w:val="0"/>
                      <w:marBottom w:val="0"/>
                      <w:divBdr>
                        <w:top w:val="none" w:sz="0" w:space="0" w:color="auto"/>
                        <w:left w:val="none" w:sz="0" w:space="0" w:color="auto"/>
                        <w:bottom w:val="none" w:sz="0" w:space="0" w:color="auto"/>
                        <w:right w:val="none" w:sz="0" w:space="0" w:color="auto"/>
                      </w:divBdr>
                    </w:div>
                  </w:divsChild>
                </w:div>
                <w:div w:id="1298074794">
                  <w:marLeft w:val="0"/>
                  <w:marRight w:val="0"/>
                  <w:marTop w:val="0"/>
                  <w:marBottom w:val="0"/>
                  <w:divBdr>
                    <w:top w:val="none" w:sz="0" w:space="0" w:color="auto"/>
                    <w:left w:val="none" w:sz="0" w:space="0" w:color="auto"/>
                    <w:bottom w:val="none" w:sz="0" w:space="0" w:color="auto"/>
                    <w:right w:val="none" w:sz="0" w:space="0" w:color="auto"/>
                  </w:divBdr>
                  <w:divsChild>
                    <w:div w:id="908154254">
                      <w:marLeft w:val="0"/>
                      <w:marRight w:val="0"/>
                      <w:marTop w:val="0"/>
                      <w:marBottom w:val="0"/>
                      <w:divBdr>
                        <w:top w:val="none" w:sz="0" w:space="0" w:color="auto"/>
                        <w:left w:val="none" w:sz="0" w:space="0" w:color="auto"/>
                        <w:bottom w:val="none" w:sz="0" w:space="0" w:color="auto"/>
                        <w:right w:val="none" w:sz="0" w:space="0" w:color="auto"/>
                      </w:divBdr>
                    </w:div>
                  </w:divsChild>
                </w:div>
                <w:div w:id="1309285510">
                  <w:marLeft w:val="0"/>
                  <w:marRight w:val="0"/>
                  <w:marTop w:val="0"/>
                  <w:marBottom w:val="0"/>
                  <w:divBdr>
                    <w:top w:val="none" w:sz="0" w:space="0" w:color="auto"/>
                    <w:left w:val="none" w:sz="0" w:space="0" w:color="auto"/>
                    <w:bottom w:val="none" w:sz="0" w:space="0" w:color="auto"/>
                    <w:right w:val="none" w:sz="0" w:space="0" w:color="auto"/>
                  </w:divBdr>
                  <w:divsChild>
                    <w:div w:id="115679563">
                      <w:marLeft w:val="0"/>
                      <w:marRight w:val="0"/>
                      <w:marTop w:val="0"/>
                      <w:marBottom w:val="0"/>
                      <w:divBdr>
                        <w:top w:val="none" w:sz="0" w:space="0" w:color="auto"/>
                        <w:left w:val="none" w:sz="0" w:space="0" w:color="auto"/>
                        <w:bottom w:val="none" w:sz="0" w:space="0" w:color="auto"/>
                        <w:right w:val="none" w:sz="0" w:space="0" w:color="auto"/>
                      </w:divBdr>
                    </w:div>
                  </w:divsChild>
                </w:div>
                <w:div w:id="1337421712">
                  <w:marLeft w:val="0"/>
                  <w:marRight w:val="0"/>
                  <w:marTop w:val="0"/>
                  <w:marBottom w:val="0"/>
                  <w:divBdr>
                    <w:top w:val="none" w:sz="0" w:space="0" w:color="auto"/>
                    <w:left w:val="none" w:sz="0" w:space="0" w:color="auto"/>
                    <w:bottom w:val="none" w:sz="0" w:space="0" w:color="auto"/>
                    <w:right w:val="none" w:sz="0" w:space="0" w:color="auto"/>
                  </w:divBdr>
                  <w:divsChild>
                    <w:div w:id="76681189">
                      <w:marLeft w:val="0"/>
                      <w:marRight w:val="0"/>
                      <w:marTop w:val="0"/>
                      <w:marBottom w:val="0"/>
                      <w:divBdr>
                        <w:top w:val="none" w:sz="0" w:space="0" w:color="auto"/>
                        <w:left w:val="none" w:sz="0" w:space="0" w:color="auto"/>
                        <w:bottom w:val="none" w:sz="0" w:space="0" w:color="auto"/>
                        <w:right w:val="none" w:sz="0" w:space="0" w:color="auto"/>
                      </w:divBdr>
                    </w:div>
                  </w:divsChild>
                </w:div>
                <w:div w:id="1378969308">
                  <w:marLeft w:val="0"/>
                  <w:marRight w:val="0"/>
                  <w:marTop w:val="0"/>
                  <w:marBottom w:val="0"/>
                  <w:divBdr>
                    <w:top w:val="none" w:sz="0" w:space="0" w:color="auto"/>
                    <w:left w:val="none" w:sz="0" w:space="0" w:color="auto"/>
                    <w:bottom w:val="none" w:sz="0" w:space="0" w:color="auto"/>
                    <w:right w:val="none" w:sz="0" w:space="0" w:color="auto"/>
                  </w:divBdr>
                  <w:divsChild>
                    <w:div w:id="1449423335">
                      <w:marLeft w:val="0"/>
                      <w:marRight w:val="0"/>
                      <w:marTop w:val="0"/>
                      <w:marBottom w:val="0"/>
                      <w:divBdr>
                        <w:top w:val="none" w:sz="0" w:space="0" w:color="auto"/>
                        <w:left w:val="none" w:sz="0" w:space="0" w:color="auto"/>
                        <w:bottom w:val="none" w:sz="0" w:space="0" w:color="auto"/>
                        <w:right w:val="none" w:sz="0" w:space="0" w:color="auto"/>
                      </w:divBdr>
                    </w:div>
                  </w:divsChild>
                </w:div>
                <w:div w:id="1394350459">
                  <w:marLeft w:val="0"/>
                  <w:marRight w:val="0"/>
                  <w:marTop w:val="0"/>
                  <w:marBottom w:val="0"/>
                  <w:divBdr>
                    <w:top w:val="none" w:sz="0" w:space="0" w:color="auto"/>
                    <w:left w:val="none" w:sz="0" w:space="0" w:color="auto"/>
                    <w:bottom w:val="none" w:sz="0" w:space="0" w:color="auto"/>
                    <w:right w:val="none" w:sz="0" w:space="0" w:color="auto"/>
                  </w:divBdr>
                  <w:divsChild>
                    <w:div w:id="1047872879">
                      <w:marLeft w:val="0"/>
                      <w:marRight w:val="0"/>
                      <w:marTop w:val="0"/>
                      <w:marBottom w:val="0"/>
                      <w:divBdr>
                        <w:top w:val="none" w:sz="0" w:space="0" w:color="auto"/>
                        <w:left w:val="none" w:sz="0" w:space="0" w:color="auto"/>
                        <w:bottom w:val="none" w:sz="0" w:space="0" w:color="auto"/>
                        <w:right w:val="none" w:sz="0" w:space="0" w:color="auto"/>
                      </w:divBdr>
                    </w:div>
                  </w:divsChild>
                </w:div>
                <w:div w:id="1401755907">
                  <w:marLeft w:val="0"/>
                  <w:marRight w:val="0"/>
                  <w:marTop w:val="0"/>
                  <w:marBottom w:val="0"/>
                  <w:divBdr>
                    <w:top w:val="none" w:sz="0" w:space="0" w:color="auto"/>
                    <w:left w:val="none" w:sz="0" w:space="0" w:color="auto"/>
                    <w:bottom w:val="none" w:sz="0" w:space="0" w:color="auto"/>
                    <w:right w:val="none" w:sz="0" w:space="0" w:color="auto"/>
                  </w:divBdr>
                  <w:divsChild>
                    <w:div w:id="1692880400">
                      <w:marLeft w:val="0"/>
                      <w:marRight w:val="0"/>
                      <w:marTop w:val="0"/>
                      <w:marBottom w:val="0"/>
                      <w:divBdr>
                        <w:top w:val="none" w:sz="0" w:space="0" w:color="auto"/>
                        <w:left w:val="none" w:sz="0" w:space="0" w:color="auto"/>
                        <w:bottom w:val="none" w:sz="0" w:space="0" w:color="auto"/>
                        <w:right w:val="none" w:sz="0" w:space="0" w:color="auto"/>
                      </w:divBdr>
                    </w:div>
                  </w:divsChild>
                </w:div>
                <w:div w:id="1404571730">
                  <w:marLeft w:val="0"/>
                  <w:marRight w:val="0"/>
                  <w:marTop w:val="0"/>
                  <w:marBottom w:val="0"/>
                  <w:divBdr>
                    <w:top w:val="none" w:sz="0" w:space="0" w:color="auto"/>
                    <w:left w:val="none" w:sz="0" w:space="0" w:color="auto"/>
                    <w:bottom w:val="none" w:sz="0" w:space="0" w:color="auto"/>
                    <w:right w:val="none" w:sz="0" w:space="0" w:color="auto"/>
                  </w:divBdr>
                  <w:divsChild>
                    <w:div w:id="405805930">
                      <w:marLeft w:val="0"/>
                      <w:marRight w:val="0"/>
                      <w:marTop w:val="0"/>
                      <w:marBottom w:val="0"/>
                      <w:divBdr>
                        <w:top w:val="none" w:sz="0" w:space="0" w:color="auto"/>
                        <w:left w:val="none" w:sz="0" w:space="0" w:color="auto"/>
                        <w:bottom w:val="none" w:sz="0" w:space="0" w:color="auto"/>
                        <w:right w:val="none" w:sz="0" w:space="0" w:color="auto"/>
                      </w:divBdr>
                    </w:div>
                  </w:divsChild>
                </w:div>
                <w:div w:id="1421097980">
                  <w:marLeft w:val="0"/>
                  <w:marRight w:val="0"/>
                  <w:marTop w:val="0"/>
                  <w:marBottom w:val="0"/>
                  <w:divBdr>
                    <w:top w:val="none" w:sz="0" w:space="0" w:color="auto"/>
                    <w:left w:val="none" w:sz="0" w:space="0" w:color="auto"/>
                    <w:bottom w:val="none" w:sz="0" w:space="0" w:color="auto"/>
                    <w:right w:val="none" w:sz="0" w:space="0" w:color="auto"/>
                  </w:divBdr>
                  <w:divsChild>
                    <w:div w:id="132144063">
                      <w:marLeft w:val="0"/>
                      <w:marRight w:val="0"/>
                      <w:marTop w:val="0"/>
                      <w:marBottom w:val="0"/>
                      <w:divBdr>
                        <w:top w:val="none" w:sz="0" w:space="0" w:color="auto"/>
                        <w:left w:val="none" w:sz="0" w:space="0" w:color="auto"/>
                        <w:bottom w:val="none" w:sz="0" w:space="0" w:color="auto"/>
                        <w:right w:val="none" w:sz="0" w:space="0" w:color="auto"/>
                      </w:divBdr>
                    </w:div>
                  </w:divsChild>
                </w:div>
                <w:div w:id="1439714826">
                  <w:marLeft w:val="0"/>
                  <w:marRight w:val="0"/>
                  <w:marTop w:val="0"/>
                  <w:marBottom w:val="0"/>
                  <w:divBdr>
                    <w:top w:val="none" w:sz="0" w:space="0" w:color="auto"/>
                    <w:left w:val="none" w:sz="0" w:space="0" w:color="auto"/>
                    <w:bottom w:val="none" w:sz="0" w:space="0" w:color="auto"/>
                    <w:right w:val="none" w:sz="0" w:space="0" w:color="auto"/>
                  </w:divBdr>
                  <w:divsChild>
                    <w:div w:id="300814299">
                      <w:marLeft w:val="0"/>
                      <w:marRight w:val="0"/>
                      <w:marTop w:val="0"/>
                      <w:marBottom w:val="0"/>
                      <w:divBdr>
                        <w:top w:val="none" w:sz="0" w:space="0" w:color="auto"/>
                        <w:left w:val="none" w:sz="0" w:space="0" w:color="auto"/>
                        <w:bottom w:val="none" w:sz="0" w:space="0" w:color="auto"/>
                        <w:right w:val="none" w:sz="0" w:space="0" w:color="auto"/>
                      </w:divBdr>
                    </w:div>
                  </w:divsChild>
                </w:div>
                <w:div w:id="1503469621">
                  <w:marLeft w:val="0"/>
                  <w:marRight w:val="0"/>
                  <w:marTop w:val="0"/>
                  <w:marBottom w:val="0"/>
                  <w:divBdr>
                    <w:top w:val="none" w:sz="0" w:space="0" w:color="auto"/>
                    <w:left w:val="none" w:sz="0" w:space="0" w:color="auto"/>
                    <w:bottom w:val="none" w:sz="0" w:space="0" w:color="auto"/>
                    <w:right w:val="none" w:sz="0" w:space="0" w:color="auto"/>
                  </w:divBdr>
                  <w:divsChild>
                    <w:div w:id="118649539">
                      <w:marLeft w:val="0"/>
                      <w:marRight w:val="0"/>
                      <w:marTop w:val="0"/>
                      <w:marBottom w:val="0"/>
                      <w:divBdr>
                        <w:top w:val="none" w:sz="0" w:space="0" w:color="auto"/>
                        <w:left w:val="none" w:sz="0" w:space="0" w:color="auto"/>
                        <w:bottom w:val="none" w:sz="0" w:space="0" w:color="auto"/>
                        <w:right w:val="none" w:sz="0" w:space="0" w:color="auto"/>
                      </w:divBdr>
                    </w:div>
                  </w:divsChild>
                </w:div>
                <w:div w:id="150359333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
                  </w:divsChild>
                </w:div>
                <w:div w:id="1514804980">
                  <w:marLeft w:val="0"/>
                  <w:marRight w:val="0"/>
                  <w:marTop w:val="0"/>
                  <w:marBottom w:val="0"/>
                  <w:divBdr>
                    <w:top w:val="none" w:sz="0" w:space="0" w:color="auto"/>
                    <w:left w:val="none" w:sz="0" w:space="0" w:color="auto"/>
                    <w:bottom w:val="none" w:sz="0" w:space="0" w:color="auto"/>
                    <w:right w:val="none" w:sz="0" w:space="0" w:color="auto"/>
                  </w:divBdr>
                  <w:divsChild>
                    <w:div w:id="1556621467">
                      <w:marLeft w:val="0"/>
                      <w:marRight w:val="0"/>
                      <w:marTop w:val="0"/>
                      <w:marBottom w:val="0"/>
                      <w:divBdr>
                        <w:top w:val="none" w:sz="0" w:space="0" w:color="auto"/>
                        <w:left w:val="none" w:sz="0" w:space="0" w:color="auto"/>
                        <w:bottom w:val="none" w:sz="0" w:space="0" w:color="auto"/>
                        <w:right w:val="none" w:sz="0" w:space="0" w:color="auto"/>
                      </w:divBdr>
                    </w:div>
                  </w:divsChild>
                </w:div>
                <w:div w:id="1518885786">
                  <w:marLeft w:val="0"/>
                  <w:marRight w:val="0"/>
                  <w:marTop w:val="0"/>
                  <w:marBottom w:val="0"/>
                  <w:divBdr>
                    <w:top w:val="none" w:sz="0" w:space="0" w:color="auto"/>
                    <w:left w:val="none" w:sz="0" w:space="0" w:color="auto"/>
                    <w:bottom w:val="none" w:sz="0" w:space="0" w:color="auto"/>
                    <w:right w:val="none" w:sz="0" w:space="0" w:color="auto"/>
                  </w:divBdr>
                  <w:divsChild>
                    <w:div w:id="582879592">
                      <w:marLeft w:val="0"/>
                      <w:marRight w:val="0"/>
                      <w:marTop w:val="0"/>
                      <w:marBottom w:val="0"/>
                      <w:divBdr>
                        <w:top w:val="none" w:sz="0" w:space="0" w:color="auto"/>
                        <w:left w:val="none" w:sz="0" w:space="0" w:color="auto"/>
                        <w:bottom w:val="none" w:sz="0" w:space="0" w:color="auto"/>
                        <w:right w:val="none" w:sz="0" w:space="0" w:color="auto"/>
                      </w:divBdr>
                    </w:div>
                  </w:divsChild>
                </w:div>
                <w:div w:id="1570076225">
                  <w:marLeft w:val="0"/>
                  <w:marRight w:val="0"/>
                  <w:marTop w:val="0"/>
                  <w:marBottom w:val="0"/>
                  <w:divBdr>
                    <w:top w:val="none" w:sz="0" w:space="0" w:color="auto"/>
                    <w:left w:val="none" w:sz="0" w:space="0" w:color="auto"/>
                    <w:bottom w:val="none" w:sz="0" w:space="0" w:color="auto"/>
                    <w:right w:val="none" w:sz="0" w:space="0" w:color="auto"/>
                  </w:divBdr>
                  <w:divsChild>
                    <w:div w:id="936791281">
                      <w:marLeft w:val="0"/>
                      <w:marRight w:val="0"/>
                      <w:marTop w:val="0"/>
                      <w:marBottom w:val="0"/>
                      <w:divBdr>
                        <w:top w:val="none" w:sz="0" w:space="0" w:color="auto"/>
                        <w:left w:val="none" w:sz="0" w:space="0" w:color="auto"/>
                        <w:bottom w:val="none" w:sz="0" w:space="0" w:color="auto"/>
                        <w:right w:val="none" w:sz="0" w:space="0" w:color="auto"/>
                      </w:divBdr>
                    </w:div>
                  </w:divsChild>
                </w:div>
                <w:div w:id="1577861335">
                  <w:marLeft w:val="0"/>
                  <w:marRight w:val="0"/>
                  <w:marTop w:val="0"/>
                  <w:marBottom w:val="0"/>
                  <w:divBdr>
                    <w:top w:val="none" w:sz="0" w:space="0" w:color="auto"/>
                    <w:left w:val="none" w:sz="0" w:space="0" w:color="auto"/>
                    <w:bottom w:val="none" w:sz="0" w:space="0" w:color="auto"/>
                    <w:right w:val="none" w:sz="0" w:space="0" w:color="auto"/>
                  </w:divBdr>
                  <w:divsChild>
                    <w:div w:id="822235758">
                      <w:marLeft w:val="0"/>
                      <w:marRight w:val="0"/>
                      <w:marTop w:val="0"/>
                      <w:marBottom w:val="0"/>
                      <w:divBdr>
                        <w:top w:val="none" w:sz="0" w:space="0" w:color="auto"/>
                        <w:left w:val="none" w:sz="0" w:space="0" w:color="auto"/>
                        <w:bottom w:val="none" w:sz="0" w:space="0" w:color="auto"/>
                        <w:right w:val="none" w:sz="0" w:space="0" w:color="auto"/>
                      </w:divBdr>
                    </w:div>
                  </w:divsChild>
                </w:div>
                <w:div w:id="1586186641">
                  <w:marLeft w:val="0"/>
                  <w:marRight w:val="0"/>
                  <w:marTop w:val="0"/>
                  <w:marBottom w:val="0"/>
                  <w:divBdr>
                    <w:top w:val="none" w:sz="0" w:space="0" w:color="auto"/>
                    <w:left w:val="none" w:sz="0" w:space="0" w:color="auto"/>
                    <w:bottom w:val="none" w:sz="0" w:space="0" w:color="auto"/>
                    <w:right w:val="none" w:sz="0" w:space="0" w:color="auto"/>
                  </w:divBdr>
                  <w:divsChild>
                    <w:div w:id="2110736765">
                      <w:marLeft w:val="0"/>
                      <w:marRight w:val="0"/>
                      <w:marTop w:val="0"/>
                      <w:marBottom w:val="0"/>
                      <w:divBdr>
                        <w:top w:val="none" w:sz="0" w:space="0" w:color="auto"/>
                        <w:left w:val="none" w:sz="0" w:space="0" w:color="auto"/>
                        <w:bottom w:val="none" w:sz="0" w:space="0" w:color="auto"/>
                        <w:right w:val="none" w:sz="0" w:space="0" w:color="auto"/>
                      </w:divBdr>
                    </w:div>
                  </w:divsChild>
                </w:div>
                <w:div w:id="1595282853">
                  <w:marLeft w:val="0"/>
                  <w:marRight w:val="0"/>
                  <w:marTop w:val="0"/>
                  <w:marBottom w:val="0"/>
                  <w:divBdr>
                    <w:top w:val="none" w:sz="0" w:space="0" w:color="auto"/>
                    <w:left w:val="none" w:sz="0" w:space="0" w:color="auto"/>
                    <w:bottom w:val="none" w:sz="0" w:space="0" w:color="auto"/>
                    <w:right w:val="none" w:sz="0" w:space="0" w:color="auto"/>
                  </w:divBdr>
                  <w:divsChild>
                    <w:div w:id="1799374131">
                      <w:marLeft w:val="0"/>
                      <w:marRight w:val="0"/>
                      <w:marTop w:val="0"/>
                      <w:marBottom w:val="0"/>
                      <w:divBdr>
                        <w:top w:val="none" w:sz="0" w:space="0" w:color="auto"/>
                        <w:left w:val="none" w:sz="0" w:space="0" w:color="auto"/>
                        <w:bottom w:val="none" w:sz="0" w:space="0" w:color="auto"/>
                        <w:right w:val="none" w:sz="0" w:space="0" w:color="auto"/>
                      </w:divBdr>
                    </w:div>
                  </w:divsChild>
                </w:div>
                <w:div w:id="1600522662">
                  <w:marLeft w:val="0"/>
                  <w:marRight w:val="0"/>
                  <w:marTop w:val="0"/>
                  <w:marBottom w:val="0"/>
                  <w:divBdr>
                    <w:top w:val="none" w:sz="0" w:space="0" w:color="auto"/>
                    <w:left w:val="none" w:sz="0" w:space="0" w:color="auto"/>
                    <w:bottom w:val="none" w:sz="0" w:space="0" w:color="auto"/>
                    <w:right w:val="none" w:sz="0" w:space="0" w:color="auto"/>
                  </w:divBdr>
                  <w:divsChild>
                    <w:div w:id="1351489163">
                      <w:marLeft w:val="0"/>
                      <w:marRight w:val="0"/>
                      <w:marTop w:val="0"/>
                      <w:marBottom w:val="0"/>
                      <w:divBdr>
                        <w:top w:val="none" w:sz="0" w:space="0" w:color="auto"/>
                        <w:left w:val="none" w:sz="0" w:space="0" w:color="auto"/>
                        <w:bottom w:val="none" w:sz="0" w:space="0" w:color="auto"/>
                        <w:right w:val="none" w:sz="0" w:space="0" w:color="auto"/>
                      </w:divBdr>
                    </w:div>
                  </w:divsChild>
                </w:div>
                <w:div w:id="1603495465">
                  <w:marLeft w:val="0"/>
                  <w:marRight w:val="0"/>
                  <w:marTop w:val="0"/>
                  <w:marBottom w:val="0"/>
                  <w:divBdr>
                    <w:top w:val="none" w:sz="0" w:space="0" w:color="auto"/>
                    <w:left w:val="none" w:sz="0" w:space="0" w:color="auto"/>
                    <w:bottom w:val="none" w:sz="0" w:space="0" w:color="auto"/>
                    <w:right w:val="none" w:sz="0" w:space="0" w:color="auto"/>
                  </w:divBdr>
                  <w:divsChild>
                    <w:div w:id="1252352203">
                      <w:marLeft w:val="0"/>
                      <w:marRight w:val="0"/>
                      <w:marTop w:val="0"/>
                      <w:marBottom w:val="0"/>
                      <w:divBdr>
                        <w:top w:val="none" w:sz="0" w:space="0" w:color="auto"/>
                        <w:left w:val="none" w:sz="0" w:space="0" w:color="auto"/>
                        <w:bottom w:val="none" w:sz="0" w:space="0" w:color="auto"/>
                        <w:right w:val="none" w:sz="0" w:space="0" w:color="auto"/>
                      </w:divBdr>
                    </w:div>
                  </w:divsChild>
                </w:div>
                <w:div w:id="1612545632">
                  <w:marLeft w:val="0"/>
                  <w:marRight w:val="0"/>
                  <w:marTop w:val="0"/>
                  <w:marBottom w:val="0"/>
                  <w:divBdr>
                    <w:top w:val="none" w:sz="0" w:space="0" w:color="auto"/>
                    <w:left w:val="none" w:sz="0" w:space="0" w:color="auto"/>
                    <w:bottom w:val="none" w:sz="0" w:space="0" w:color="auto"/>
                    <w:right w:val="none" w:sz="0" w:space="0" w:color="auto"/>
                  </w:divBdr>
                  <w:divsChild>
                    <w:div w:id="1361662200">
                      <w:marLeft w:val="0"/>
                      <w:marRight w:val="0"/>
                      <w:marTop w:val="0"/>
                      <w:marBottom w:val="0"/>
                      <w:divBdr>
                        <w:top w:val="none" w:sz="0" w:space="0" w:color="auto"/>
                        <w:left w:val="none" w:sz="0" w:space="0" w:color="auto"/>
                        <w:bottom w:val="none" w:sz="0" w:space="0" w:color="auto"/>
                        <w:right w:val="none" w:sz="0" w:space="0" w:color="auto"/>
                      </w:divBdr>
                    </w:div>
                  </w:divsChild>
                </w:div>
                <w:div w:id="1623226853">
                  <w:marLeft w:val="0"/>
                  <w:marRight w:val="0"/>
                  <w:marTop w:val="0"/>
                  <w:marBottom w:val="0"/>
                  <w:divBdr>
                    <w:top w:val="none" w:sz="0" w:space="0" w:color="auto"/>
                    <w:left w:val="none" w:sz="0" w:space="0" w:color="auto"/>
                    <w:bottom w:val="none" w:sz="0" w:space="0" w:color="auto"/>
                    <w:right w:val="none" w:sz="0" w:space="0" w:color="auto"/>
                  </w:divBdr>
                  <w:divsChild>
                    <w:div w:id="544879028">
                      <w:marLeft w:val="0"/>
                      <w:marRight w:val="0"/>
                      <w:marTop w:val="0"/>
                      <w:marBottom w:val="0"/>
                      <w:divBdr>
                        <w:top w:val="none" w:sz="0" w:space="0" w:color="auto"/>
                        <w:left w:val="none" w:sz="0" w:space="0" w:color="auto"/>
                        <w:bottom w:val="none" w:sz="0" w:space="0" w:color="auto"/>
                        <w:right w:val="none" w:sz="0" w:space="0" w:color="auto"/>
                      </w:divBdr>
                    </w:div>
                  </w:divsChild>
                </w:div>
                <w:div w:id="1676300127">
                  <w:marLeft w:val="0"/>
                  <w:marRight w:val="0"/>
                  <w:marTop w:val="0"/>
                  <w:marBottom w:val="0"/>
                  <w:divBdr>
                    <w:top w:val="none" w:sz="0" w:space="0" w:color="auto"/>
                    <w:left w:val="none" w:sz="0" w:space="0" w:color="auto"/>
                    <w:bottom w:val="none" w:sz="0" w:space="0" w:color="auto"/>
                    <w:right w:val="none" w:sz="0" w:space="0" w:color="auto"/>
                  </w:divBdr>
                  <w:divsChild>
                    <w:div w:id="2051418101">
                      <w:marLeft w:val="0"/>
                      <w:marRight w:val="0"/>
                      <w:marTop w:val="0"/>
                      <w:marBottom w:val="0"/>
                      <w:divBdr>
                        <w:top w:val="none" w:sz="0" w:space="0" w:color="auto"/>
                        <w:left w:val="none" w:sz="0" w:space="0" w:color="auto"/>
                        <w:bottom w:val="none" w:sz="0" w:space="0" w:color="auto"/>
                        <w:right w:val="none" w:sz="0" w:space="0" w:color="auto"/>
                      </w:divBdr>
                    </w:div>
                  </w:divsChild>
                </w:div>
                <w:div w:id="1706632790">
                  <w:marLeft w:val="0"/>
                  <w:marRight w:val="0"/>
                  <w:marTop w:val="0"/>
                  <w:marBottom w:val="0"/>
                  <w:divBdr>
                    <w:top w:val="none" w:sz="0" w:space="0" w:color="auto"/>
                    <w:left w:val="none" w:sz="0" w:space="0" w:color="auto"/>
                    <w:bottom w:val="none" w:sz="0" w:space="0" w:color="auto"/>
                    <w:right w:val="none" w:sz="0" w:space="0" w:color="auto"/>
                  </w:divBdr>
                  <w:divsChild>
                    <w:div w:id="335965831">
                      <w:marLeft w:val="0"/>
                      <w:marRight w:val="0"/>
                      <w:marTop w:val="0"/>
                      <w:marBottom w:val="0"/>
                      <w:divBdr>
                        <w:top w:val="none" w:sz="0" w:space="0" w:color="auto"/>
                        <w:left w:val="none" w:sz="0" w:space="0" w:color="auto"/>
                        <w:bottom w:val="none" w:sz="0" w:space="0" w:color="auto"/>
                        <w:right w:val="none" w:sz="0" w:space="0" w:color="auto"/>
                      </w:divBdr>
                    </w:div>
                  </w:divsChild>
                </w:div>
                <w:div w:id="1728333103">
                  <w:marLeft w:val="0"/>
                  <w:marRight w:val="0"/>
                  <w:marTop w:val="0"/>
                  <w:marBottom w:val="0"/>
                  <w:divBdr>
                    <w:top w:val="none" w:sz="0" w:space="0" w:color="auto"/>
                    <w:left w:val="none" w:sz="0" w:space="0" w:color="auto"/>
                    <w:bottom w:val="none" w:sz="0" w:space="0" w:color="auto"/>
                    <w:right w:val="none" w:sz="0" w:space="0" w:color="auto"/>
                  </w:divBdr>
                  <w:divsChild>
                    <w:div w:id="770585226">
                      <w:marLeft w:val="0"/>
                      <w:marRight w:val="0"/>
                      <w:marTop w:val="0"/>
                      <w:marBottom w:val="0"/>
                      <w:divBdr>
                        <w:top w:val="none" w:sz="0" w:space="0" w:color="auto"/>
                        <w:left w:val="none" w:sz="0" w:space="0" w:color="auto"/>
                        <w:bottom w:val="none" w:sz="0" w:space="0" w:color="auto"/>
                        <w:right w:val="none" w:sz="0" w:space="0" w:color="auto"/>
                      </w:divBdr>
                    </w:div>
                  </w:divsChild>
                </w:div>
                <w:div w:id="1728917191">
                  <w:marLeft w:val="0"/>
                  <w:marRight w:val="0"/>
                  <w:marTop w:val="0"/>
                  <w:marBottom w:val="0"/>
                  <w:divBdr>
                    <w:top w:val="none" w:sz="0" w:space="0" w:color="auto"/>
                    <w:left w:val="none" w:sz="0" w:space="0" w:color="auto"/>
                    <w:bottom w:val="none" w:sz="0" w:space="0" w:color="auto"/>
                    <w:right w:val="none" w:sz="0" w:space="0" w:color="auto"/>
                  </w:divBdr>
                  <w:divsChild>
                    <w:div w:id="504517967">
                      <w:marLeft w:val="0"/>
                      <w:marRight w:val="0"/>
                      <w:marTop w:val="0"/>
                      <w:marBottom w:val="0"/>
                      <w:divBdr>
                        <w:top w:val="none" w:sz="0" w:space="0" w:color="auto"/>
                        <w:left w:val="none" w:sz="0" w:space="0" w:color="auto"/>
                        <w:bottom w:val="none" w:sz="0" w:space="0" w:color="auto"/>
                        <w:right w:val="none" w:sz="0" w:space="0" w:color="auto"/>
                      </w:divBdr>
                    </w:div>
                  </w:divsChild>
                </w:div>
                <w:div w:id="1732121058">
                  <w:marLeft w:val="0"/>
                  <w:marRight w:val="0"/>
                  <w:marTop w:val="0"/>
                  <w:marBottom w:val="0"/>
                  <w:divBdr>
                    <w:top w:val="none" w:sz="0" w:space="0" w:color="auto"/>
                    <w:left w:val="none" w:sz="0" w:space="0" w:color="auto"/>
                    <w:bottom w:val="none" w:sz="0" w:space="0" w:color="auto"/>
                    <w:right w:val="none" w:sz="0" w:space="0" w:color="auto"/>
                  </w:divBdr>
                  <w:divsChild>
                    <w:div w:id="1025250505">
                      <w:marLeft w:val="0"/>
                      <w:marRight w:val="0"/>
                      <w:marTop w:val="0"/>
                      <w:marBottom w:val="0"/>
                      <w:divBdr>
                        <w:top w:val="none" w:sz="0" w:space="0" w:color="auto"/>
                        <w:left w:val="none" w:sz="0" w:space="0" w:color="auto"/>
                        <w:bottom w:val="none" w:sz="0" w:space="0" w:color="auto"/>
                        <w:right w:val="none" w:sz="0" w:space="0" w:color="auto"/>
                      </w:divBdr>
                    </w:div>
                  </w:divsChild>
                </w:div>
                <w:div w:id="1755979191">
                  <w:marLeft w:val="0"/>
                  <w:marRight w:val="0"/>
                  <w:marTop w:val="0"/>
                  <w:marBottom w:val="0"/>
                  <w:divBdr>
                    <w:top w:val="none" w:sz="0" w:space="0" w:color="auto"/>
                    <w:left w:val="none" w:sz="0" w:space="0" w:color="auto"/>
                    <w:bottom w:val="none" w:sz="0" w:space="0" w:color="auto"/>
                    <w:right w:val="none" w:sz="0" w:space="0" w:color="auto"/>
                  </w:divBdr>
                  <w:divsChild>
                    <w:div w:id="2136098063">
                      <w:marLeft w:val="0"/>
                      <w:marRight w:val="0"/>
                      <w:marTop w:val="0"/>
                      <w:marBottom w:val="0"/>
                      <w:divBdr>
                        <w:top w:val="none" w:sz="0" w:space="0" w:color="auto"/>
                        <w:left w:val="none" w:sz="0" w:space="0" w:color="auto"/>
                        <w:bottom w:val="none" w:sz="0" w:space="0" w:color="auto"/>
                        <w:right w:val="none" w:sz="0" w:space="0" w:color="auto"/>
                      </w:divBdr>
                    </w:div>
                  </w:divsChild>
                </w:div>
                <w:div w:id="1772578422">
                  <w:marLeft w:val="0"/>
                  <w:marRight w:val="0"/>
                  <w:marTop w:val="0"/>
                  <w:marBottom w:val="0"/>
                  <w:divBdr>
                    <w:top w:val="none" w:sz="0" w:space="0" w:color="auto"/>
                    <w:left w:val="none" w:sz="0" w:space="0" w:color="auto"/>
                    <w:bottom w:val="none" w:sz="0" w:space="0" w:color="auto"/>
                    <w:right w:val="none" w:sz="0" w:space="0" w:color="auto"/>
                  </w:divBdr>
                  <w:divsChild>
                    <w:div w:id="167839841">
                      <w:marLeft w:val="0"/>
                      <w:marRight w:val="0"/>
                      <w:marTop w:val="0"/>
                      <w:marBottom w:val="0"/>
                      <w:divBdr>
                        <w:top w:val="none" w:sz="0" w:space="0" w:color="auto"/>
                        <w:left w:val="none" w:sz="0" w:space="0" w:color="auto"/>
                        <w:bottom w:val="none" w:sz="0" w:space="0" w:color="auto"/>
                        <w:right w:val="none" w:sz="0" w:space="0" w:color="auto"/>
                      </w:divBdr>
                    </w:div>
                  </w:divsChild>
                </w:div>
                <w:div w:id="1792868528">
                  <w:marLeft w:val="0"/>
                  <w:marRight w:val="0"/>
                  <w:marTop w:val="0"/>
                  <w:marBottom w:val="0"/>
                  <w:divBdr>
                    <w:top w:val="none" w:sz="0" w:space="0" w:color="auto"/>
                    <w:left w:val="none" w:sz="0" w:space="0" w:color="auto"/>
                    <w:bottom w:val="none" w:sz="0" w:space="0" w:color="auto"/>
                    <w:right w:val="none" w:sz="0" w:space="0" w:color="auto"/>
                  </w:divBdr>
                  <w:divsChild>
                    <w:div w:id="523711301">
                      <w:marLeft w:val="0"/>
                      <w:marRight w:val="0"/>
                      <w:marTop w:val="0"/>
                      <w:marBottom w:val="0"/>
                      <w:divBdr>
                        <w:top w:val="none" w:sz="0" w:space="0" w:color="auto"/>
                        <w:left w:val="none" w:sz="0" w:space="0" w:color="auto"/>
                        <w:bottom w:val="none" w:sz="0" w:space="0" w:color="auto"/>
                        <w:right w:val="none" w:sz="0" w:space="0" w:color="auto"/>
                      </w:divBdr>
                    </w:div>
                  </w:divsChild>
                </w:div>
                <w:div w:id="1793792312">
                  <w:marLeft w:val="0"/>
                  <w:marRight w:val="0"/>
                  <w:marTop w:val="0"/>
                  <w:marBottom w:val="0"/>
                  <w:divBdr>
                    <w:top w:val="none" w:sz="0" w:space="0" w:color="auto"/>
                    <w:left w:val="none" w:sz="0" w:space="0" w:color="auto"/>
                    <w:bottom w:val="none" w:sz="0" w:space="0" w:color="auto"/>
                    <w:right w:val="none" w:sz="0" w:space="0" w:color="auto"/>
                  </w:divBdr>
                  <w:divsChild>
                    <w:div w:id="1025599388">
                      <w:marLeft w:val="0"/>
                      <w:marRight w:val="0"/>
                      <w:marTop w:val="0"/>
                      <w:marBottom w:val="0"/>
                      <w:divBdr>
                        <w:top w:val="none" w:sz="0" w:space="0" w:color="auto"/>
                        <w:left w:val="none" w:sz="0" w:space="0" w:color="auto"/>
                        <w:bottom w:val="none" w:sz="0" w:space="0" w:color="auto"/>
                        <w:right w:val="none" w:sz="0" w:space="0" w:color="auto"/>
                      </w:divBdr>
                    </w:div>
                  </w:divsChild>
                </w:div>
                <w:div w:id="1798715935">
                  <w:marLeft w:val="0"/>
                  <w:marRight w:val="0"/>
                  <w:marTop w:val="0"/>
                  <w:marBottom w:val="0"/>
                  <w:divBdr>
                    <w:top w:val="none" w:sz="0" w:space="0" w:color="auto"/>
                    <w:left w:val="none" w:sz="0" w:space="0" w:color="auto"/>
                    <w:bottom w:val="none" w:sz="0" w:space="0" w:color="auto"/>
                    <w:right w:val="none" w:sz="0" w:space="0" w:color="auto"/>
                  </w:divBdr>
                  <w:divsChild>
                    <w:div w:id="831987026">
                      <w:marLeft w:val="0"/>
                      <w:marRight w:val="0"/>
                      <w:marTop w:val="0"/>
                      <w:marBottom w:val="0"/>
                      <w:divBdr>
                        <w:top w:val="none" w:sz="0" w:space="0" w:color="auto"/>
                        <w:left w:val="none" w:sz="0" w:space="0" w:color="auto"/>
                        <w:bottom w:val="none" w:sz="0" w:space="0" w:color="auto"/>
                        <w:right w:val="none" w:sz="0" w:space="0" w:color="auto"/>
                      </w:divBdr>
                    </w:div>
                  </w:divsChild>
                </w:div>
                <w:div w:id="1809206289">
                  <w:marLeft w:val="0"/>
                  <w:marRight w:val="0"/>
                  <w:marTop w:val="0"/>
                  <w:marBottom w:val="0"/>
                  <w:divBdr>
                    <w:top w:val="none" w:sz="0" w:space="0" w:color="auto"/>
                    <w:left w:val="none" w:sz="0" w:space="0" w:color="auto"/>
                    <w:bottom w:val="none" w:sz="0" w:space="0" w:color="auto"/>
                    <w:right w:val="none" w:sz="0" w:space="0" w:color="auto"/>
                  </w:divBdr>
                  <w:divsChild>
                    <w:div w:id="774321976">
                      <w:marLeft w:val="0"/>
                      <w:marRight w:val="0"/>
                      <w:marTop w:val="0"/>
                      <w:marBottom w:val="0"/>
                      <w:divBdr>
                        <w:top w:val="none" w:sz="0" w:space="0" w:color="auto"/>
                        <w:left w:val="none" w:sz="0" w:space="0" w:color="auto"/>
                        <w:bottom w:val="none" w:sz="0" w:space="0" w:color="auto"/>
                        <w:right w:val="none" w:sz="0" w:space="0" w:color="auto"/>
                      </w:divBdr>
                    </w:div>
                  </w:divsChild>
                </w:div>
                <w:div w:id="1826512156">
                  <w:marLeft w:val="0"/>
                  <w:marRight w:val="0"/>
                  <w:marTop w:val="0"/>
                  <w:marBottom w:val="0"/>
                  <w:divBdr>
                    <w:top w:val="none" w:sz="0" w:space="0" w:color="auto"/>
                    <w:left w:val="none" w:sz="0" w:space="0" w:color="auto"/>
                    <w:bottom w:val="none" w:sz="0" w:space="0" w:color="auto"/>
                    <w:right w:val="none" w:sz="0" w:space="0" w:color="auto"/>
                  </w:divBdr>
                  <w:divsChild>
                    <w:div w:id="2107067904">
                      <w:marLeft w:val="0"/>
                      <w:marRight w:val="0"/>
                      <w:marTop w:val="0"/>
                      <w:marBottom w:val="0"/>
                      <w:divBdr>
                        <w:top w:val="none" w:sz="0" w:space="0" w:color="auto"/>
                        <w:left w:val="none" w:sz="0" w:space="0" w:color="auto"/>
                        <w:bottom w:val="none" w:sz="0" w:space="0" w:color="auto"/>
                        <w:right w:val="none" w:sz="0" w:space="0" w:color="auto"/>
                      </w:divBdr>
                    </w:div>
                  </w:divsChild>
                </w:div>
                <w:div w:id="1860851289">
                  <w:marLeft w:val="0"/>
                  <w:marRight w:val="0"/>
                  <w:marTop w:val="0"/>
                  <w:marBottom w:val="0"/>
                  <w:divBdr>
                    <w:top w:val="none" w:sz="0" w:space="0" w:color="auto"/>
                    <w:left w:val="none" w:sz="0" w:space="0" w:color="auto"/>
                    <w:bottom w:val="none" w:sz="0" w:space="0" w:color="auto"/>
                    <w:right w:val="none" w:sz="0" w:space="0" w:color="auto"/>
                  </w:divBdr>
                  <w:divsChild>
                    <w:div w:id="853884585">
                      <w:marLeft w:val="0"/>
                      <w:marRight w:val="0"/>
                      <w:marTop w:val="0"/>
                      <w:marBottom w:val="0"/>
                      <w:divBdr>
                        <w:top w:val="none" w:sz="0" w:space="0" w:color="auto"/>
                        <w:left w:val="none" w:sz="0" w:space="0" w:color="auto"/>
                        <w:bottom w:val="none" w:sz="0" w:space="0" w:color="auto"/>
                        <w:right w:val="none" w:sz="0" w:space="0" w:color="auto"/>
                      </w:divBdr>
                    </w:div>
                  </w:divsChild>
                </w:div>
                <w:div w:id="1901673229">
                  <w:marLeft w:val="0"/>
                  <w:marRight w:val="0"/>
                  <w:marTop w:val="0"/>
                  <w:marBottom w:val="0"/>
                  <w:divBdr>
                    <w:top w:val="none" w:sz="0" w:space="0" w:color="auto"/>
                    <w:left w:val="none" w:sz="0" w:space="0" w:color="auto"/>
                    <w:bottom w:val="none" w:sz="0" w:space="0" w:color="auto"/>
                    <w:right w:val="none" w:sz="0" w:space="0" w:color="auto"/>
                  </w:divBdr>
                  <w:divsChild>
                    <w:div w:id="1316686965">
                      <w:marLeft w:val="0"/>
                      <w:marRight w:val="0"/>
                      <w:marTop w:val="0"/>
                      <w:marBottom w:val="0"/>
                      <w:divBdr>
                        <w:top w:val="none" w:sz="0" w:space="0" w:color="auto"/>
                        <w:left w:val="none" w:sz="0" w:space="0" w:color="auto"/>
                        <w:bottom w:val="none" w:sz="0" w:space="0" w:color="auto"/>
                        <w:right w:val="none" w:sz="0" w:space="0" w:color="auto"/>
                      </w:divBdr>
                    </w:div>
                  </w:divsChild>
                </w:div>
                <w:div w:id="1923366740">
                  <w:marLeft w:val="0"/>
                  <w:marRight w:val="0"/>
                  <w:marTop w:val="0"/>
                  <w:marBottom w:val="0"/>
                  <w:divBdr>
                    <w:top w:val="none" w:sz="0" w:space="0" w:color="auto"/>
                    <w:left w:val="none" w:sz="0" w:space="0" w:color="auto"/>
                    <w:bottom w:val="none" w:sz="0" w:space="0" w:color="auto"/>
                    <w:right w:val="none" w:sz="0" w:space="0" w:color="auto"/>
                  </w:divBdr>
                  <w:divsChild>
                    <w:div w:id="1081877653">
                      <w:marLeft w:val="0"/>
                      <w:marRight w:val="0"/>
                      <w:marTop w:val="0"/>
                      <w:marBottom w:val="0"/>
                      <w:divBdr>
                        <w:top w:val="none" w:sz="0" w:space="0" w:color="auto"/>
                        <w:left w:val="none" w:sz="0" w:space="0" w:color="auto"/>
                        <w:bottom w:val="none" w:sz="0" w:space="0" w:color="auto"/>
                        <w:right w:val="none" w:sz="0" w:space="0" w:color="auto"/>
                      </w:divBdr>
                    </w:div>
                  </w:divsChild>
                </w:div>
                <w:div w:id="1933590939">
                  <w:marLeft w:val="0"/>
                  <w:marRight w:val="0"/>
                  <w:marTop w:val="0"/>
                  <w:marBottom w:val="0"/>
                  <w:divBdr>
                    <w:top w:val="none" w:sz="0" w:space="0" w:color="auto"/>
                    <w:left w:val="none" w:sz="0" w:space="0" w:color="auto"/>
                    <w:bottom w:val="none" w:sz="0" w:space="0" w:color="auto"/>
                    <w:right w:val="none" w:sz="0" w:space="0" w:color="auto"/>
                  </w:divBdr>
                  <w:divsChild>
                    <w:div w:id="19939746">
                      <w:marLeft w:val="0"/>
                      <w:marRight w:val="0"/>
                      <w:marTop w:val="0"/>
                      <w:marBottom w:val="0"/>
                      <w:divBdr>
                        <w:top w:val="none" w:sz="0" w:space="0" w:color="auto"/>
                        <w:left w:val="none" w:sz="0" w:space="0" w:color="auto"/>
                        <w:bottom w:val="none" w:sz="0" w:space="0" w:color="auto"/>
                        <w:right w:val="none" w:sz="0" w:space="0" w:color="auto"/>
                      </w:divBdr>
                    </w:div>
                  </w:divsChild>
                </w:div>
                <w:div w:id="1935742214">
                  <w:marLeft w:val="0"/>
                  <w:marRight w:val="0"/>
                  <w:marTop w:val="0"/>
                  <w:marBottom w:val="0"/>
                  <w:divBdr>
                    <w:top w:val="none" w:sz="0" w:space="0" w:color="auto"/>
                    <w:left w:val="none" w:sz="0" w:space="0" w:color="auto"/>
                    <w:bottom w:val="none" w:sz="0" w:space="0" w:color="auto"/>
                    <w:right w:val="none" w:sz="0" w:space="0" w:color="auto"/>
                  </w:divBdr>
                  <w:divsChild>
                    <w:div w:id="1921790372">
                      <w:marLeft w:val="0"/>
                      <w:marRight w:val="0"/>
                      <w:marTop w:val="0"/>
                      <w:marBottom w:val="0"/>
                      <w:divBdr>
                        <w:top w:val="none" w:sz="0" w:space="0" w:color="auto"/>
                        <w:left w:val="none" w:sz="0" w:space="0" w:color="auto"/>
                        <w:bottom w:val="none" w:sz="0" w:space="0" w:color="auto"/>
                        <w:right w:val="none" w:sz="0" w:space="0" w:color="auto"/>
                      </w:divBdr>
                    </w:div>
                  </w:divsChild>
                </w:div>
                <w:div w:id="1948852895">
                  <w:marLeft w:val="0"/>
                  <w:marRight w:val="0"/>
                  <w:marTop w:val="0"/>
                  <w:marBottom w:val="0"/>
                  <w:divBdr>
                    <w:top w:val="none" w:sz="0" w:space="0" w:color="auto"/>
                    <w:left w:val="none" w:sz="0" w:space="0" w:color="auto"/>
                    <w:bottom w:val="none" w:sz="0" w:space="0" w:color="auto"/>
                    <w:right w:val="none" w:sz="0" w:space="0" w:color="auto"/>
                  </w:divBdr>
                  <w:divsChild>
                    <w:div w:id="1259875608">
                      <w:marLeft w:val="0"/>
                      <w:marRight w:val="0"/>
                      <w:marTop w:val="0"/>
                      <w:marBottom w:val="0"/>
                      <w:divBdr>
                        <w:top w:val="none" w:sz="0" w:space="0" w:color="auto"/>
                        <w:left w:val="none" w:sz="0" w:space="0" w:color="auto"/>
                        <w:bottom w:val="none" w:sz="0" w:space="0" w:color="auto"/>
                        <w:right w:val="none" w:sz="0" w:space="0" w:color="auto"/>
                      </w:divBdr>
                    </w:div>
                  </w:divsChild>
                </w:div>
                <w:div w:id="1948921153">
                  <w:marLeft w:val="0"/>
                  <w:marRight w:val="0"/>
                  <w:marTop w:val="0"/>
                  <w:marBottom w:val="0"/>
                  <w:divBdr>
                    <w:top w:val="none" w:sz="0" w:space="0" w:color="auto"/>
                    <w:left w:val="none" w:sz="0" w:space="0" w:color="auto"/>
                    <w:bottom w:val="none" w:sz="0" w:space="0" w:color="auto"/>
                    <w:right w:val="none" w:sz="0" w:space="0" w:color="auto"/>
                  </w:divBdr>
                  <w:divsChild>
                    <w:div w:id="551309424">
                      <w:marLeft w:val="0"/>
                      <w:marRight w:val="0"/>
                      <w:marTop w:val="0"/>
                      <w:marBottom w:val="0"/>
                      <w:divBdr>
                        <w:top w:val="none" w:sz="0" w:space="0" w:color="auto"/>
                        <w:left w:val="none" w:sz="0" w:space="0" w:color="auto"/>
                        <w:bottom w:val="none" w:sz="0" w:space="0" w:color="auto"/>
                        <w:right w:val="none" w:sz="0" w:space="0" w:color="auto"/>
                      </w:divBdr>
                    </w:div>
                  </w:divsChild>
                </w:div>
                <w:div w:id="1957640996">
                  <w:marLeft w:val="0"/>
                  <w:marRight w:val="0"/>
                  <w:marTop w:val="0"/>
                  <w:marBottom w:val="0"/>
                  <w:divBdr>
                    <w:top w:val="none" w:sz="0" w:space="0" w:color="auto"/>
                    <w:left w:val="none" w:sz="0" w:space="0" w:color="auto"/>
                    <w:bottom w:val="none" w:sz="0" w:space="0" w:color="auto"/>
                    <w:right w:val="none" w:sz="0" w:space="0" w:color="auto"/>
                  </w:divBdr>
                  <w:divsChild>
                    <w:div w:id="195847797">
                      <w:marLeft w:val="0"/>
                      <w:marRight w:val="0"/>
                      <w:marTop w:val="0"/>
                      <w:marBottom w:val="0"/>
                      <w:divBdr>
                        <w:top w:val="none" w:sz="0" w:space="0" w:color="auto"/>
                        <w:left w:val="none" w:sz="0" w:space="0" w:color="auto"/>
                        <w:bottom w:val="none" w:sz="0" w:space="0" w:color="auto"/>
                        <w:right w:val="none" w:sz="0" w:space="0" w:color="auto"/>
                      </w:divBdr>
                    </w:div>
                    <w:div w:id="1185946362">
                      <w:marLeft w:val="0"/>
                      <w:marRight w:val="0"/>
                      <w:marTop w:val="0"/>
                      <w:marBottom w:val="0"/>
                      <w:divBdr>
                        <w:top w:val="none" w:sz="0" w:space="0" w:color="auto"/>
                        <w:left w:val="none" w:sz="0" w:space="0" w:color="auto"/>
                        <w:bottom w:val="none" w:sz="0" w:space="0" w:color="auto"/>
                        <w:right w:val="none" w:sz="0" w:space="0" w:color="auto"/>
                      </w:divBdr>
                    </w:div>
                  </w:divsChild>
                </w:div>
                <w:div w:id="1961254006">
                  <w:marLeft w:val="0"/>
                  <w:marRight w:val="0"/>
                  <w:marTop w:val="0"/>
                  <w:marBottom w:val="0"/>
                  <w:divBdr>
                    <w:top w:val="none" w:sz="0" w:space="0" w:color="auto"/>
                    <w:left w:val="none" w:sz="0" w:space="0" w:color="auto"/>
                    <w:bottom w:val="none" w:sz="0" w:space="0" w:color="auto"/>
                    <w:right w:val="none" w:sz="0" w:space="0" w:color="auto"/>
                  </w:divBdr>
                  <w:divsChild>
                    <w:div w:id="1871800047">
                      <w:marLeft w:val="0"/>
                      <w:marRight w:val="0"/>
                      <w:marTop w:val="0"/>
                      <w:marBottom w:val="0"/>
                      <w:divBdr>
                        <w:top w:val="none" w:sz="0" w:space="0" w:color="auto"/>
                        <w:left w:val="none" w:sz="0" w:space="0" w:color="auto"/>
                        <w:bottom w:val="none" w:sz="0" w:space="0" w:color="auto"/>
                        <w:right w:val="none" w:sz="0" w:space="0" w:color="auto"/>
                      </w:divBdr>
                    </w:div>
                  </w:divsChild>
                </w:div>
                <w:div w:id="1978564189">
                  <w:marLeft w:val="0"/>
                  <w:marRight w:val="0"/>
                  <w:marTop w:val="0"/>
                  <w:marBottom w:val="0"/>
                  <w:divBdr>
                    <w:top w:val="none" w:sz="0" w:space="0" w:color="auto"/>
                    <w:left w:val="none" w:sz="0" w:space="0" w:color="auto"/>
                    <w:bottom w:val="none" w:sz="0" w:space="0" w:color="auto"/>
                    <w:right w:val="none" w:sz="0" w:space="0" w:color="auto"/>
                  </w:divBdr>
                  <w:divsChild>
                    <w:div w:id="844325197">
                      <w:marLeft w:val="0"/>
                      <w:marRight w:val="0"/>
                      <w:marTop w:val="0"/>
                      <w:marBottom w:val="0"/>
                      <w:divBdr>
                        <w:top w:val="none" w:sz="0" w:space="0" w:color="auto"/>
                        <w:left w:val="none" w:sz="0" w:space="0" w:color="auto"/>
                        <w:bottom w:val="none" w:sz="0" w:space="0" w:color="auto"/>
                        <w:right w:val="none" w:sz="0" w:space="0" w:color="auto"/>
                      </w:divBdr>
                    </w:div>
                  </w:divsChild>
                </w:div>
                <w:div w:id="1982421110">
                  <w:marLeft w:val="0"/>
                  <w:marRight w:val="0"/>
                  <w:marTop w:val="0"/>
                  <w:marBottom w:val="0"/>
                  <w:divBdr>
                    <w:top w:val="none" w:sz="0" w:space="0" w:color="auto"/>
                    <w:left w:val="none" w:sz="0" w:space="0" w:color="auto"/>
                    <w:bottom w:val="none" w:sz="0" w:space="0" w:color="auto"/>
                    <w:right w:val="none" w:sz="0" w:space="0" w:color="auto"/>
                  </w:divBdr>
                  <w:divsChild>
                    <w:div w:id="919824951">
                      <w:marLeft w:val="0"/>
                      <w:marRight w:val="0"/>
                      <w:marTop w:val="0"/>
                      <w:marBottom w:val="0"/>
                      <w:divBdr>
                        <w:top w:val="none" w:sz="0" w:space="0" w:color="auto"/>
                        <w:left w:val="none" w:sz="0" w:space="0" w:color="auto"/>
                        <w:bottom w:val="none" w:sz="0" w:space="0" w:color="auto"/>
                        <w:right w:val="none" w:sz="0" w:space="0" w:color="auto"/>
                      </w:divBdr>
                    </w:div>
                  </w:divsChild>
                </w:div>
                <w:div w:id="2013530027">
                  <w:marLeft w:val="0"/>
                  <w:marRight w:val="0"/>
                  <w:marTop w:val="0"/>
                  <w:marBottom w:val="0"/>
                  <w:divBdr>
                    <w:top w:val="none" w:sz="0" w:space="0" w:color="auto"/>
                    <w:left w:val="none" w:sz="0" w:space="0" w:color="auto"/>
                    <w:bottom w:val="none" w:sz="0" w:space="0" w:color="auto"/>
                    <w:right w:val="none" w:sz="0" w:space="0" w:color="auto"/>
                  </w:divBdr>
                  <w:divsChild>
                    <w:div w:id="320471740">
                      <w:marLeft w:val="0"/>
                      <w:marRight w:val="0"/>
                      <w:marTop w:val="0"/>
                      <w:marBottom w:val="0"/>
                      <w:divBdr>
                        <w:top w:val="none" w:sz="0" w:space="0" w:color="auto"/>
                        <w:left w:val="none" w:sz="0" w:space="0" w:color="auto"/>
                        <w:bottom w:val="none" w:sz="0" w:space="0" w:color="auto"/>
                        <w:right w:val="none" w:sz="0" w:space="0" w:color="auto"/>
                      </w:divBdr>
                    </w:div>
                  </w:divsChild>
                </w:div>
                <w:div w:id="2016689407">
                  <w:marLeft w:val="0"/>
                  <w:marRight w:val="0"/>
                  <w:marTop w:val="0"/>
                  <w:marBottom w:val="0"/>
                  <w:divBdr>
                    <w:top w:val="none" w:sz="0" w:space="0" w:color="auto"/>
                    <w:left w:val="none" w:sz="0" w:space="0" w:color="auto"/>
                    <w:bottom w:val="none" w:sz="0" w:space="0" w:color="auto"/>
                    <w:right w:val="none" w:sz="0" w:space="0" w:color="auto"/>
                  </w:divBdr>
                  <w:divsChild>
                    <w:div w:id="761486819">
                      <w:marLeft w:val="0"/>
                      <w:marRight w:val="0"/>
                      <w:marTop w:val="0"/>
                      <w:marBottom w:val="0"/>
                      <w:divBdr>
                        <w:top w:val="none" w:sz="0" w:space="0" w:color="auto"/>
                        <w:left w:val="none" w:sz="0" w:space="0" w:color="auto"/>
                        <w:bottom w:val="none" w:sz="0" w:space="0" w:color="auto"/>
                        <w:right w:val="none" w:sz="0" w:space="0" w:color="auto"/>
                      </w:divBdr>
                    </w:div>
                  </w:divsChild>
                </w:div>
                <w:div w:id="2018189249">
                  <w:marLeft w:val="0"/>
                  <w:marRight w:val="0"/>
                  <w:marTop w:val="0"/>
                  <w:marBottom w:val="0"/>
                  <w:divBdr>
                    <w:top w:val="none" w:sz="0" w:space="0" w:color="auto"/>
                    <w:left w:val="none" w:sz="0" w:space="0" w:color="auto"/>
                    <w:bottom w:val="none" w:sz="0" w:space="0" w:color="auto"/>
                    <w:right w:val="none" w:sz="0" w:space="0" w:color="auto"/>
                  </w:divBdr>
                  <w:divsChild>
                    <w:div w:id="2141068390">
                      <w:marLeft w:val="0"/>
                      <w:marRight w:val="0"/>
                      <w:marTop w:val="0"/>
                      <w:marBottom w:val="0"/>
                      <w:divBdr>
                        <w:top w:val="none" w:sz="0" w:space="0" w:color="auto"/>
                        <w:left w:val="none" w:sz="0" w:space="0" w:color="auto"/>
                        <w:bottom w:val="none" w:sz="0" w:space="0" w:color="auto"/>
                        <w:right w:val="none" w:sz="0" w:space="0" w:color="auto"/>
                      </w:divBdr>
                    </w:div>
                  </w:divsChild>
                </w:div>
                <w:div w:id="2022581816">
                  <w:marLeft w:val="0"/>
                  <w:marRight w:val="0"/>
                  <w:marTop w:val="0"/>
                  <w:marBottom w:val="0"/>
                  <w:divBdr>
                    <w:top w:val="none" w:sz="0" w:space="0" w:color="auto"/>
                    <w:left w:val="none" w:sz="0" w:space="0" w:color="auto"/>
                    <w:bottom w:val="none" w:sz="0" w:space="0" w:color="auto"/>
                    <w:right w:val="none" w:sz="0" w:space="0" w:color="auto"/>
                  </w:divBdr>
                  <w:divsChild>
                    <w:div w:id="1853761408">
                      <w:marLeft w:val="0"/>
                      <w:marRight w:val="0"/>
                      <w:marTop w:val="0"/>
                      <w:marBottom w:val="0"/>
                      <w:divBdr>
                        <w:top w:val="none" w:sz="0" w:space="0" w:color="auto"/>
                        <w:left w:val="none" w:sz="0" w:space="0" w:color="auto"/>
                        <w:bottom w:val="none" w:sz="0" w:space="0" w:color="auto"/>
                        <w:right w:val="none" w:sz="0" w:space="0" w:color="auto"/>
                      </w:divBdr>
                    </w:div>
                  </w:divsChild>
                </w:div>
                <w:div w:id="2027251453">
                  <w:marLeft w:val="0"/>
                  <w:marRight w:val="0"/>
                  <w:marTop w:val="0"/>
                  <w:marBottom w:val="0"/>
                  <w:divBdr>
                    <w:top w:val="none" w:sz="0" w:space="0" w:color="auto"/>
                    <w:left w:val="none" w:sz="0" w:space="0" w:color="auto"/>
                    <w:bottom w:val="none" w:sz="0" w:space="0" w:color="auto"/>
                    <w:right w:val="none" w:sz="0" w:space="0" w:color="auto"/>
                  </w:divBdr>
                  <w:divsChild>
                    <w:div w:id="1918317154">
                      <w:marLeft w:val="0"/>
                      <w:marRight w:val="0"/>
                      <w:marTop w:val="0"/>
                      <w:marBottom w:val="0"/>
                      <w:divBdr>
                        <w:top w:val="none" w:sz="0" w:space="0" w:color="auto"/>
                        <w:left w:val="none" w:sz="0" w:space="0" w:color="auto"/>
                        <w:bottom w:val="none" w:sz="0" w:space="0" w:color="auto"/>
                        <w:right w:val="none" w:sz="0" w:space="0" w:color="auto"/>
                      </w:divBdr>
                    </w:div>
                  </w:divsChild>
                </w:div>
                <w:div w:id="2031182154">
                  <w:marLeft w:val="0"/>
                  <w:marRight w:val="0"/>
                  <w:marTop w:val="0"/>
                  <w:marBottom w:val="0"/>
                  <w:divBdr>
                    <w:top w:val="none" w:sz="0" w:space="0" w:color="auto"/>
                    <w:left w:val="none" w:sz="0" w:space="0" w:color="auto"/>
                    <w:bottom w:val="none" w:sz="0" w:space="0" w:color="auto"/>
                    <w:right w:val="none" w:sz="0" w:space="0" w:color="auto"/>
                  </w:divBdr>
                  <w:divsChild>
                    <w:div w:id="642009306">
                      <w:marLeft w:val="0"/>
                      <w:marRight w:val="0"/>
                      <w:marTop w:val="0"/>
                      <w:marBottom w:val="0"/>
                      <w:divBdr>
                        <w:top w:val="none" w:sz="0" w:space="0" w:color="auto"/>
                        <w:left w:val="none" w:sz="0" w:space="0" w:color="auto"/>
                        <w:bottom w:val="none" w:sz="0" w:space="0" w:color="auto"/>
                        <w:right w:val="none" w:sz="0" w:space="0" w:color="auto"/>
                      </w:divBdr>
                    </w:div>
                  </w:divsChild>
                </w:div>
                <w:div w:id="2032755032">
                  <w:marLeft w:val="0"/>
                  <w:marRight w:val="0"/>
                  <w:marTop w:val="0"/>
                  <w:marBottom w:val="0"/>
                  <w:divBdr>
                    <w:top w:val="none" w:sz="0" w:space="0" w:color="auto"/>
                    <w:left w:val="none" w:sz="0" w:space="0" w:color="auto"/>
                    <w:bottom w:val="none" w:sz="0" w:space="0" w:color="auto"/>
                    <w:right w:val="none" w:sz="0" w:space="0" w:color="auto"/>
                  </w:divBdr>
                  <w:divsChild>
                    <w:div w:id="1195775664">
                      <w:marLeft w:val="0"/>
                      <w:marRight w:val="0"/>
                      <w:marTop w:val="0"/>
                      <w:marBottom w:val="0"/>
                      <w:divBdr>
                        <w:top w:val="none" w:sz="0" w:space="0" w:color="auto"/>
                        <w:left w:val="none" w:sz="0" w:space="0" w:color="auto"/>
                        <w:bottom w:val="none" w:sz="0" w:space="0" w:color="auto"/>
                        <w:right w:val="none" w:sz="0" w:space="0" w:color="auto"/>
                      </w:divBdr>
                    </w:div>
                  </w:divsChild>
                </w:div>
                <w:div w:id="2034259412">
                  <w:marLeft w:val="0"/>
                  <w:marRight w:val="0"/>
                  <w:marTop w:val="0"/>
                  <w:marBottom w:val="0"/>
                  <w:divBdr>
                    <w:top w:val="none" w:sz="0" w:space="0" w:color="auto"/>
                    <w:left w:val="none" w:sz="0" w:space="0" w:color="auto"/>
                    <w:bottom w:val="none" w:sz="0" w:space="0" w:color="auto"/>
                    <w:right w:val="none" w:sz="0" w:space="0" w:color="auto"/>
                  </w:divBdr>
                  <w:divsChild>
                    <w:div w:id="1819494151">
                      <w:marLeft w:val="0"/>
                      <w:marRight w:val="0"/>
                      <w:marTop w:val="0"/>
                      <w:marBottom w:val="0"/>
                      <w:divBdr>
                        <w:top w:val="none" w:sz="0" w:space="0" w:color="auto"/>
                        <w:left w:val="none" w:sz="0" w:space="0" w:color="auto"/>
                        <w:bottom w:val="none" w:sz="0" w:space="0" w:color="auto"/>
                        <w:right w:val="none" w:sz="0" w:space="0" w:color="auto"/>
                      </w:divBdr>
                    </w:div>
                  </w:divsChild>
                </w:div>
                <w:div w:id="2051764854">
                  <w:marLeft w:val="0"/>
                  <w:marRight w:val="0"/>
                  <w:marTop w:val="0"/>
                  <w:marBottom w:val="0"/>
                  <w:divBdr>
                    <w:top w:val="none" w:sz="0" w:space="0" w:color="auto"/>
                    <w:left w:val="none" w:sz="0" w:space="0" w:color="auto"/>
                    <w:bottom w:val="none" w:sz="0" w:space="0" w:color="auto"/>
                    <w:right w:val="none" w:sz="0" w:space="0" w:color="auto"/>
                  </w:divBdr>
                  <w:divsChild>
                    <w:div w:id="1849755872">
                      <w:marLeft w:val="0"/>
                      <w:marRight w:val="0"/>
                      <w:marTop w:val="0"/>
                      <w:marBottom w:val="0"/>
                      <w:divBdr>
                        <w:top w:val="none" w:sz="0" w:space="0" w:color="auto"/>
                        <w:left w:val="none" w:sz="0" w:space="0" w:color="auto"/>
                        <w:bottom w:val="none" w:sz="0" w:space="0" w:color="auto"/>
                        <w:right w:val="none" w:sz="0" w:space="0" w:color="auto"/>
                      </w:divBdr>
                    </w:div>
                  </w:divsChild>
                </w:div>
                <w:div w:id="2065059086">
                  <w:marLeft w:val="0"/>
                  <w:marRight w:val="0"/>
                  <w:marTop w:val="0"/>
                  <w:marBottom w:val="0"/>
                  <w:divBdr>
                    <w:top w:val="none" w:sz="0" w:space="0" w:color="auto"/>
                    <w:left w:val="none" w:sz="0" w:space="0" w:color="auto"/>
                    <w:bottom w:val="none" w:sz="0" w:space="0" w:color="auto"/>
                    <w:right w:val="none" w:sz="0" w:space="0" w:color="auto"/>
                  </w:divBdr>
                  <w:divsChild>
                    <w:div w:id="2144275527">
                      <w:marLeft w:val="0"/>
                      <w:marRight w:val="0"/>
                      <w:marTop w:val="0"/>
                      <w:marBottom w:val="0"/>
                      <w:divBdr>
                        <w:top w:val="none" w:sz="0" w:space="0" w:color="auto"/>
                        <w:left w:val="none" w:sz="0" w:space="0" w:color="auto"/>
                        <w:bottom w:val="none" w:sz="0" w:space="0" w:color="auto"/>
                        <w:right w:val="none" w:sz="0" w:space="0" w:color="auto"/>
                      </w:divBdr>
                    </w:div>
                  </w:divsChild>
                </w:div>
                <w:div w:id="2110733730">
                  <w:marLeft w:val="0"/>
                  <w:marRight w:val="0"/>
                  <w:marTop w:val="0"/>
                  <w:marBottom w:val="0"/>
                  <w:divBdr>
                    <w:top w:val="none" w:sz="0" w:space="0" w:color="auto"/>
                    <w:left w:val="none" w:sz="0" w:space="0" w:color="auto"/>
                    <w:bottom w:val="none" w:sz="0" w:space="0" w:color="auto"/>
                    <w:right w:val="none" w:sz="0" w:space="0" w:color="auto"/>
                  </w:divBdr>
                  <w:divsChild>
                    <w:div w:id="10512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4500">
          <w:marLeft w:val="0"/>
          <w:marRight w:val="0"/>
          <w:marTop w:val="0"/>
          <w:marBottom w:val="0"/>
          <w:divBdr>
            <w:top w:val="none" w:sz="0" w:space="0" w:color="auto"/>
            <w:left w:val="none" w:sz="0" w:space="0" w:color="auto"/>
            <w:bottom w:val="none" w:sz="0" w:space="0" w:color="auto"/>
            <w:right w:val="none" w:sz="0" w:space="0" w:color="auto"/>
          </w:divBdr>
          <w:divsChild>
            <w:div w:id="171071461">
              <w:marLeft w:val="0"/>
              <w:marRight w:val="0"/>
              <w:marTop w:val="0"/>
              <w:marBottom w:val="0"/>
              <w:divBdr>
                <w:top w:val="none" w:sz="0" w:space="0" w:color="auto"/>
                <w:left w:val="none" w:sz="0" w:space="0" w:color="auto"/>
                <w:bottom w:val="none" w:sz="0" w:space="0" w:color="auto"/>
                <w:right w:val="none" w:sz="0" w:space="0" w:color="auto"/>
              </w:divBdr>
            </w:div>
            <w:div w:id="443572127">
              <w:marLeft w:val="0"/>
              <w:marRight w:val="0"/>
              <w:marTop w:val="0"/>
              <w:marBottom w:val="0"/>
              <w:divBdr>
                <w:top w:val="none" w:sz="0" w:space="0" w:color="auto"/>
                <w:left w:val="none" w:sz="0" w:space="0" w:color="auto"/>
                <w:bottom w:val="none" w:sz="0" w:space="0" w:color="auto"/>
                <w:right w:val="none" w:sz="0" w:space="0" w:color="auto"/>
              </w:divBdr>
            </w:div>
            <w:div w:id="1017736712">
              <w:marLeft w:val="0"/>
              <w:marRight w:val="0"/>
              <w:marTop w:val="0"/>
              <w:marBottom w:val="0"/>
              <w:divBdr>
                <w:top w:val="none" w:sz="0" w:space="0" w:color="auto"/>
                <w:left w:val="none" w:sz="0" w:space="0" w:color="auto"/>
                <w:bottom w:val="none" w:sz="0" w:space="0" w:color="auto"/>
                <w:right w:val="none" w:sz="0" w:space="0" w:color="auto"/>
              </w:divBdr>
            </w:div>
          </w:divsChild>
        </w:div>
        <w:div w:id="1330477429">
          <w:marLeft w:val="0"/>
          <w:marRight w:val="0"/>
          <w:marTop w:val="0"/>
          <w:marBottom w:val="0"/>
          <w:divBdr>
            <w:top w:val="none" w:sz="0" w:space="0" w:color="auto"/>
            <w:left w:val="none" w:sz="0" w:space="0" w:color="auto"/>
            <w:bottom w:val="none" w:sz="0" w:space="0" w:color="auto"/>
            <w:right w:val="none" w:sz="0" w:space="0" w:color="auto"/>
          </w:divBdr>
        </w:div>
        <w:div w:id="1779832400">
          <w:marLeft w:val="0"/>
          <w:marRight w:val="0"/>
          <w:marTop w:val="0"/>
          <w:marBottom w:val="0"/>
          <w:divBdr>
            <w:top w:val="none" w:sz="0" w:space="0" w:color="auto"/>
            <w:left w:val="none" w:sz="0" w:space="0" w:color="auto"/>
            <w:bottom w:val="none" w:sz="0" w:space="0" w:color="auto"/>
            <w:right w:val="none" w:sz="0" w:space="0" w:color="auto"/>
          </w:divBdr>
          <w:divsChild>
            <w:div w:id="210271360">
              <w:marLeft w:val="0"/>
              <w:marRight w:val="0"/>
              <w:marTop w:val="0"/>
              <w:marBottom w:val="0"/>
              <w:divBdr>
                <w:top w:val="none" w:sz="0" w:space="0" w:color="auto"/>
                <w:left w:val="none" w:sz="0" w:space="0" w:color="auto"/>
                <w:bottom w:val="none" w:sz="0" w:space="0" w:color="auto"/>
                <w:right w:val="none" w:sz="0" w:space="0" w:color="auto"/>
              </w:divBdr>
            </w:div>
            <w:div w:id="667903778">
              <w:marLeft w:val="0"/>
              <w:marRight w:val="0"/>
              <w:marTop w:val="0"/>
              <w:marBottom w:val="0"/>
              <w:divBdr>
                <w:top w:val="none" w:sz="0" w:space="0" w:color="auto"/>
                <w:left w:val="none" w:sz="0" w:space="0" w:color="auto"/>
                <w:bottom w:val="none" w:sz="0" w:space="0" w:color="auto"/>
                <w:right w:val="none" w:sz="0" w:space="0" w:color="auto"/>
              </w:divBdr>
            </w:div>
            <w:div w:id="1499690083">
              <w:marLeft w:val="0"/>
              <w:marRight w:val="0"/>
              <w:marTop w:val="0"/>
              <w:marBottom w:val="0"/>
              <w:divBdr>
                <w:top w:val="none" w:sz="0" w:space="0" w:color="auto"/>
                <w:left w:val="none" w:sz="0" w:space="0" w:color="auto"/>
                <w:bottom w:val="none" w:sz="0" w:space="0" w:color="auto"/>
                <w:right w:val="none" w:sz="0" w:space="0" w:color="auto"/>
              </w:divBdr>
            </w:div>
          </w:divsChild>
        </w:div>
        <w:div w:id="1870953533">
          <w:marLeft w:val="0"/>
          <w:marRight w:val="0"/>
          <w:marTop w:val="0"/>
          <w:marBottom w:val="0"/>
          <w:divBdr>
            <w:top w:val="none" w:sz="0" w:space="0" w:color="auto"/>
            <w:left w:val="none" w:sz="0" w:space="0" w:color="auto"/>
            <w:bottom w:val="none" w:sz="0" w:space="0" w:color="auto"/>
            <w:right w:val="none" w:sz="0" w:space="0" w:color="auto"/>
          </w:divBdr>
          <w:divsChild>
            <w:div w:id="273679549">
              <w:marLeft w:val="0"/>
              <w:marRight w:val="0"/>
              <w:marTop w:val="0"/>
              <w:marBottom w:val="0"/>
              <w:divBdr>
                <w:top w:val="none" w:sz="0" w:space="0" w:color="auto"/>
                <w:left w:val="none" w:sz="0" w:space="0" w:color="auto"/>
                <w:bottom w:val="none" w:sz="0" w:space="0" w:color="auto"/>
                <w:right w:val="none" w:sz="0" w:space="0" w:color="auto"/>
              </w:divBdr>
            </w:div>
            <w:div w:id="861671540">
              <w:marLeft w:val="0"/>
              <w:marRight w:val="0"/>
              <w:marTop w:val="0"/>
              <w:marBottom w:val="0"/>
              <w:divBdr>
                <w:top w:val="none" w:sz="0" w:space="0" w:color="auto"/>
                <w:left w:val="none" w:sz="0" w:space="0" w:color="auto"/>
                <w:bottom w:val="none" w:sz="0" w:space="0" w:color="auto"/>
                <w:right w:val="none" w:sz="0" w:space="0" w:color="auto"/>
              </w:divBdr>
            </w:div>
            <w:div w:id="1118335143">
              <w:marLeft w:val="0"/>
              <w:marRight w:val="0"/>
              <w:marTop w:val="0"/>
              <w:marBottom w:val="0"/>
              <w:divBdr>
                <w:top w:val="none" w:sz="0" w:space="0" w:color="auto"/>
                <w:left w:val="none" w:sz="0" w:space="0" w:color="auto"/>
                <w:bottom w:val="none" w:sz="0" w:space="0" w:color="auto"/>
                <w:right w:val="none" w:sz="0" w:space="0" w:color="auto"/>
              </w:divBdr>
            </w:div>
            <w:div w:id="1418937000">
              <w:marLeft w:val="0"/>
              <w:marRight w:val="0"/>
              <w:marTop w:val="0"/>
              <w:marBottom w:val="0"/>
              <w:divBdr>
                <w:top w:val="none" w:sz="0" w:space="0" w:color="auto"/>
                <w:left w:val="none" w:sz="0" w:space="0" w:color="auto"/>
                <w:bottom w:val="none" w:sz="0" w:space="0" w:color="auto"/>
                <w:right w:val="none" w:sz="0" w:space="0" w:color="auto"/>
              </w:divBdr>
            </w:div>
          </w:divsChild>
        </w:div>
        <w:div w:id="2006468233">
          <w:marLeft w:val="0"/>
          <w:marRight w:val="0"/>
          <w:marTop w:val="0"/>
          <w:marBottom w:val="0"/>
          <w:divBdr>
            <w:top w:val="none" w:sz="0" w:space="0" w:color="auto"/>
            <w:left w:val="none" w:sz="0" w:space="0" w:color="auto"/>
            <w:bottom w:val="none" w:sz="0" w:space="0" w:color="auto"/>
            <w:right w:val="none" w:sz="0" w:space="0" w:color="auto"/>
          </w:divBdr>
        </w:div>
      </w:divsChild>
    </w:div>
    <w:div w:id="707529794">
      <w:bodyDiv w:val="1"/>
      <w:marLeft w:val="0"/>
      <w:marRight w:val="0"/>
      <w:marTop w:val="0"/>
      <w:marBottom w:val="0"/>
      <w:divBdr>
        <w:top w:val="none" w:sz="0" w:space="0" w:color="auto"/>
        <w:left w:val="none" w:sz="0" w:space="0" w:color="auto"/>
        <w:bottom w:val="none" w:sz="0" w:space="0" w:color="auto"/>
        <w:right w:val="none" w:sz="0" w:space="0" w:color="auto"/>
      </w:divBdr>
      <w:divsChild>
        <w:div w:id="219438521">
          <w:marLeft w:val="0"/>
          <w:marRight w:val="0"/>
          <w:marTop w:val="30"/>
          <w:marBottom w:val="30"/>
          <w:divBdr>
            <w:top w:val="none" w:sz="0" w:space="0" w:color="auto"/>
            <w:left w:val="none" w:sz="0" w:space="0" w:color="auto"/>
            <w:bottom w:val="none" w:sz="0" w:space="0" w:color="auto"/>
            <w:right w:val="none" w:sz="0" w:space="0" w:color="auto"/>
          </w:divBdr>
          <w:divsChild>
            <w:div w:id="240531916">
              <w:marLeft w:val="0"/>
              <w:marRight w:val="0"/>
              <w:marTop w:val="0"/>
              <w:marBottom w:val="0"/>
              <w:divBdr>
                <w:top w:val="none" w:sz="0" w:space="0" w:color="auto"/>
                <w:left w:val="none" w:sz="0" w:space="0" w:color="auto"/>
                <w:bottom w:val="none" w:sz="0" w:space="0" w:color="auto"/>
                <w:right w:val="none" w:sz="0" w:space="0" w:color="auto"/>
              </w:divBdr>
              <w:divsChild>
                <w:div w:id="611009778">
                  <w:marLeft w:val="0"/>
                  <w:marRight w:val="0"/>
                  <w:marTop w:val="0"/>
                  <w:marBottom w:val="0"/>
                  <w:divBdr>
                    <w:top w:val="none" w:sz="0" w:space="0" w:color="auto"/>
                    <w:left w:val="none" w:sz="0" w:space="0" w:color="auto"/>
                    <w:bottom w:val="none" w:sz="0" w:space="0" w:color="auto"/>
                    <w:right w:val="none" w:sz="0" w:space="0" w:color="auto"/>
                  </w:divBdr>
                </w:div>
              </w:divsChild>
            </w:div>
            <w:div w:id="414059375">
              <w:marLeft w:val="0"/>
              <w:marRight w:val="0"/>
              <w:marTop w:val="0"/>
              <w:marBottom w:val="0"/>
              <w:divBdr>
                <w:top w:val="none" w:sz="0" w:space="0" w:color="auto"/>
                <w:left w:val="none" w:sz="0" w:space="0" w:color="auto"/>
                <w:bottom w:val="none" w:sz="0" w:space="0" w:color="auto"/>
                <w:right w:val="none" w:sz="0" w:space="0" w:color="auto"/>
              </w:divBdr>
              <w:divsChild>
                <w:div w:id="1374696202">
                  <w:marLeft w:val="0"/>
                  <w:marRight w:val="0"/>
                  <w:marTop w:val="0"/>
                  <w:marBottom w:val="0"/>
                  <w:divBdr>
                    <w:top w:val="none" w:sz="0" w:space="0" w:color="auto"/>
                    <w:left w:val="none" w:sz="0" w:space="0" w:color="auto"/>
                    <w:bottom w:val="none" w:sz="0" w:space="0" w:color="auto"/>
                    <w:right w:val="none" w:sz="0" w:space="0" w:color="auto"/>
                  </w:divBdr>
                </w:div>
              </w:divsChild>
            </w:div>
            <w:div w:id="523445103">
              <w:marLeft w:val="0"/>
              <w:marRight w:val="0"/>
              <w:marTop w:val="0"/>
              <w:marBottom w:val="0"/>
              <w:divBdr>
                <w:top w:val="none" w:sz="0" w:space="0" w:color="auto"/>
                <w:left w:val="none" w:sz="0" w:space="0" w:color="auto"/>
                <w:bottom w:val="none" w:sz="0" w:space="0" w:color="auto"/>
                <w:right w:val="none" w:sz="0" w:space="0" w:color="auto"/>
              </w:divBdr>
              <w:divsChild>
                <w:div w:id="1149398535">
                  <w:marLeft w:val="0"/>
                  <w:marRight w:val="0"/>
                  <w:marTop w:val="0"/>
                  <w:marBottom w:val="0"/>
                  <w:divBdr>
                    <w:top w:val="none" w:sz="0" w:space="0" w:color="auto"/>
                    <w:left w:val="none" w:sz="0" w:space="0" w:color="auto"/>
                    <w:bottom w:val="none" w:sz="0" w:space="0" w:color="auto"/>
                    <w:right w:val="none" w:sz="0" w:space="0" w:color="auto"/>
                  </w:divBdr>
                </w:div>
              </w:divsChild>
            </w:div>
            <w:div w:id="639580704">
              <w:marLeft w:val="0"/>
              <w:marRight w:val="0"/>
              <w:marTop w:val="0"/>
              <w:marBottom w:val="0"/>
              <w:divBdr>
                <w:top w:val="none" w:sz="0" w:space="0" w:color="auto"/>
                <w:left w:val="none" w:sz="0" w:space="0" w:color="auto"/>
                <w:bottom w:val="none" w:sz="0" w:space="0" w:color="auto"/>
                <w:right w:val="none" w:sz="0" w:space="0" w:color="auto"/>
              </w:divBdr>
              <w:divsChild>
                <w:div w:id="144007920">
                  <w:marLeft w:val="0"/>
                  <w:marRight w:val="0"/>
                  <w:marTop w:val="0"/>
                  <w:marBottom w:val="0"/>
                  <w:divBdr>
                    <w:top w:val="none" w:sz="0" w:space="0" w:color="auto"/>
                    <w:left w:val="none" w:sz="0" w:space="0" w:color="auto"/>
                    <w:bottom w:val="none" w:sz="0" w:space="0" w:color="auto"/>
                    <w:right w:val="none" w:sz="0" w:space="0" w:color="auto"/>
                  </w:divBdr>
                </w:div>
              </w:divsChild>
            </w:div>
            <w:div w:id="688723492">
              <w:marLeft w:val="0"/>
              <w:marRight w:val="0"/>
              <w:marTop w:val="0"/>
              <w:marBottom w:val="0"/>
              <w:divBdr>
                <w:top w:val="none" w:sz="0" w:space="0" w:color="auto"/>
                <w:left w:val="none" w:sz="0" w:space="0" w:color="auto"/>
                <w:bottom w:val="none" w:sz="0" w:space="0" w:color="auto"/>
                <w:right w:val="none" w:sz="0" w:space="0" w:color="auto"/>
              </w:divBdr>
              <w:divsChild>
                <w:div w:id="1815640847">
                  <w:marLeft w:val="0"/>
                  <w:marRight w:val="0"/>
                  <w:marTop w:val="0"/>
                  <w:marBottom w:val="0"/>
                  <w:divBdr>
                    <w:top w:val="none" w:sz="0" w:space="0" w:color="auto"/>
                    <w:left w:val="none" w:sz="0" w:space="0" w:color="auto"/>
                    <w:bottom w:val="none" w:sz="0" w:space="0" w:color="auto"/>
                    <w:right w:val="none" w:sz="0" w:space="0" w:color="auto"/>
                  </w:divBdr>
                </w:div>
              </w:divsChild>
            </w:div>
            <w:div w:id="804658180">
              <w:marLeft w:val="0"/>
              <w:marRight w:val="0"/>
              <w:marTop w:val="0"/>
              <w:marBottom w:val="0"/>
              <w:divBdr>
                <w:top w:val="none" w:sz="0" w:space="0" w:color="auto"/>
                <w:left w:val="none" w:sz="0" w:space="0" w:color="auto"/>
                <w:bottom w:val="none" w:sz="0" w:space="0" w:color="auto"/>
                <w:right w:val="none" w:sz="0" w:space="0" w:color="auto"/>
              </w:divBdr>
              <w:divsChild>
                <w:div w:id="77220477">
                  <w:marLeft w:val="0"/>
                  <w:marRight w:val="0"/>
                  <w:marTop w:val="0"/>
                  <w:marBottom w:val="0"/>
                  <w:divBdr>
                    <w:top w:val="none" w:sz="0" w:space="0" w:color="auto"/>
                    <w:left w:val="none" w:sz="0" w:space="0" w:color="auto"/>
                    <w:bottom w:val="none" w:sz="0" w:space="0" w:color="auto"/>
                    <w:right w:val="none" w:sz="0" w:space="0" w:color="auto"/>
                  </w:divBdr>
                </w:div>
              </w:divsChild>
            </w:div>
            <w:div w:id="808479101">
              <w:marLeft w:val="0"/>
              <w:marRight w:val="0"/>
              <w:marTop w:val="0"/>
              <w:marBottom w:val="0"/>
              <w:divBdr>
                <w:top w:val="none" w:sz="0" w:space="0" w:color="auto"/>
                <w:left w:val="none" w:sz="0" w:space="0" w:color="auto"/>
                <w:bottom w:val="none" w:sz="0" w:space="0" w:color="auto"/>
                <w:right w:val="none" w:sz="0" w:space="0" w:color="auto"/>
              </w:divBdr>
              <w:divsChild>
                <w:div w:id="1313943423">
                  <w:marLeft w:val="0"/>
                  <w:marRight w:val="0"/>
                  <w:marTop w:val="0"/>
                  <w:marBottom w:val="0"/>
                  <w:divBdr>
                    <w:top w:val="none" w:sz="0" w:space="0" w:color="auto"/>
                    <w:left w:val="none" w:sz="0" w:space="0" w:color="auto"/>
                    <w:bottom w:val="none" w:sz="0" w:space="0" w:color="auto"/>
                    <w:right w:val="none" w:sz="0" w:space="0" w:color="auto"/>
                  </w:divBdr>
                </w:div>
              </w:divsChild>
            </w:div>
            <w:div w:id="933365732">
              <w:marLeft w:val="0"/>
              <w:marRight w:val="0"/>
              <w:marTop w:val="0"/>
              <w:marBottom w:val="0"/>
              <w:divBdr>
                <w:top w:val="none" w:sz="0" w:space="0" w:color="auto"/>
                <w:left w:val="none" w:sz="0" w:space="0" w:color="auto"/>
                <w:bottom w:val="none" w:sz="0" w:space="0" w:color="auto"/>
                <w:right w:val="none" w:sz="0" w:space="0" w:color="auto"/>
              </w:divBdr>
              <w:divsChild>
                <w:div w:id="2100830342">
                  <w:marLeft w:val="0"/>
                  <w:marRight w:val="0"/>
                  <w:marTop w:val="0"/>
                  <w:marBottom w:val="0"/>
                  <w:divBdr>
                    <w:top w:val="none" w:sz="0" w:space="0" w:color="auto"/>
                    <w:left w:val="none" w:sz="0" w:space="0" w:color="auto"/>
                    <w:bottom w:val="none" w:sz="0" w:space="0" w:color="auto"/>
                    <w:right w:val="none" w:sz="0" w:space="0" w:color="auto"/>
                  </w:divBdr>
                </w:div>
              </w:divsChild>
            </w:div>
            <w:div w:id="950359656">
              <w:marLeft w:val="0"/>
              <w:marRight w:val="0"/>
              <w:marTop w:val="0"/>
              <w:marBottom w:val="0"/>
              <w:divBdr>
                <w:top w:val="none" w:sz="0" w:space="0" w:color="auto"/>
                <w:left w:val="none" w:sz="0" w:space="0" w:color="auto"/>
                <w:bottom w:val="none" w:sz="0" w:space="0" w:color="auto"/>
                <w:right w:val="none" w:sz="0" w:space="0" w:color="auto"/>
              </w:divBdr>
              <w:divsChild>
                <w:div w:id="1469779460">
                  <w:marLeft w:val="0"/>
                  <w:marRight w:val="0"/>
                  <w:marTop w:val="0"/>
                  <w:marBottom w:val="0"/>
                  <w:divBdr>
                    <w:top w:val="none" w:sz="0" w:space="0" w:color="auto"/>
                    <w:left w:val="none" w:sz="0" w:space="0" w:color="auto"/>
                    <w:bottom w:val="none" w:sz="0" w:space="0" w:color="auto"/>
                    <w:right w:val="none" w:sz="0" w:space="0" w:color="auto"/>
                  </w:divBdr>
                </w:div>
              </w:divsChild>
            </w:div>
            <w:div w:id="1031999789">
              <w:marLeft w:val="0"/>
              <w:marRight w:val="0"/>
              <w:marTop w:val="0"/>
              <w:marBottom w:val="0"/>
              <w:divBdr>
                <w:top w:val="none" w:sz="0" w:space="0" w:color="auto"/>
                <w:left w:val="none" w:sz="0" w:space="0" w:color="auto"/>
                <w:bottom w:val="none" w:sz="0" w:space="0" w:color="auto"/>
                <w:right w:val="none" w:sz="0" w:space="0" w:color="auto"/>
              </w:divBdr>
              <w:divsChild>
                <w:div w:id="1002857567">
                  <w:marLeft w:val="0"/>
                  <w:marRight w:val="0"/>
                  <w:marTop w:val="0"/>
                  <w:marBottom w:val="0"/>
                  <w:divBdr>
                    <w:top w:val="none" w:sz="0" w:space="0" w:color="auto"/>
                    <w:left w:val="none" w:sz="0" w:space="0" w:color="auto"/>
                    <w:bottom w:val="none" w:sz="0" w:space="0" w:color="auto"/>
                    <w:right w:val="none" w:sz="0" w:space="0" w:color="auto"/>
                  </w:divBdr>
                </w:div>
                <w:div w:id="2134211217">
                  <w:marLeft w:val="0"/>
                  <w:marRight w:val="0"/>
                  <w:marTop w:val="0"/>
                  <w:marBottom w:val="0"/>
                  <w:divBdr>
                    <w:top w:val="none" w:sz="0" w:space="0" w:color="auto"/>
                    <w:left w:val="none" w:sz="0" w:space="0" w:color="auto"/>
                    <w:bottom w:val="none" w:sz="0" w:space="0" w:color="auto"/>
                    <w:right w:val="none" w:sz="0" w:space="0" w:color="auto"/>
                  </w:divBdr>
                  <w:divsChild>
                    <w:div w:id="878468286">
                      <w:marLeft w:val="0"/>
                      <w:marRight w:val="0"/>
                      <w:marTop w:val="0"/>
                      <w:marBottom w:val="0"/>
                      <w:divBdr>
                        <w:top w:val="none" w:sz="0" w:space="0" w:color="auto"/>
                        <w:left w:val="none" w:sz="0" w:space="0" w:color="auto"/>
                        <w:bottom w:val="none" w:sz="0" w:space="0" w:color="auto"/>
                        <w:right w:val="none" w:sz="0" w:space="0" w:color="auto"/>
                      </w:divBdr>
                      <w:divsChild>
                        <w:div w:id="1241136894">
                          <w:marLeft w:val="0"/>
                          <w:marRight w:val="0"/>
                          <w:marTop w:val="0"/>
                          <w:marBottom w:val="0"/>
                          <w:divBdr>
                            <w:top w:val="none" w:sz="0" w:space="0" w:color="auto"/>
                            <w:left w:val="none" w:sz="0" w:space="0" w:color="auto"/>
                            <w:bottom w:val="none" w:sz="0" w:space="0" w:color="auto"/>
                            <w:right w:val="none" w:sz="0" w:space="0" w:color="auto"/>
                          </w:divBdr>
                          <w:divsChild>
                            <w:div w:id="1280334913">
                              <w:marLeft w:val="0"/>
                              <w:marRight w:val="0"/>
                              <w:marTop w:val="0"/>
                              <w:marBottom w:val="0"/>
                              <w:divBdr>
                                <w:top w:val="none" w:sz="0" w:space="0" w:color="auto"/>
                                <w:left w:val="none" w:sz="0" w:space="0" w:color="auto"/>
                                <w:bottom w:val="none" w:sz="0" w:space="0" w:color="auto"/>
                                <w:right w:val="none" w:sz="0" w:space="0" w:color="auto"/>
                              </w:divBdr>
                              <w:divsChild>
                                <w:div w:id="13475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28739">
              <w:marLeft w:val="0"/>
              <w:marRight w:val="0"/>
              <w:marTop w:val="0"/>
              <w:marBottom w:val="0"/>
              <w:divBdr>
                <w:top w:val="none" w:sz="0" w:space="0" w:color="auto"/>
                <w:left w:val="none" w:sz="0" w:space="0" w:color="auto"/>
                <w:bottom w:val="none" w:sz="0" w:space="0" w:color="auto"/>
                <w:right w:val="none" w:sz="0" w:space="0" w:color="auto"/>
              </w:divBdr>
              <w:divsChild>
                <w:div w:id="2127506213">
                  <w:marLeft w:val="0"/>
                  <w:marRight w:val="0"/>
                  <w:marTop w:val="0"/>
                  <w:marBottom w:val="0"/>
                  <w:divBdr>
                    <w:top w:val="none" w:sz="0" w:space="0" w:color="auto"/>
                    <w:left w:val="none" w:sz="0" w:space="0" w:color="auto"/>
                    <w:bottom w:val="none" w:sz="0" w:space="0" w:color="auto"/>
                    <w:right w:val="none" w:sz="0" w:space="0" w:color="auto"/>
                  </w:divBdr>
                </w:div>
              </w:divsChild>
            </w:div>
            <w:div w:id="1129938919">
              <w:marLeft w:val="0"/>
              <w:marRight w:val="0"/>
              <w:marTop w:val="0"/>
              <w:marBottom w:val="0"/>
              <w:divBdr>
                <w:top w:val="none" w:sz="0" w:space="0" w:color="auto"/>
                <w:left w:val="none" w:sz="0" w:space="0" w:color="auto"/>
                <w:bottom w:val="none" w:sz="0" w:space="0" w:color="auto"/>
                <w:right w:val="none" w:sz="0" w:space="0" w:color="auto"/>
              </w:divBdr>
              <w:divsChild>
                <w:div w:id="1385057931">
                  <w:marLeft w:val="0"/>
                  <w:marRight w:val="0"/>
                  <w:marTop w:val="0"/>
                  <w:marBottom w:val="0"/>
                  <w:divBdr>
                    <w:top w:val="none" w:sz="0" w:space="0" w:color="auto"/>
                    <w:left w:val="none" w:sz="0" w:space="0" w:color="auto"/>
                    <w:bottom w:val="none" w:sz="0" w:space="0" w:color="auto"/>
                    <w:right w:val="none" w:sz="0" w:space="0" w:color="auto"/>
                  </w:divBdr>
                </w:div>
                <w:div w:id="1436436347">
                  <w:marLeft w:val="0"/>
                  <w:marRight w:val="0"/>
                  <w:marTop w:val="0"/>
                  <w:marBottom w:val="0"/>
                  <w:divBdr>
                    <w:top w:val="none" w:sz="0" w:space="0" w:color="auto"/>
                    <w:left w:val="none" w:sz="0" w:space="0" w:color="auto"/>
                    <w:bottom w:val="none" w:sz="0" w:space="0" w:color="auto"/>
                    <w:right w:val="none" w:sz="0" w:space="0" w:color="auto"/>
                  </w:divBdr>
                  <w:divsChild>
                    <w:div w:id="1604142981">
                      <w:marLeft w:val="0"/>
                      <w:marRight w:val="0"/>
                      <w:marTop w:val="0"/>
                      <w:marBottom w:val="0"/>
                      <w:divBdr>
                        <w:top w:val="none" w:sz="0" w:space="0" w:color="auto"/>
                        <w:left w:val="none" w:sz="0" w:space="0" w:color="auto"/>
                        <w:bottom w:val="none" w:sz="0" w:space="0" w:color="auto"/>
                        <w:right w:val="none" w:sz="0" w:space="0" w:color="auto"/>
                      </w:divBdr>
                      <w:divsChild>
                        <w:div w:id="322854514">
                          <w:marLeft w:val="0"/>
                          <w:marRight w:val="0"/>
                          <w:marTop w:val="0"/>
                          <w:marBottom w:val="0"/>
                          <w:divBdr>
                            <w:top w:val="none" w:sz="0" w:space="0" w:color="auto"/>
                            <w:left w:val="none" w:sz="0" w:space="0" w:color="auto"/>
                            <w:bottom w:val="none" w:sz="0" w:space="0" w:color="auto"/>
                            <w:right w:val="none" w:sz="0" w:space="0" w:color="auto"/>
                          </w:divBdr>
                          <w:divsChild>
                            <w:div w:id="899679112">
                              <w:marLeft w:val="0"/>
                              <w:marRight w:val="0"/>
                              <w:marTop w:val="0"/>
                              <w:marBottom w:val="0"/>
                              <w:divBdr>
                                <w:top w:val="none" w:sz="0" w:space="0" w:color="auto"/>
                                <w:left w:val="none" w:sz="0" w:space="0" w:color="auto"/>
                                <w:bottom w:val="none" w:sz="0" w:space="0" w:color="auto"/>
                                <w:right w:val="none" w:sz="0" w:space="0" w:color="auto"/>
                              </w:divBdr>
                              <w:divsChild>
                                <w:div w:id="6122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14293">
              <w:marLeft w:val="0"/>
              <w:marRight w:val="0"/>
              <w:marTop w:val="0"/>
              <w:marBottom w:val="0"/>
              <w:divBdr>
                <w:top w:val="none" w:sz="0" w:space="0" w:color="auto"/>
                <w:left w:val="none" w:sz="0" w:space="0" w:color="auto"/>
                <w:bottom w:val="none" w:sz="0" w:space="0" w:color="auto"/>
                <w:right w:val="none" w:sz="0" w:space="0" w:color="auto"/>
              </w:divBdr>
              <w:divsChild>
                <w:div w:id="1219784644">
                  <w:marLeft w:val="0"/>
                  <w:marRight w:val="0"/>
                  <w:marTop w:val="0"/>
                  <w:marBottom w:val="0"/>
                  <w:divBdr>
                    <w:top w:val="none" w:sz="0" w:space="0" w:color="auto"/>
                    <w:left w:val="none" w:sz="0" w:space="0" w:color="auto"/>
                    <w:bottom w:val="none" w:sz="0" w:space="0" w:color="auto"/>
                    <w:right w:val="none" w:sz="0" w:space="0" w:color="auto"/>
                  </w:divBdr>
                </w:div>
              </w:divsChild>
            </w:div>
            <w:div w:id="1745250673">
              <w:marLeft w:val="0"/>
              <w:marRight w:val="0"/>
              <w:marTop w:val="0"/>
              <w:marBottom w:val="0"/>
              <w:divBdr>
                <w:top w:val="none" w:sz="0" w:space="0" w:color="auto"/>
                <w:left w:val="none" w:sz="0" w:space="0" w:color="auto"/>
                <w:bottom w:val="none" w:sz="0" w:space="0" w:color="auto"/>
                <w:right w:val="none" w:sz="0" w:space="0" w:color="auto"/>
              </w:divBdr>
              <w:divsChild>
                <w:div w:id="863174679">
                  <w:marLeft w:val="0"/>
                  <w:marRight w:val="0"/>
                  <w:marTop w:val="0"/>
                  <w:marBottom w:val="0"/>
                  <w:divBdr>
                    <w:top w:val="none" w:sz="0" w:space="0" w:color="auto"/>
                    <w:left w:val="none" w:sz="0" w:space="0" w:color="auto"/>
                    <w:bottom w:val="none" w:sz="0" w:space="0" w:color="auto"/>
                    <w:right w:val="none" w:sz="0" w:space="0" w:color="auto"/>
                  </w:divBdr>
                </w:div>
              </w:divsChild>
            </w:div>
            <w:div w:id="1808744833">
              <w:marLeft w:val="0"/>
              <w:marRight w:val="0"/>
              <w:marTop w:val="0"/>
              <w:marBottom w:val="0"/>
              <w:divBdr>
                <w:top w:val="none" w:sz="0" w:space="0" w:color="auto"/>
                <w:left w:val="none" w:sz="0" w:space="0" w:color="auto"/>
                <w:bottom w:val="none" w:sz="0" w:space="0" w:color="auto"/>
                <w:right w:val="none" w:sz="0" w:space="0" w:color="auto"/>
              </w:divBdr>
              <w:divsChild>
                <w:div w:id="1631206904">
                  <w:marLeft w:val="0"/>
                  <w:marRight w:val="0"/>
                  <w:marTop w:val="0"/>
                  <w:marBottom w:val="0"/>
                  <w:divBdr>
                    <w:top w:val="none" w:sz="0" w:space="0" w:color="auto"/>
                    <w:left w:val="none" w:sz="0" w:space="0" w:color="auto"/>
                    <w:bottom w:val="none" w:sz="0" w:space="0" w:color="auto"/>
                    <w:right w:val="none" w:sz="0" w:space="0" w:color="auto"/>
                  </w:divBdr>
                </w:div>
              </w:divsChild>
            </w:div>
            <w:div w:id="2056153954">
              <w:marLeft w:val="0"/>
              <w:marRight w:val="0"/>
              <w:marTop w:val="0"/>
              <w:marBottom w:val="0"/>
              <w:divBdr>
                <w:top w:val="none" w:sz="0" w:space="0" w:color="auto"/>
                <w:left w:val="none" w:sz="0" w:space="0" w:color="auto"/>
                <w:bottom w:val="none" w:sz="0" w:space="0" w:color="auto"/>
                <w:right w:val="none" w:sz="0" w:space="0" w:color="auto"/>
              </w:divBdr>
              <w:divsChild>
                <w:div w:id="5734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001">
      <w:bodyDiv w:val="1"/>
      <w:marLeft w:val="0"/>
      <w:marRight w:val="0"/>
      <w:marTop w:val="0"/>
      <w:marBottom w:val="0"/>
      <w:divBdr>
        <w:top w:val="none" w:sz="0" w:space="0" w:color="auto"/>
        <w:left w:val="none" w:sz="0" w:space="0" w:color="auto"/>
        <w:bottom w:val="none" w:sz="0" w:space="0" w:color="auto"/>
        <w:right w:val="none" w:sz="0" w:space="0" w:color="auto"/>
      </w:divBdr>
    </w:div>
    <w:div w:id="874078090">
      <w:bodyDiv w:val="1"/>
      <w:marLeft w:val="0"/>
      <w:marRight w:val="0"/>
      <w:marTop w:val="0"/>
      <w:marBottom w:val="0"/>
      <w:divBdr>
        <w:top w:val="none" w:sz="0" w:space="0" w:color="auto"/>
        <w:left w:val="none" w:sz="0" w:space="0" w:color="auto"/>
        <w:bottom w:val="none" w:sz="0" w:space="0" w:color="auto"/>
        <w:right w:val="none" w:sz="0" w:space="0" w:color="auto"/>
      </w:divBdr>
    </w:div>
    <w:div w:id="902522290">
      <w:bodyDiv w:val="1"/>
      <w:marLeft w:val="0"/>
      <w:marRight w:val="0"/>
      <w:marTop w:val="0"/>
      <w:marBottom w:val="0"/>
      <w:divBdr>
        <w:top w:val="none" w:sz="0" w:space="0" w:color="auto"/>
        <w:left w:val="none" w:sz="0" w:space="0" w:color="auto"/>
        <w:bottom w:val="none" w:sz="0" w:space="0" w:color="auto"/>
        <w:right w:val="none" w:sz="0" w:space="0" w:color="auto"/>
      </w:divBdr>
      <w:divsChild>
        <w:div w:id="105009309">
          <w:marLeft w:val="0"/>
          <w:marRight w:val="0"/>
          <w:marTop w:val="0"/>
          <w:marBottom w:val="0"/>
          <w:divBdr>
            <w:top w:val="none" w:sz="0" w:space="0" w:color="auto"/>
            <w:left w:val="none" w:sz="0" w:space="0" w:color="auto"/>
            <w:bottom w:val="none" w:sz="0" w:space="0" w:color="auto"/>
            <w:right w:val="none" w:sz="0" w:space="0" w:color="auto"/>
          </w:divBdr>
        </w:div>
        <w:div w:id="384186991">
          <w:marLeft w:val="0"/>
          <w:marRight w:val="0"/>
          <w:marTop w:val="0"/>
          <w:marBottom w:val="0"/>
          <w:divBdr>
            <w:top w:val="none" w:sz="0" w:space="0" w:color="auto"/>
            <w:left w:val="none" w:sz="0" w:space="0" w:color="auto"/>
            <w:bottom w:val="none" w:sz="0" w:space="0" w:color="auto"/>
            <w:right w:val="none" w:sz="0" w:space="0" w:color="auto"/>
          </w:divBdr>
        </w:div>
        <w:div w:id="464080708">
          <w:marLeft w:val="0"/>
          <w:marRight w:val="0"/>
          <w:marTop w:val="0"/>
          <w:marBottom w:val="0"/>
          <w:divBdr>
            <w:top w:val="none" w:sz="0" w:space="0" w:color="auto"/>
            <w:left w:val="none" w:sz="0" w:space="0" w:color="auto"/>
            <w:bottom w:val="none" w:sz="0" w:space="0" w:color="auto"/>
            <w:right w:val="none" w:sz="0" w:space="0" w:color="auto"/>
          </w:divBdr>
        </w:div>
        <w:div w:id="591353184">
          <w:marLeft w:val="0"/>
          <w:marRight w:val="0"/>
          <w:marTop w:val="0"/>
          <w:marBottom w:val="0"/>
          <w:divBdr>
            <w:top w:val="none" w:sz="0" w:space="0" w:color="auto"/>
            <w:left w:val="none" w:sz="0" w:space="0" w:color="auto"/>
            <w:bottom w:val="none" w:sz="0" w:space="0" w:color="auto"/>
            <w:right w:val="none" w:sz="0" w:space="0" w:color="auto"/>
          </w:divBdr>
        </w:div>
        <w:div w:id="649362592">
          <w:marLeft w:val="0"/>
          <w:marRight w:val="0"/>
          <w:marTop w:val="0"/>
          <w:marBottom w:val="0"/>
          <w:divBdr>
            <w:top w:val="none" w:sz="0" w:space="0" w:color="auto"/>
            <w:left w:val="none" w:sz="0" w:space="0" w:color="auto"/>
            <w:bottom w:val="none" w:sz="0" w:space="0" w:color="auto"/>
            <w:right w:val="none" w:sz="0" w:space="0" w:color="auto"/>
          </w:divBdr>
        </w:div>
        <w:div w:id="682318937">
          <w:marLeft w:val="0"/>
          <w:marRight w:val="0"/>
          <w:marTop w:val="0"/>
          <w:marBottom w:val="0"/>
          <w:divBdr>
            <w:top w:val="none" w:sz="0" w:space="0" w:color="auto"/>
            <w:left w:val="none" w:sz="0" w:space="0" w:color="auto"/>
            <w:bottom w:val="none" w:sz="0" w:space="0" w:color="auto"/>
            <w:right w:val="none" w:sz="0" w:space="0" w:color="auto"/>
          </w:divBdr>
        </w:div>
        <w:div w:id="736362517">
          <w:marLeft w:val="0"/>
          <w:marRight w:val="0"/>
          <w:marTop w:val="0"/>
          <w:marBottom w:val="0"/>
          <w:divBdr>
            <w:top w:val="none" w:sz="0" w:space="0" w:color="auto"/>
            <w:left w:val="none" w:sz="0" w:space="0" w:color="auto"/>
            <w:bottom w:val="none" w:sz="0" w:space="0" w:color="auto"/>
            <w:right w:val="none" w:sz="0" w:space="0" w:color="auto"/>
          </w:divBdr>
        </w:div>
        <w:div w:id="755320493">
          <w:marLeft w:val="0"/>
          <w:marRight w:val="0"/>
          <w:marTop w:val="0"/>
          <w:marBottom w:val="0"/>
          <w:divBdr>
            <w:top w:val="none" w:sz="0" w:space="0" w:color="auto"/>
            <w:left w:val="none" w:sz="0" w:space="0" w:color="auto"/>
            <w:bottom w:val="none" w:sz="0" w:space="0" w:color="auto"/>
            <w:right w:val="none" w:sz="0" w:space="0" w:color="auto"/>
          </w:divBdr>
        </w:div>
        <w:div w:id="868832850">
          <w:marLeft w:val="0"/>
          <w:marRight w:val="0"/>
          <w:marTop w:val="0"/>
          <w:marBottom w:val="0"/>
          <w:divBdr>
            <w:top w:val="none" w:sz="0" w:space="0" w:color="auto"/>
            <w:left w:val="none" w:sz="0" w:space="0" w:color="auto"/>
            <w:bottom w:val="none" w:sz="0" w:space="0" w:color="auto"/>
            <w:right w:val="none" w:sz="0" w:space="0" w:color="auto"/>
          </w:divBdr>
        </w:div>
        <w:div w:id="1215845710">
          <w:marLeft w:val="0"/>
          <w:marRight w:val="0"/>
          <w:marTop w:val="0"/>
          <w:marBottom w:val="0"/>
          <w:divBdr>
            <w:top w:val="none" w:sz="0" w:space="0" w:color="auto"/>
            <w:left w:val="none" w:sz="0" w:space="0" w:color="auto"/>
            <w:bottom w:val="none" w:sz="0" w:space="0" w:color="auto"/>
            <w:right w:val="none" w:sz="0" w:space="0" w:color="auto"/>
          </w:divBdr>
        </w:div>
        <w:div w:id="1648824712">
          <w:marLeft w:val="0"/>
          <w:marRight w:val="0"/>
          <w:marTop w:val="0"/>
          <w:marBottom w:val="0"/>
          <w:divBdr>
            <w:top w:val="none" w:sz="0" w:space="0" w:color="auto"/>
            <w:left w:val="none" w:sz="0" w:space="0" w:color="auto"/>
            <w:bottom w:val="none" w:sz="0" w:space="0" w:color="auto"/>
            <w:right w:val="none" w:sz="0" w:space="0" w:color="auto"/>
          </w:divBdr>
        </w:div>
        <w:div w:id="2016027404">
          <w:marLeft w:val="0"/>
          <w:marRight w:val="0"/>
          <w:marTop w:val="0"/>
          <w:marBottom w:val="0"/>
          <w:divBdr>
            <w:top w:val="none" w:sz="0" w:space="0" w:color="auto"/>
            <w:left w:val="none" w:sz="0" w:space="0" w:color="auto"/>
            <w:bottom w:val="none" w:sz="0" w:space="0" w:color="auto"/>
            <w:right w:val="none" w:sz="0" w:space="0" w:color="auto"/>
          </w:divBdr>
        </w:div>
        <w:div w:id="2105295731">
          <w:marLeft w:val="0"/>
          <w:marRight w:val="0"/>
          <w:marTop w:val="0"/>
          <w:marBottom w:val="0"/>
          <w:divBdr>
            <w:top w:val="none" w:sz="0" w:space="0" w:color="auto"/>
            <w:left w:val="none" w:sz="0" w:space="0" w:color="auto"/>
            <w:bottom w:val="none" w:sz="0" w:space="0" w:color="auto"/>
            <w:right w:val="none" w:sz="0" w:space="0" w:color="auto"/>
          </w:divBdr>
        </w:div>
        <w:div w:id="2143646132">
          <w:marLeft w:val="0"/>
          <w:marRight w:val="0"/>
          <w:marTop w:val="0"/>
          <w:marBottom w:val="0"/>
          <w:divBdr>
            <w:top w:val="none" w:sz="0" w:space="0" w:color="auto"/>
            <w:left w:val="none" w:sz="0" w:space="0" w:color="auto"/>
            <w:bottom w:val="none" w:sz="0" w:space="0" w:color="auto"/>
            <w:right w:val="none" w:sz="0" w:space="0" w:color="auto"/>
          </w:divBdr>
        </w:div>
      </w:divsChild>
    </w:div>
    <w:div w:id="917517438">
      <w:bodyDiv w:val="1"/>
      <w:marLeft w:val="0"/>
      <w:marRight w:val="0"/>
      <w:marTop w:val="0"/>
      <w:marBottom w:val="0"/>
      <w:divBdr>
        <w:top w:val="none" w:sz="0" w:space="0" w:color="auto"/>
        <w:left w:val="none" w:sz="0" w:space="0" w:color="auto"/>
        <w:bottom w:val="none" w:sz="0" w:space="0" w:color="auto"/>
        <w:right w:val="none" w:sz="0" w:space="0" w:color="auto"/>
      </w:divBdr>
    </w:div>
    <w:div w:id="918248825">
      <w:bodyDiv w:val="1"/>
      <w:marLeft w:val="0"/>
      <w:marRight w:val="0"/>
      <w:marTop w:val="0"/>
      <w:marBottom w:val="0"/>
      <w:divBdr>
        <w:top w:val="none" w:sz="0" w:space="0" w:color="auto"/>
        <w:left w:val="none" w:sz="0" w:space="0" w:color="auto"/>
        <w:bottom w:val="none" w:sz="0" w:space="0" w:color="auto"/>
        <w:right w:val="none" w:sz="0" w:space="0" w:color="auto"/>
      </w:divBdr>
    </w:div>
    <w:div w:id="966475542">
      <w:bodyDiv w:val="1"/>
      <w:marLeft w:val="0"/>
      <w:marRight w:val="0"/>
      <w:marTop w:val="0"/>
      <w:marBottom w:val="0"/>
      <w:divBdr>
        <w:top w:val="none" w:sz="0" w:space="0" w:color="auto"/>
        <w:left w:val="none" w:sz="0" w:space="0" w:color="auto"/>
        <w:bottom w:val="none" w:sz="0" w:space="0" w:color="auto"/>
        <w:right w:val="none" w:sz="0" w:space="0" w:color="auto"/>
      </w:divBdr>
    </w:div>
    <w:div w:id="977998104">
      <w:bodyDiv w:val="1"/>
      <w:marLeft w:val="0"/>
      <w:marRight w:val="0"/>
      <w:marTop w:val="0"/>
      <w:marBottom w:val="0"/>
      <w:divBdr>
        <w:top w:val="none" w:sz="0" w:space="0" w:color="auto"/>
        <w:left w:val="none" w:sz="0" w:space="0" w:color="auto"/>
        <w:bottom w:val="none" w:sz="0" w:space="0" w:color="auto"/>
        <w:right w:val="none" w:sz="0" w:space="0" w:color="auto"/>
      </w:divBdr>
    </w:div>
    <w:div w:id="1038895546">
      <w:bodyDiv w:val="1"/>
      <w:marLeft w:val="0"/>
      <w:marRight w:val="0"/>
      <w:marTop w:val="0"/>
      <w:marBottom w:val="0"/>
      <w:divBdr>
        <w:top w:val="none" w:sz="0" w:space="0" w:color="auto"/>
        <w:left w:val="none" w:sz="0" w:space="0" w:color="auto"/>
        <w:bottom w:val="none" w:sz="0" w:space="0" w:color="auto"/>
        <w:right w:val="none" w:sz="0" w:space="0" w:color="auto"/>
      </w:divBdr>
    </w:div>
    <w:div w:id="1075737050">
      <w:bodyDiv w:val="1"/>
      <w:marLeft w:val="0"/>
      <w:marRight w:val="0"/>
      <w:marTop w:val="0"/>
      <w:marBottom w:val="0"/>
      <w:divBdr>
        <w:top w:val="none" w:sz="0" w:space="0" w:color="auto"/>
        <w:left w:val="none" w:sz="0" w:space="0" w:color="auto"/>
        <w:bottom w:val="none" w:sz="0" w:space="0" w:color="auto"/>
        <w:right w:val="none" w:sz="0" w:space="0" w:color="auto"/>
      </w:divBdr>
    </w:div>
    <w:div w:id="1103846187">
      <w:bodyDiv w:val="1"/>
      <w:marLeft w:val="0"/>
      <w:marRight w:val="0"/>
      <w:marTop w:val="0"/>
      <w:marBottom w:val="0"/>
      <w:divBdr>
        <w:top w:val="none" w:sz="0" w:space="0" w:color="auto"/>
        <w:left w:val="none" w:sz="0" w:space="0" w:color="auto"/>
        <w:bottom w:val="none" w:sz="0" w:space="0" w:color="auto"/>
        <w:right w:val="none" w:sz="0" w:space="0" w:color="auto"/>
      </w:divBdr>
    </w:div>
    <w:div w:id="1109205205">
      <w:bodyDiv w:val="1"/>
      <w:marLeft w:val="0"/>
      <w:marRight w:val="0"/>
      <w:marTop w:val="0"/>
      <w:marBottom w:val="0"/>
      <w:divBdr>
        <w:top w:val="none" w:sz="0" w:space="0" w:color="auto"/>
        <w:left w:val="none" w:sz="0" w:space="0" w:color="auto"/>
        <w:bottom w:val="none" w:sz="0" w:space="0" w:color="auto"/>
        <w:right w:val="none" w:sz="0" w:space="0" w:color="auto"/>
      </w:divBdr>
    </w:div>
    <w:div w:id="1203908696">
      <w:bodyDiv w:val="1"/>
      <w:marLeft w:val="0"/>
      <w:marRight w:val="0"/>
      <w:marTop w:val="0"/>
      <w:marBottom w:val="0"/>
      <w:divBdr>
        <w:top w:val="none" w:sz="0" w:space="0" w:color="auto"/>
        <w:left w:val="none" w:sz="0" w:space="0" w:color="auto"/>
        <w:bottom w:val="none" w:sz="0" w:space="0" w:color="auto"/>
        <w:right w:val="none" w:sz="0" w:space="0" w:color="auto"/>
      </w:divBdr>
    </w:div>
    <w:div w:id="1275332132">
      <w:bodyDiv w:val="1"/>
      <w:marLeft w:val="0"/>
      <w:marRight w:val="0"/>
      <w:marTop w:val="0"/>
      <w:marBottom w:val="0"/>
      <w:divBdr>
        <w:top w:val="none" w:sz="0" w:space="0" w:color="auto"/>
        <w:left w:val="none" w:sz="0" w:space="0" w:color="auto"/>
        <w:bottom w:val="none" w:sz="0" w:space="0" w:color="auto"/>
        <w:right w:val="none" w:sz="0" w:space="0" w:color="auto"/>
      </w:divBdr>
      <w:divsChild>
        <w:div w:id="206725272">
          <w:marLeft w:val="0"/>
          <w:marRight w:val="0"/>
          <w:marTop w:val="0"/>
          <w:marBottom w:val="0"/>
          <w:divBdr>
            <w:top w:val="none" w:sz="0" w:space="0" w:color="auto"/>
            <w:left w:val="none" w:sz="0" w:space="0" w:color="auto"/>
            <w:bottom w:val="none" w:sz="0" w:space="0" w:color="auto"/>
            <w:right w:val="none" w:sz="0" w:space="0" w:color="auto"/>
          </w:divBdr>
        </w:div>
        <w:div w:id="966622689">
          <w:marLeft w:val="0"/>
          <w:marRight w:val="0"/>
          <w:marTop w:val="0"/>
          <w:marBottom w:val="0"/>
          <w:divBdr>
            <w:top w:val="none" w:sz="0" w:space="0" w:color="auto"/>
            <w:left w:val="none" w:sz="0" w:space="0" w:color="auto"/>
            <w:bottom w:val="none" w:sz="0" w:space="0" w:color="auto"/>
            <w:right w:val="none" w:sz="0" w:space="0" w:color="auto"/>
          </w:divBdr>
        </w:div>
      </w:divsChild>
    </w:div>
    <w:div w:id="1348099839">
      <w:bodyDiv w:val="1"/>
      <w:marLeft w:val="0"/>
      <w:marRight w:val="0"/>
      <w:marTop w:val="0"/>
      <w:marBottom w:val="0"/>
      <w:divBdr>
        <w:top w:val="none" w:sz="0" w:space="0" w:color="auto"/>
        <w:left w:val="none" w:sz="0" w:space="0" w:color="auto"/>
        <w:bottom w:val="none" w:sz="0" w:space="0" w:color="auto"/>
        <w:right w:val="none" w:sz="0" w:space="0" w:color="auto"/>
      </w:divBdr>
    </w:div>
    <w:div w:id="1405639421">
      <w:bodyDiv w:val="1"/>
      <w:marLeft w:val="0"/>
      <w:marRight w:val="0"/>
      <w:marTop w:val="0"/>
      <w:marBottom w:val="0"/>
      <w:divBdr>
        <w:top w:val="none" w:sz="0" w:space="0" w:color="auto"/>
        <w:left w:val="none" w:sz="0" w:space="0" w:color="auto"/>
        <w:bottom w:val="none" w:sz="0" w:space="0" w:color="auto"/>
        <w:right w:val="none" w:sz="0" w:space="0" w:color="auto"/>
      </w:divBdr>
    </w:div>
    <w:div w:id="1428619944">
      <w:bodyDiv w:val="1"/>
      <w:marLeft w:val="0"/>
      <w:marRight w:val="0"/>
      <w:marTop w:val="0"/>
      <w:marBottom w:val="0"/>
      <w:divBdr>
        <w:top w:val="none" w:sz="0" w:space="0" w:color="auto"/>
        <w:left w:val="none" w:sz="0" w:space="0" w:color="auto"/>
        <w:bottom w:val="none" w:sz="0" w:space="0" w:color="auto"/>
        <w:right w:val="none" w:sz="0" w:space="0" w:color="auto"/>
      </w:divBdr>
    </w:div>
    <w:div w:id="1476099479">
      <w:bodyDiv w:val="1"/>
      <w:marLeft w:val="0"/>
      <w:marRight w:val="0"/>
      <w:marTop w:val="0"/>
      <w:marBottom w:val="0"/>
      <w:divBdr>
        <w:top w:val="none" w:sz="0" w:space="0" w:color="auto"/>
        <w:left w:val="none" w:sz="0" w:space="0" w:color="auto"/>
        <w:bottom w:val="none" w:sz="0" w:space="0" w:color="auto"/>
        <w:right w:val="none" w:sz="0" w:space="0" w:color="auto"/>
      </w:divBdr>
      <w:divsChild>
        <w:div w:id="420836163">
          <w:marLeft w:val="0"/>
          <w:marRight w:val="0"/>
          <w:marTop w:val="0"/>
          <w:marBottom w:val="0"/>
          <w:divBdr>
            <w:top w:val="none" w:sz="0" w:space="0" w:color="auto"/>
            <w:left w:val="none" w:sz="0" w:space="0" w:color="auto"/>
            <w:bottom w:val="none" w:sz="0" w:space="0" w:color="auto"/>
            <w:right w:val="none" w:sz="0" w:space="0" w:color="auto"/>
          </w:divBdr>
        </w:div>
        <w:div w:id="2001959994">
          <w:marLeft w:val="0"/>
          <w:marRight w:val="0"/>
          <w:marTop w:val="0"/>
          <w:marBottom w:val="0"/>
          <w:divBdr>
            <w:top w:val="none" w:sz="0" w:space="0" w:color="auto"/>
            <w:left w:val="none" w:sz="0" w:space="0" w:color="auto"/>
            <w:bottom w:val="none" w:sz="0" w:space="0" w:color="auto"/>
            <w:right w:val="none" w:sz="0" w:space="0" w:color="auto"/>
          </w:divBdr>
        </w:div>
      </w:divsChild>
    </w:div>
    <w:div w:id="1529680993">
      <w:bodyDiv w:val="1"/>
      <w:marLeft w:val="0"/>
      <w:marRight w:val="0"/>
      <w:marTop w:val="0"/>
      <w:marBottom w:val="0"/>
      <w:divBdr>
        <w:top w:val="none" w:sz="0" w:space="0" w:color="auto"/>
        <w:left w:val="none" w:sz="0" w:space="0" w:color="auto"/>
        <w:bottom w:val="none" w:sz="0" w:space="0" w:color="auto"/>
        <w:right w:val="none" w:sz="0" w:space="0" w:color="auto"/>
      </w:divBdr>
      <w:divsChild>
        <w:div w:id="48693932">
          <w:marLeft w:val="0"/>
          <w:marRight w:val="0"/>
          <w:marTop w:val="0"/>
          <w:marBottom w:val="0"/>
          <w:divBdr>
            <w:top w:val="none" w:sz="0" w:space="0" w:color="auto"/>
            <w:left w:val="none" w:sz="0" w:space="0" w:color="auto"/>
            <w:bottom w:val="none" w:sz="0" w:space="0" w:color="auto"/>
            <w:right w:val="none" w:sz="0" w:space="0" w:color="auto"/>
          </w:divBdr>
          <w:divsChild>
            <w:div w:id="30303192">
              <w:marLeft w:val="0"/>
              <w:marRight w:val="0"/>
              <w:marTop w:val="0"/>
              <w:marBottom w:val="0"/>
              <w:divBdr>
                <w:top w:val="none" w:sz="0" w:space="0" w:color="auto"/>
                <w:left w:val="none" w:sz="0" w:space="0" w:color="auto"/>
                <w:bottom w:val="none" w:sz="0" w:space="0" w:color="auto"/>
                <w:right w:val="none" w:sz="0" w:space="0" w:color="auto"/>
              </w:divBdr>
            </w:div>
          </w:divsChild>
        </w:div>
        <w:div w:id="267978437">
          <w:marLeft w:val="0"/>
          <w:marRight w:val="0"/>
          <w:marTop w:val="0"/>
          <w:marBottom w:val="0"/>
          <w:divBdr>
            <w:top w:val="none" w:sz="0" w:space="0" w:color="auto"/>
            <w:left w:val="none" w:sz="0" w:space="0" w:color="auto"/>
            <w:bottom w:val="none" w:sz="0" w:space="0" w:color="auto"/>
            <w:right w:val="none" w:sz="0" w:space="0" w:color="auto"/>
          </w:divBdr>
          <w:divsChild>
            <w:div w:id="655956921">
              <w:marLeft w:val="0"/>
              <w:marRight w:val="0"/>
              <w:marTop w:val="0"/>
              <w:marBottom w:val="0"/>
              <w:divBdr>
                <w:top w:val="none" w:sz="0" w:space="0" w:color="auto"/>
                <w:left w:val="none" w:sz="0" w:space="0" w:color="auto"/>
                <w:bottom w:val="none" w:sz="0" w:space="0" w:color="auto"/>
                <w:right w:val="none" w:sz="0" w:space="0" w:color="auto"/>
              </w:divBdr>
            </w:div>
          </w:divsChild>
        </w:div>
        <w:div w:id="369187829">
          <w:marLeft w:val="0"/>
          <w:marRight w:val="0"/>
          <w:marTop w:val="0"/>
          <w:marBottom w:val="0"/>
          <w:divBdr>
            <w:top w:val="none" w:sz="0" w:space="0" w:color="auto"/>
            <w:left w:val="none" w:sz="0" w:space="0" w:color="auto"/>
            <w:bottom w:val="none" w:sz="0" w:space="0" w:color="auto"/>
            <w:right w:val="none" w:sz="0" w:space="0" w:color="auto"/>
          </w:divBdr>
          <w:divsChild>
            <w:div w:id="1763525053">
              <w:marLeft w:val="0"/>
              <w:marRight w:val="0"/>
              <w:marTop w:val="0"/>
              <w:marBottom w:val="0"/>
              <w:divBdr>
                <w:top w:val="none" w:sz="0" w:space="0" w:color="auto"/>
                <w:left w:val="none" w:sz="0" w:space="0" w:color="auto"/>
                <w:bottom w:val="none" w:sz="0" w:space="0" w:color="auto"/>
                <w:right w:val="none" w:sz="0" w:space="0" w:color="auto"/>
              </w:divBdr>
            </w:div>
          </w:divsChild>
        </w:div>
        <w:div w:id="561058100">
          <w:marLeft w:val="0"/>
          <w:marRight w:val="0"/>
          <w:marTop w:val="0"/>
          <w:marBottom w:val="0"/>
          <w:divBdr>
            <w:top w:val="none" w:sz="0" w:space="0" w:color="auto"/>
            <w:left w:val="none" w:sz="0" w:space="0" w:color="auto"/>
            <w:bottom w:val="none" w:sz="0" w:space="0" w:color="auto"/>
            <w:right w:val="none" w:sz="0" w:space="0" w:color="auto"/>
          </w:divBdr>
          <w:divsChild>
            <w:div w:id="1103574221">
              <w:marLeft w:val="0"/>
              <w:marRight w:val="0"/>
              <w:marTop w:val="0"/>
              <w:marBottom w:val="0"/>
              <w:divBdr>
                <w:top w:val="none" w:sz="0" w:space="0" w:color="auto"/>
                <w:left w:val="none" w:sz="0" w:space="0" w:color="auto"/>
                <w:bottom w:val="none" w:sz="0" w:space="0" w:color="auto"/>
                <w:right w:val="none" w:sz="0" w:space="0" w:color="auto"/>
              </w:divBdr>
            </w:div>
          </w:divsChild>
        </w:div>
        <w:div w:id="859781582">
          <w:marLeft w:val="0"/>
          <w:marRight w:val="0"/>
          <w:marTop w:val="0"/>
          <w:marBottom w:val="0"/>
          <w:divBdr>
            <w:top w:val="none" w:sz="0" w:space="0" w:color="auto"/>
            <w:left w:val="none" w:sz="0" w:space="0" w:color="auto"/>
            <w:bottom w:val="none" w:sz="0" w:space="0" w:color="auto"/>
            <w:right w:val="none" w:sz="0" w:space="0" w:color="auto"/>
          </w:divBdr>
          <w:divsChild>
            <w:div w:id="631054123">
              <w:marLeft w:val="0"/>
              <w:marRight w:val="0"/>
              <w:marTop w:val="0"/>
              <w:marBottom w:val="0"/>
              <w:divBdr>
                <w:top w:val="none" w:sz="0" w:space="0" w:color="auto"/>
                <w:left w:val="none" w:sz="0" w:space="0" w:color="auto"/>
                <w:bottom w:val="none" w:sz="0" w:space="0" w:color="auto"/>
                <w:right w:val="none" w:sz="0" w:space="0" w:color="auto"/>
              </w:divBdr>
            </w:div>
          </w:divsChild>
        </w:div>
        <w:div w:id="868493397">
          <w:marLeft w:val="0"/>
          <w:marRight w:val="0"/>
          <w:marTop w:val="0"/>
          <w:marBottom w:val="0"/>
          <w:divBdr>
            <w:top w:val="none" w:sz="0" w:space="0" w:color="auto"/>
            <w:left w:val="none" w:sz="0" w:space="0" w:color="auto"/>
            <w:bottom w:val="none" w:sz="0" w:space="0" w:color="auto"/>
            <w:right w:val="none" w:sz="0" w:space="0" w:color="auto"/>
          </w:divBdr>
          <w:divsChild>
            <w:div w:id="15271634">
              <w:marLeft w:val="0"/>
              <w:marRight w:val="0"/>
              <w:marTop w:val="0"/>
              <w:marBottom w:val="0"/>
              <w:divBdr>
                <w:top w:val="none" w:sz="0" w:space="0" w:color="auto"/>
                <w:left w:val="none" w:sz="0" w:space="0" w:color="auto"/>
                <w:bottom w:val="none" w:sz="0" w:space="0" w:color="auto"/>
                <w:right w:val="none" w:sz="0" w:space="0" w:color="auto"/>
              </w:divBdr>
              <w:divsChild>
                <w:div w:id="1795902035">
                  <w:marLeft w:val="0"/>
                  <w:marRight w:val="0"/>
                  <w:marTop w:val="0"/>
                  <w:marBottom w:val="0"/>
                  <w:divBdr>
                    <w:top w:val="none" w:sz="0" w:space="0" w:color="auto"/>
                    <w:left w:val="none" w:sz="0" w:space="0" w:color="auto"/>
                    <w:bottom w:val="none" w:sz="0" w:space="0" w:color="auto"/>
                    <w:right w:val="none" w:sz="0" w:space="0" w:color="auto"/>
                  </w:divBdr>
                  <w:divsChild>
                    <w:div w:id="1654488289">
                      <w:marLeft w:val="0"/>
                      <w:marRight w:val="0"/>
                      <w:marTop w:val="0"/>
                      <w:marBottom w:val="0"/>
                      <w:divBdr>
                        <w:top w:val="none" w:sz="0" w:space="0" w:color="auto"/>
                        <w:left w:val="none" w:sz="0" w:space="0" w:color="auto"/>
                        <w:bottom w:val="none" w:sz="0" w:space="0" w:color="auto"/>
                        <w:right w:val="none" w:sz="0" w:space="0" w:color="auto"/>
                      </w:divBdr>
                      <w:divsChild>
                        <w:div w:id="1812550948">
                          <w:marLeft w:val="0"/>
                          <w:marRight w:val="0"/>
                          <w:marTop w:val="0"/>
                          <w:marBottom w:val="0"/>
                          <w:divBdr>
                            <w:top w:val="none" w:sz="0" w:space="0" w:color="auto"/>
                            <w:left w:val="none" w:sz="0" w:space="0" w:color="auto"/>
                            <w:bottom w:val="none" w:sz="0" w:space="0" w:color="auto"/>
                            <w:right w:val="none" w:sz="0" w:space="0" w:color="auto"/>
                          </w:divBdr>
                          <w:divsChild>
                            <w:div w:id="1082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41989">
              <w:marLeft w:val="0"/>
              <w:marRight w:val="0"/>
              <w:marTop w:val="0"/>
              <w:marBottom w:val="0"/>
              <w:divBdr>
                <w:top w:val="none" w:sz="0" w:space="0" w:color="auto"/>
                <w:left w:val="none" w:sz="0" w:space="0" w:color="auto"/>
                <w:bottom w:val="none" w:sz="0" w:space="0" w:color="auto"/>
                <w:right w:val="none" w:sz="0" w:space="0" w:color="auto"/>
              </w:divBdr>
            </w:div>
          </w:divsChild>
        </w:div>
        <w:div w:id="872229757">
          <w:marLeft w:val="0"/>
          <w:marRight w:val="0"/>
          <w:marTop w:val="0"/>
          <w:marBottom w:val="0"/>
          <w:divBdr>
            <w:top w:val="none" w:sz="0" w:space="0" w:color="auto"/>
            <w:left w:val="none" w:sz="0" w:space="0" w:color="auto"/>
            <w:bottom w:val="none" w:sz="0" w:space="0" w:color="auto"/>
            <w:right w:val="none" w:sz="0" w:space="0" w:color="auto"/>
          </w:divBdr>
          <w:divsChild>
            <w:div w:id="383411135">
              <w:marLeft w:val="0"/>
              <w:marRight w:val="0"/>
              <w:marTop w:val="0"/>
              <w:marBottom w:val="0"/>
              <w:divBdr>
                <w:top w:val="none" w:sz="0" w:space="0" w:color="auto"/>
                <w:left w:val="none" w:sz="0" w:space="0" w:color="auto"/>
                <w:bottom w:val="none" w:sz="0" w:space="0" w:color="auto"/>
                <w:right w:val="none" w:sz="0" w:space="0" w:color="auto"/>
              </w:divBdr>
            </w:div>
          </w:divsChild>
        </w:div>
        <w:div w:id="1047755238">
          <w:marLeft w:val="0"/>
          <w:marRight w:val="0"/>
          <w:marTop w:val="0"/>
          <w:marBottom w:val="0"/>
          <w:divBdr>
            <w:top w:val="none" w:sz="0" w:space="0" w:color="auto"/>
            <w:left w:val="none" w:sz="0" w:space="0" w:color="auto"/>
            <w:bottom w:val="none" w:sz="0" w:space="0" w:color="auto"/>
            <w:right w:val="none" w:sz="0" w:space="0" w:color="auto"/>
          </w:divBdr>
          <w:divsChild>
            <w:div w:id="1634016773">
              <w:marLeft w:val="0"/>
              <w:marRight w:val="0"/>
              <w:marTop w:val="0"/>
              <w:marBottom w:val="0"/>
              <w:divBdr>
                <w:top w:val="none" w:sz="0" w:space="0" w:color="auto"/>
                <w:left w:val="none" w:sz="0" w:space="0" w:color="auto"/>
                <w:bottom w:val="none" w:sz="0" w:space="0" w:color="auto"/>
                <w:right w:val="none" w:sz="0" w:space="0" w:color="auto"/>
              </w:divBdr>
            </w:div>
          </w:divsChild>
        </w:div>
        <w:div w:id="1330868373">
          <w:marLeft w:val="0"/>
          <w:marRight w:val="0"/>
          <w:marTop w:val="0"/>
          <w:marBottom w:val="0"/>
          <w:divBdr>
            <w:top w:val="none" w:sz="0" w:space="0" w:color="auto"/>
            <w:left w:val="none" w:sz="0" w:space="0" w:color="auto"/>
            <w:bottom w:val="none" w:sz="0" w:space="0" w:color="auto"/>
            <w:right w:val="none" w:sz="0" w:space="0" w:color="auto"/>
          </w:divBdr>
          <w:divsChild>
            <w:div w:id="755977317">
              <w:marLeft w:val="0"/>
              <w:marRight w:val="0"/>
              <w:marTop w:val="0"/>
              <w:marBottom w:val="0"/>
              <w:divBdr>
                <w:top w:val="none" w:sz="0" w:space="0" w:color="auto"/>
                <w:left w:val="none" w:sz="0" w:space="0" w:color="auto"/>
                <w:bottom w:val="none" w:sz="0" w:space="0" w:color="auto"/>
                <w:right w:val="none" w:sz="0" w:space="0" w:color="auto"/>
              </w:divBdr>
            </w:div>
          </w:divsChild>
        </w:div>
        <w:div w:id="1486622836">
          <w:marLeft w:val="0"/>
          <w:marRight w:val="0"/>
          <w:marTop w:val="0"/>
          <w:marBottom w:val="0"/>
          <w:divBdr>
            <w:top w:val="none" w:sz="0" w:space="0" w:color="auto"/>
            <w:left w:val="none" w:sz="0" w:space="0" w:color="auto"/>
            <w:bottom w:val="none" w:sz="0" w:space="0" w:color="auto"/>
            <w:right w:val="none" w:sz="0" w:space="0" w:color="auto"/>
          </w:divBdr>
          <w:divsChild>
            <w:div w:id="248544450">
              <w:marLeft w:val="0"/>
              <w:marRight w:val="0"/>
              <w:marTop w:val="0"/>
              <w:marBottom w:val="0"/>
              <w:divBdr>
                <w:top w:val="none" w:sz="0" w:space="0" w:color="auto"/>
                <w:left w:val="none" w:sz="0" w:space="0" w:color="auto"/>
                <w:bottom w:val="none" w:sz="0" w:space="0" w:color="auto"/>
                <w:right w:val="none" w:sz="0" w:space="0" w:color="auto"/>
              </w:divBdr>
            </w:div>
          </w:divsChild>
        </w:div>
        <w:div w:id="1635257780">
          <w:marLeft w:val="0"/>
          <w:marRight w:val="0"/>
          <w:marTop w:val="0"/>
          <w:marBottom w:val="0"/>
          <w:divBdr>
            <w:top w:val="none" w:sz="0" w:space="0" w:color="auto"/>
            <w:left w:val="none" w:sz="0" w:space="0" w:color="auto"/>
            <w:bottom w:val="none" w:sz="0" w:space="0" w:color="auto"/>
            <w:right w:val="none" w:sz="0" w:space="0" w:color="auto"/>
          </w:divBdr>
          <w:divsChild>
            <w:div w:id="2037195397">
              <w:marLeft w:val="0"/>
              <w:marRight w:val="0"/>
              <w:marTop w:val="0"/>
              <w:marBottom w:val="0"/>
              <w:divBdr>
                <w:top w:val="none" w:sz="0" w:space="0" w:color="auto"/>
                <w:left w:val="none" w:sz="0" w:space="0" w:color="auto"/>
                <w:bottom w:val="none" w:sz="0" w:space="0" w:color="auto"/>
                <w:right w:val="none" w:sz="0" w:space="0" w:color="auto"/>
              </w:divBdr>
            </w:div>
          </w:divsChild>
        </w:div>
        <w:div w:id="1908877813">
          <w:marLeft w:val="0"/>
          <w:marRight w:val="0"/>
          <w:marTop w:val="0"/>
          <w:marBottom w:val="0"/>
          <w:divBdr>
            <w:top w:val="none" w:sz="0" w:space="0" w:color="auto"/>
            <w:left w:val="none" w:sz="0" w:space="0" w:color="auto"/>
            <w:bottom w:val="none" w:sz="0" w:space="0" w:color="auto"/>
            <w:right w:val="none" w:sz="0" w:space="0" w:color="auto"/>
          </w:divBdr>
          <w:divsChild>
            <w:div w:id="678510605">
              <w:marLeft w:val="0"/>
              <w:marRight w:val="0"/>
              <w:marTop w:val="0"/>
              <w:marBottom w:val="0"/>
              <w:divBdr>
                <w:top w:val="none" w:sz="0" w:space="0" w:color="auto"/>
                <w:left w:val="none" w:sz="0" w:space="0" w:color="auto"/>
                <w:bottom w:val="none" w:sz="0" w:space="0" w:color="auto"/>
                <w:right w:val="none" w:sz="0" w:space="0" w:color="auto"/>
              </w:divBdr>
              <w:divsChild>
                <w:div w:id="1219629692">
                  <w:marLeft w:val="0"/>
                  <w:marRight w:val="0"/>
                  <w:marTop w:val="0"/>
                  <w:marBottom w:val="0"/>
                  <w:divBdr>
                    <w:top w:val="none" w:sz="0" w:space="0" w:color="auto"/>
                    <w:left w:val="none" w:sz="0" w:space="0" w:color="auto"/>
                    <w:bottom w:val="none" w:sz="0" w:space="0" w:color="auto"/>
                    <w:right w:val="none" w:sz="0" w:space="0" w:color="auto"/>
                  </w:divBdr>
                  <w:divsChild>
                    <w:div w:id="1649743682">
                      <w:marLeft w:val="0"/>
                      <w:marRight w:val="0"/>
                      <w:marTop w:val="0"/>
                      <w:marBottom w:val="0"/>
                      <w:divBdr>
                        <w:top w:val="none" w:sz="0" w:space="0" w:color="auto"/>
                        <w:left w:val="none" w:sz="0" w:space="0" w:color="auto"/>
                        <w:bottom w:val="none" w:sz="0" w:space="0" w:color="auto"/>
                        <w:right w:val="none" w:sz="0" w:space="0" w:color="auto"/>
                      </w:divBdr>
                      <w:divsChild>
                        <w:div w:id="295842448">
                          <w:marLeft w:val="0"/>
                          <w:marRight w:val="0"/>
                          <w:marTop w:val="0"/>
                          <w:marBottom w:val="0"/>
                          <w:divBdr>
                            <w:top w:val="none" w:sz="0" w:space="0" w:color="auto"/>
                            <w:left w:val="none" w:sz="0" w:space="0" w:color="auto"/>
                            <w:bottom w:val="none" w:sz="0" w:space="0" w:color="auto"/>
                            <w:right w:val="none" w:sz="0" w:space="0" w:color="auto"/>
                          </w:divBdr>
                          <w:divsChild>
                            <w:div w:id="6605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8381">
              <w:marLeft w:val="0"/>
              <w:marRight w:val="0"/>
              <w:marTop w:val="0"/>
              <w:marBottom w:val="0"/>
              <w:divBdr>
                <w:top w:val="none" w:sz="0" w:space="0" w:color="auto"/>
                <w:left w:val="none" w:sz="0" w:space="0" w:color="auto"/>
                <w:bottom w:val="none" w:sz="0" w:space="0" w:color="auto"/>
                <w:right w:val="none" w:sz="0" w:space="0" w:color="auto"/>
              </w:divBdr>
            </w:div>
          </w:divsChild>
        </w:div>
        <w:div w:id="2019767134">
          <w:marLeft w:val="0"/>
          <w:marRight w:val="0"/>
          <w:marTop w:val="0"/>
          <w:marBottom w:val="0"/>
          <w:divBdr>
            <w:top w:val="none" w:sz="0" w:space="0" w:color="auto"/>
            <w:left w:val="none" w:sz="0" w:space="0" w:color="auto"/>
            <w:bottom w:val="none" w:sz="0" w:space="0" w:color="auto"/>
            <w:right w:val="none" w:sz="0" w:space="0" w:color="auto"/>
          </w:divBdr>
          <w:divsChild>
            <w:div w:id="870990615">
              <w:marLeft w:val="0"/>
              <w:marRight w:val="0"/>
              <w:marTop w:val="0"/>
              <w:marBottom w:val="0"/>
              <w:divBdr>
                <w:top w:val="none" w:sz="0" w:space="0" w:color="auto"/>
                <w:left w:val="none" w:sz="0" w:space="0" w:color="auto"/>
                <w:bottom w:val="none" w:sz="0" w:space="0" w:color="auto"/>
                <w:right w:val="none" w:sz="0" w:space="0" w:color="auto"/>
              </w:divBdr>
            </w:div>
          </w:divsChild>
        </w:div>
        <w:div w:id="2078741176">
          <w:marLeft w:val="0"/>
          <w:marRight w:val="0"/>
          <w:marTop w:val="0"/>
          <w:marBottom w:val="0"/>
          <w:divBdr>
            <w:top w:val="none" w:sz="0" w:space="0" w:color="auto"/>
            <w:left w:val="none" w:sz="0" w:space="0" w:color="auto"/>
            <w:bottom w:val="none" w:sz="0" w:space="0" w:color="auto"/>
            <w:right w:val="none" w:sz="0" w:space="0" w:color="auto"/>
          </w:divBdr>
          <w:divsChild>
            <w:div w:id="652296597">
              <w:marLeft w:val="0"/>
              <w:marRight w:val="0"/>
              <w:marTop w:val="0"/>
              <w:marBottom w:val="0"/>
              <w:divBdr>
                <w:top w:val="none" w:sz="0" w:space="0" w:color="auto"/>
                <w:left w:val="none" w:sz="0" w:space="0" w:color="auto"/>
                <w:bottom w:val="none" w:sz="0" w:space="0" w:color="auto"/>
                <w:right w:val="none" w:sz="0" w:space="0" w:color="auto"/>
              </w:divBdr>
            </w:div>
          </w:divsChild>
        </w:div>
        <w:div w:id="2118941601">
          <w:marLeft w:val="0"/>
          <w:marRight w:val="0"/>
          <w:marTop w:val="0"/>
          <w:marBottom w:val="0"/>
          <w:divBdr>
            <w:top w:val="none" w:sz="0" w:space="0" w:color="auto"/>
            <w:left w:val="none" w:sz="0" w:space="0" w:color="auto"/>
            <w:bottom w:val="none" w:sz="0" w:space="0" w:color="auto"/>
            <w:right w:val="none" w:sz="0" w:space="0" w:color="auto"/>
          </w:divBdr>
          <w:divsChild>
            <w:div w:id="1010375552">
              <w:marLeft w:val="0"/>
              <w:marRight w:val="0"/>
              <w:marTop w:val="0"/>
              <w:marBottom w:val="0"/>
              <w:divBdr>
                <w:top w:val="none" w:sz="0" w:space="0" w:color="auto"/>
                <w:left w:val="none" w:sz="0" w:space="0" w:color="auto"/>
                <w:bottom w:val="none" w:sz="0" w:space="0" w:color="auto"/>
                <w:right w:val="none" w:sz="0" w:space="0" w:color="auto"/>
              </w:divBdr>
            </w:div>
          </w:divsChild>
        </w:div>
        <w:div w:id="2141875514">
          <w:marLeft w:val="0"/>
          <w:marRight w:val="0"/>
          <w:marTop w:val="0"/>
          <w:marBottom w:val="0"/>
          <w:divBdr>
            <w:top w:val="none" w:sz="0" w:space="0" w:color="auto"/>
            <w:left w:val="none" w:sz="0" w:space="0" w:color="auto"/>
            <w:bottom w:val="none" w:sz="0" w:space="0" w:color="auto"/>
            <w:right w:val="none" w:sz="0" w:space="0" w:color="auto"/>
          </w:divBdr>
          <w:divsChild>
            <w:div w:id="16508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6243">
      <w:bodyDiv w:val="1"/>
      <w:marLeft w:val="0"/>
      <w:marRight w:val="0"/>
      <w:marTop w:val="0"/>
      <w:marBottom w:val="0"/>
      <w:divBdr>
        <w:top w:val="none" w:sz="0" w:space="0" w:color="auto"/>
        <w:left w:val="none" w:sz="0" w:space="0" w:color="auto"/>
        <w:bottom w:val="none" w:sz="0" w:space="0" w:color="auto"/>
        <w:right w:val="none" w:sz="0" w:space="0" w:color="auto"/>
      </w:divBdr>
      <w:divsChild>
        <w:div w:id="851070243">
          <w:marLeft w:val="0"/>
          <w:marRight w:val="0"/>
          <w:marTop w:val="0"/>
          <w:marBottom w:val="0"/>
          <w:divBdr>
            <w:top w:val="none" w:sz="0" w:space="0" w:color="auto"/>
            <w:left w:val="none" w:sz="0" w:space="0" w:color="auto"/>
            <w:bottom w:val="none" w:sz="0" w:space="0" w:color="auto"/>
            <w:right w:val="none" w:sz="0" w:space="0" w:color="auto"/>
          </w:divBdr>
        </w:div>
        <w:div w:id="1681010090">
          <w:marLeft w:val="0"/>
          <w:marRight w:val="0"/>
          <w:marTop w:val="0"/>
          <w:marBottom w:val="0"/>
          <w:divBdr>
            <w:top w:val="none" w:sz="0" w:space="0" w:color="auto"/>
            <w:left w:val="none" w:sz="0" w:space="0" w:color="auto"/>
            <w:bottom w:val="none" w:sz="0" w:space="0" w:color="auto"/>
            <w:right w:val="none" w:sz="0" w:space="0" w:color="auto"/>
          </w:divBdr>
        </w:div>
        <w:div w:id="2049526508">
          <w:marLeft w:val="0"/>
          <w:marRight w:val="0"/>
          <w:marTop w:val="0"/>
          <w:marBottom w:val="0"/>
          <w:divBdr>
            <w:top w:val="none" w:sz="0" w:space="0" w:color="auto"/>
            <w:left w:val="none" w:sz="0" w:space="0" w:color="auto"/>
            <w:bottom w:val="none" w:sz="0" w:space="0" w:color="auto"/>
            <w:right w:val="none" w:sz="0" w:space="0" w:color="auto"/>
          </w:divBdr>
        </w:div>
      </w:divsChild>
    </w:div>
    <w:div w:id="1713581137">
      <w:bodyDiv w:val="1"/>
      <w:marLeft w:val="0"/>
      <w:marRight w:val="0"/>
      <w:marTop w:val="0"/>
      <w:marBottom w:val="0"/>
      <w:divBdr>
        <w:top w:val="none" w:sz="0" w:space="0" w:color="auto"/>
        <w:left w:val="none" w:sz="0" w:space="0" w:color="auto"/>
        <w:bottom w:val="none" w:sz="0" w:space="0" w:color="auto"/>
        <w:right w:val="none" w:sz="0" w:space="0" w:color="auto"/>
      </w:divBdr>
    </w:div>
    <w:div w:id="1769426710">
      <w:bodyDiv w:val="1"/>
      <w:marLeft w:val="0"/>
      <w:marRight w:val="0"/>
      <w:marTop w:val="0"/>
      <w:marBottom w:val="0"/>
      <w:divBdr>
        <w:top w:val="none" w:sz="0" w:space="0" w:color="auto"/>
        <w:left w:val="none" w:sz="0" w:space="0" w:color="auto"/>
        <w:bottom w:val="none" w:sz="0" w:space="0" w:color="auto"/>
        <w:right w:val="none" w:sz="0" w:space="0" w:color="auto"/>
      </w:divBdr>
    </w:div>
    <w:div w:id="1929652142">
      <w:bodyDiv w:val="1"/>
      <w:marLeft w:val="0"/>
      <w:marRight w:val="0"/>
      <w:marTop w:val="0"/>
      <w:marBottom w:val="0"/>
      <w:divBdr>
        <w:top w:val="none" w:sz="0" w:space="0" w:color="auto"/>
        <w:left w:val="none" w:sz="0" w:space="0" w:color="auto"/>
        <w:bottom w:val="none" w:sz="0" w:space="0" w:color="auto"/>
        <w:right w:val="none" w:sz="0" w:space="0" w:color="auto"/>
      </w:divBdr>
    </w:div>
    <w:div w:id="1961110614">
      <w:bodyDiv w:val="1"/>
      <w:marLeft w:val="0"/>
      <w:marRight w:val="0"/>
      <w:marTop w:val="0"/>
      <w:marBottom w:val="0"/>
      <w:divBdr>
        <w:top w:val="none" w:sz="0" w:space="0" w:color="auto"/>
        <w:left w:val="none" w:sz="0" w:space="0" w:color="auto"/>
        <w:bottom w:val="none" w:sz="0" w:space="0" w:color="auto"/>
        <w:right w:val="none" w:sz="0" w:space="0" w:color="auto"/>
      </w:divBdr>
    </w:div>
    <w:div w:id="1987009516">
      <w:bodyDiv w:val="1"/>
      <w:marLeft w:val="0"/>
      <w:marRight w:val="0"/>
      <w:marTop w:val="0"/>
      <w:marBottom w:val="0"/>
      <w:divBdr>
        <w:top w:val="none" w:sz="0" w:space="0" w:color="auto"/>
        <w:left w:val="none" w:sz="0" w:space="0" w:color="auto"/>
        <w:bottom w:val="none" w:sz="0" w:space="0" w:color="auto"/>
        <w:right w:val="none" w:sz="0" w:space="0" w:color="auto"/>
      </w:divBdr>
      <w:divsChild>
        <w:div w:id="146944114">
          <w:marLeft w:val="0"/>
          <w:marRight w:val="0"/>
          <w:marTop w:val="0"/>
          <w:marBottom w:val="0"/>
          <w:divBdr>
            <w:top w:val="none" w:sz="0" w:space="0" w:color="auto"/>
            <w:left w:val="none" w:sz="0" w:space="0" w:color="auto"/>
            <w:bottom w:val="none" w:sz="0" w:space="0" w:color="auto"/>
            <w:right w:val="none" w:sz="0" w:space="0" w:color="auto"/>
          </w:divBdr>
        </w:div>
        <w:div w:id="150757526">
          <w:marLeft w:val="0"/>
          <w:marRight w:val="0"/>
          <w:marTop w:val="0"/>
          <w:marBottom w:val="0"/>
          <w:divBdr>
            <w:top w:val="none" w:sz="0" w:space="0" w:color="auto"/>
            <w:left w:val="none" w:sz="0" w:space="0" w:color="auto"/>
            <w:bottom w:val="none" w:sz="0" w:space="0" w:color="auto"/>
            <w:right w:val="none" w:sz="0" w:space="0" w:color="auto"/>
          </w:divBdr>
        </w:div>
        <w:div w:id="172064720">
          <w:marLeft w:val="0"/>
          <w:marRight w:val="0"/>
          <w:marTop w:val="0"/>
          <w:marBottom w:val="0"/>
          <w:divBdr>
            <w:top w:val="none" w:sz="0" w:space="0" w:color="auto"/>
            <w:left w:val="none" w:sz="0" w:space="0" w:color="auto"/>
            <w:bottom w:val="none" w:sz="0" w:space="0" w:color="auto"/>
            <w:right w:val="none" w:sz="0" w:space="0" w:color="auto"/>
          </w:divBdr>
        </w:div>
        <w:div w:id="802191501">
          <w:marLeft w:val="0"/>
          <w:marRight w:val="0"/>
          <w:marTop w:val="0"/>
          <w:marBottom w:val="0"/>
          <w:divBdr>
            <w:top w:val="none" w:sz="0" w:space="0" w:color="auto"/>
            <w:left w:val="none" w:sz="0" w:space="0" w:color="auto"/>
            <w:bottom w:val="none" w:sz="0" w:space="0" w:color="auto"/>
            <w:right w:val="none" w:sz="0" w:space="0" w:color="auto"/>
          </w:divBdr>
        </w:div>
        <w:div w:id="1598563828">
          <w:marLeft w:val="0"/>
          <w:marRight w:val="0"/>
          <w:marTop w:val="0"/>
          <w:marBottom w:val="0"/>
          <w:divBdr>
            <w:top w:val="none" w:sz="0" w:space="0" w:color="auto"/>
            <w:left w:val="none" w:sz="0" w:space="0" w:color="auto"/>
            <w:bottom w:val="none" w:sz="0" w:space="0" w:color="auto"/>
            <w:right w:val="none" w:sz="0" w:space="0" w:color="auto"/>
          </w:divBdr>
        </w:div>
        <w:div w:id="1951430247">
          <w:marLeft w:val="0"/>
          <w:marRight w:val="0"/>
          <w:marTop w:val="0"/>
          <w:marBottom w:val="0"/>
          <w:divBdr>
            <w:top w:val="none" w:sz="0" w:space="0" w:color="auto"/>
            <w:left w:val="none" w:sz="0" w:space="0" w:color="auto"/>
            <w:bottom w:val="none" w:sz="0" w:space="0" w:color="auto"/>
            <w:right w:val="none" w:sz="0" w:space="0" w:color="auto"/>
          </w:divBdr>
        </w:div>
      </w:divsChild>
    </w:div>
    <w:div w:id="1997609819">
      <w:bodyDiv w:val="1"/>
      <w:marLeft w:val="0"/>
      <w:marRight w:val="0"/>
      <w:marTop w:val="0"/>
      <w:marBottom w:val="0"/>
      <w:divBdr>
        <w:top w:val="none" w:sz="0" w:space="0" w:color="auto"/>
        <w:left w:val="none" w:sz="0" w:space="0" w:color="auto"/>
        <w:bottom w:val="none" w:sz="0" w:space="0" w:color="auto"/>
        <w:right w:val="none" w:sz="0" w:space="0" w:color="auto"/>
      </w:divBdr>
    </w:div>
    <w:div w:id="1998535924">
      <w:bodyDiv w:val="1"/>
      <w:marLeft w:val="0"/>
      <w:marRight w:val="0"/>
      <w:marTop w:val="0"/>
      <w:marBottom w:val="0"/>
      <w:divBdr>
        <w:top w:val="none" w:sz="0" w:space="0" w:color="auto"/>
        <w:left w:val="none" w:sz="0" w:space="0" w:color="auto"/>
        <w:bottom w:val="none" w:sz="0" w:space="0" w:color="auto"/>
        <w:right w:val="none" w:sz="0" w:space="0" w:color="auto"/>
      </w:divBdr>
    </w:div>
    <w:div w:id="2035688594">
      <w:bodyDiv w:val="1"/>
      <w:marLeft w:val="0"/>
      <w:marRight w:val="0"/>
      <w:marTop w:val="0"/>
      <w:marBottom w:val="0"/>
      <w:divBdr>
        <w:top w:val="none" w:sz="0" w:space="0" w:color="auto"/>
        <w:left w:val="none" w:sz="0" w:space="0" w:color="auto"/>
        <w:bottom w:val="none" w:sz="0" w:space="0" w:color="auto"/>
        <w:right w:val="none" w:sz="0" w:space="0" w:color="auto"/>
      </w:divBdr>
      <w:divsChild>
        <w:div w:id="168569167">
          <w:marLeft w:val="0"/>
          <w:marRight w:val="0"/>
          <w:marTop w:val="0"/>
          <w:marBottom w:val="0"/>
          <w:divBdr>
            <w:top w:val="none" w:sz="0" w:space="0" w:color="auto"/>
            <w:left w:val="none" w:sz="0" w:space="0" w:color="auto"/>
            <w:bottom w:val="none" w:sz="0" w:space="0" w:color="auto"/>
            <w:right w:val="none" w:sz="0" w:space="0" w:color="auto"/>
          </w:divBdr>
        </w:div>
        <w:div w:id="240678376">
          <w:marLeft w:val="0"/>
          <w:marRight w:val="0"/>
          <w:marTop w:val="0"/>
          <w:marBottom w:val="0"/>
          <w:divBdr>
            <w:top w:val="none" w:sz="0" w:space="0" w:color="auto"/>
            <w:left w:val="none" w:sz="0" w:space="0" w:color="auto"/>
            <w:bottom w:val="none" w:sz="0" w:space="0" w:color="auto"/>
            <w:right w:val="none" w:sz="0" w:space="0" w:color="auto"/>
          </w:divBdr>
        </w:div>
        <w:div w:id="325523135">
          <w:marLeft w:val="0"/>
          <w:marRight w:val="0"/>
          <w:marTop w:val="0"/>
          <w:marBottom w:val="0"/>
          <w:divBdr>
            <w:top w:val="none" w:sz="0" w:space="0" w:color="auto"/>
            <w:left w:val="none" w:sz="0" w:space="0" w:color="auto"/>
            <w:bottom w:val="none" w:sz="0" w:space="0" w:color="auto"/>
            <w:right w:val="none" w:sz="0" w:space="0" w:color="auto"/>
          </w:divBdr>
        </w:div>
        <w:div w:id="360395083">
          <w:marLeft w:val="0"/>
          <w:marRight w:val="0"/>
          <w:marTop w:val="0"/>
          <w:marBottom w:val="0"/>
          <w:divBdr>
            <w:top w:val="none" w:sz="0" w:space="0" w:color="auto"/>
            <w:left w:val="none" w:sz="0" w:space="0" w:color="auto"/>
            <w:bottom w:val="none" w:sz="0" w:space="0" w:color="auto"/>
            <w:right w:val="none" w:sz="0" w:space="0" w:color="auto"/>
          </w:divBdr>
        </w:div>
        <w:div w:id="551115372">
          <w:marLeft w:val="0"/>
          <w:marRight w:val="0"/>
          <w:marTop w:val="0"/>
          <w:marBottom w:val="0"/>
          <w:divBdr>
            <w:top w:val="none" w:sz="0" w:space="0" w:color="auto"/>
            <w:left w:val="none" w:sz="0" w:space="0" w:color="auto"/>
            <w:bottom w:val="none" w:sz="0" w:space="0" w:color="auto"/>
            <w:right w:val="none" w:sz="0" w:space="0" w:color="auto"/>
          </w:divBdr>
        </w:div>
        <w:div w:id="658534493">
          <w:marLeft w:val="0"/>
          <w:marRight w:val="0"/>
          <w:marTop w:val="0"/>
          <w:marBottom w:val="0"/>
          <w:divBdr>
            <w:top w:val="none" w:sz="0" w:space="0" w:color="auto"/>
            <w:left w:val="none" w:sz="0" w:space="0" w:color="auto"/>
            <w:bottom w:val="none" w:sz="0" w:space="0" w:color="auto"/>
            <w:right w:val="none" w:sz="0" w:space="0" w:color="auto"/>
          </w:divBdr>
        </w:div>
        <w:div w:id="665792586">
          <w:marLeft w:val="0"/>
          <w:marRight w:val="0"/>
          <w:marTop w:val="0"/>
          <w:marBottom w:val="0"/>
          <w:divBdr>
            <w:top w:val="none" w:sz="0" w:space="0" w:color="auto"/>
            <w:left w:val="none" w:sz="0" w:space="0" w:color="auto"/>
            <w:bottom w:val="none" w:sz="0" w:space="0" w:color="auto"/>
            <w:right w:val="none" w:sz="0" w:space="0" w:color="auto"/>
          </w:divBdr>
        </w:div>
        <w:div w:id="768618014">
          <w:marLeft w:val="0"/>
          <w:marRight w:val="0"/>
          <w:marTop w:val="0"/>
          <w:marBottom w:val="0"/>
          <w:divBdr>
            <w:top w:val="none" w:sz="0" w:space="0" w:color="auto"/>
            <w:left w:val="none" w:sz="0" w:space="0" w:color="auto"/>
            <w:bottom w:val="none" w:sz="0" w:space="0" w:color="auto"/>
            <w:right w:val="none" w:sz="0" w:space="0" w:color="auto"/>
          </w:divBdr>
        </w:div>
        <w:div w:id="847255616">
          <w:marLeft w:val="0"/>
          <w:marRight w:val="0"/>
          <w:marTop w:val="0"/>
          <w:marBottom w:val="0"/>
          <w:divBdr>
            <w:top w:val="none" w:sz="0" w:space="0" w:color="auto"/>
            <w:left w:val="none" w:sz="0" w:space="0" w:color="auto"/>
            <w:bottom w:val="none" w:sz="0" w:space="0" w:color="auto"/>
            <w:right w:val="none" w:sz="0" w:space="0" w:color="auto"/>
          </w:divBdr>
        </w:div>
        <w:div w:id="945844014">
          <w:marLeft w:val="0"/>
          <w:marRight w:val="0"/>
          <w:marTop w:val="0"/>
          <w:marBottom w:val="0"/>
          <w:divBdr>
            <w:top w:val="none" w:sz="0" w:space="0" w:color="auto"/>
            <w:left w:val="none" w:sz="0" w:space="0" w:color="auto"/>
            <w:bottom w:val="none" w:sz="0" w:space="0" w:color="auto"/>
            <w:right w:val="none" w:sz="0" w:space="0" w:color="auto"/>
          </w:divBdr>
        </w:div>
        <w:div w:id="1002468148">
          <w:marLeft w:val="0"/>
          <w:marRight w:val="0"/>
          <w:marTop w:val="0"/>
          <w:marBottom w:val="0"/>
          <w:divBdr>
            <w:top w:val="none" w:sz="0" w:space="0" w:color="auto"/>
            <w:left w:val="none" w:sz="0" w:space="0" w:color="auto"/>
            <w:bottom w:val="none" w:sz="0" w:space="0" w:color="auto"/>
            <w:right w:val="none" w:sz="0" w:space="0" w:color="auto"/>
          </w:divBdr>
        </w:div>
        <w:div w:id="1019546529">
          <w:marLeft w:val="0"/>
          <w:marRight w:val="0"/>
          <w:marTop w:val="0"/>
          <w:marBottom w:val="0"/>
          <w:divBdr>
            <w:top w:val="none" w:sz="0" w:space="0" w:color="auto"/>
            <w:left w:val="none" w:sz="0" w:space="0" w:color="auto"/>
            <w:bottom w:val="none" w:sz="0" w:space="0" w:color="auto"/>
            <w:right w:val="none" w:sz="0" w:space="0" w:color="auto"/>
          </w:divBdr>
        </w:div>
        <w:div w:id="1021737093">
          <w:marLeft w:val="0"/>
          <w:marRight w:val="0"/>
          <w:marTop w:val="0"/>
          <w:marBottom w:val="0"/>
          <w:divBdr>
            <w:top w:val="none" w:sz="0" w:space="0" w:color="auto"/>
            <w:left w:val="none" w:sz="0" w:space="0" w:color="auto"/>
            <w:bottom w:val="none" w:sz="0" w:space="0" w:color="auto"/>
            <w:right w:val="none" w:sz="0" w:space="0" w:color="auto"/>
          </w:divBdr>
        </w:div>
        <w:div w:id="1050767449">
          <w:marLeft w:val="0"/>
          <w:marRight w:val="0"/>
          <w:marTop w:val="0"/>
          <w:marBottom w:val="0"/>
          <w:divBdr>
            <w:top w:val="none" w:sz="0" w:space="0" w:color="auto"/>
            <w:left w:val="none" w:sz="0" w:space="0" w:color="auto"/>
            <w:bottom w:val="none" w:sz="0" w:space="0" w:color="auto"/>
            <w:right w:val="none" w:sz="0" w:space="0" w:color="auto"/>
          </w:divBdr>
        </w:div>
        <w:div w:id="1164012834">
          <w:marLeft w:val="0"/>
          <w:marRight w:val="0"/>
          <w:marTop w:val="0"/>
          <w:marBottom w:val="0"/>
          <w:divBdr>
            <w:top w:val="none" w:sz="0" w:space="0" w:color="auto"/>
            <w:left w:val="none" w:sz="0" w:space="0" w:color="auto"/>
            <w:bottom w:val="none" w:sz="0" w:space="0" w:color="auto"/>
            <w:right w:val="none" w:sz="0" w:space="0" w:color="auto"/>
          </w:divBdr>
        </w:div>
        <w:div w:id="1325007050">
          <w:marLeft w:val="0"/>
          <w:marRight w:val="0"/>
          <w:marTop w:val="0"/>
          <w:marBottom w:val="0"/>
          <w:divBdr>
            <w:top w:val="none" w:sz="0" w:space="0" w:color="auto"/>
            <w:left w:val="none" w:sz="0" w:space="0" w:color="auto"/>
            <w:bottom w:val="none" w:sz="0" w:space="0" w:color="auto"/>
            <w:right w:val="none" w:sz="0" w:space="0" w:color="auto"/>
          </w:divBdr>
        </w:div>
        <w:div w:id="1364863863">
          <w:marLeft w:val="0"/>
          <w:marRight w:val="0"/>
          <w:marTop w:val="0"/>
          <w:marBottom w:val="0"/>
          <w:divBdr>
            <w:top w:val="none" w:sz="0" w:space="0" w:color="auto"/>
            <w:left w:val="none" w:sz="0" w:space="0" w:color="auto"/>
            <w:bottom w:val="none" w:sz="0" w:space="0" w:color="auto"/>
            <w:right w:val="none" w:sz="0" w:space="0" w:color="auto"/>
          </w:divBdr>
        </w:div>
        <w:div w:id="1428038687">
          <w:marLeft w:val="0"/>
          <w:marRight w:val="0"/>
          <w:marTop w:val="0"/>
          <w:marBottom w:val="0"/>
          <w:divBdr>
            <w:top w:val="none" w:sz="0" w:space="0" w:color="auto"/>
            <w:left w:val="none" w:sz="0" w:space="0" w:color="auto"/>
            <w:bottom w:val="none" w:sz="0" w:space="0" w:color="auto"/>
            <w:right w:val="none" w:sz="0" w:space="0" w:color="auto"/>
          </w:divBdr>
        </w:div>
        <w:div w:id="1462848965">
          <w:marLeft w:val="0"/>
          <w:marRight w:val="0"/>
          <w:marTop w:val="0"/>
          <w:marBottom w:val="0"/>
          <w:divBdr>
            <w:top w:val="none" w:sz="0" w:space="0" w:color="auto"/>
            <w:left w:val="none" w:sz="0" w:space="0" w:color="auto"/>
            <w:bottom w:val="none" w:sz="0" w:space="0" w:color="auto"/>
            <w:right w:val="none" w:sz="0" w:space="0" w:color="auto"/>
          </w:divBdr>
        </w:div>
        <w:div w:id="1663897910">
          <w:marLeft w:val="0"/>
          <w:marRight w:val="0"/>
          <w:marTop w:val="0"/>
          <w:marBottom w:val="0"/>
          <w:divBdr>
            <w:top w:val="none" w:sz="0" w:space="0" w:color="auto"/>
            <w:left w:val="none" w:sz="0" w:space="0" w:color="auto"/>
            <w:bottom w:val="none" w:sz="0" w:space="0" w:color="auto"/>
            <w:right w:val="none" w:sz="0" w:space="0" w:color="auto"/>
          </w:divBdr>
        </w:div>
        <w:div w:id="1744447131">
          <w:marLeft w:val="0"/>
          <w:marRight w:val="0"/>
          <w:marTop w:val="0"/>
          <w:marBottom w:val="0"/>
          <w:divBdr>
            <w:top w:val="none" w:sz="0" w:space="0" w:color="auto"/>
            <w:left w:val="none" w:sz="0" w:space="0" w:color="auto"/>
            <w:bottom w:val="none" w:sz="0" w:space="0" w:color="auto"/>
            <w:right w:val="none" w:sz="0" w:space="0" w:color="auto"/>
          </w:divBdr>
        </w:div>
        <w:div w:id="1999112309">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2043825694">
          <w:marLeft w:val="0"/>
          <w:marRight w:val="0"/>
          <w:marTop w:val="0"/>
          <w:marBottom w:val="0"/>
          <w:divBdr>
            <w:top w:val="none" w:sz="0" w:space="0" w:color="auto"/>
            <w:left w:val="none" w:sz="0" w:space="0" w:color="auto"/>
            <w:bottom w:val="none" w:sz="0" w:space="0" w:color="auto"/>
            <w:right w:val="none" w:sz="0" w:space="0" w:color="auto"/>
          </w:divBdr>
        </w:div>
        <w:div w:id="2137988209">
          <w:marLeft w:val="0"/>
          <w:marRight w:val="0"/>
          <w:marTop w:val="0"/>
          <w:marBottom w:val="0"/>
          <w:divBdr>
            <w:top w:val="none" w:sz="0" w:space="0" w:color="auto"/>
            <w:left w:val="none" w:sz="0" w:space="0" w:color="auto"/>
            <w:bottom w:val="none" w:sz="0" w:space="0" w:color="auto"/>
            <w:right w:val="none" w:sz="0" w:space="0" w:color="auto"/>
          </w:divBdr>
        </w:div>
      </w:divsChild>
    </w:div>
    <w:div w:id="2108574103">
      <w:bodyDiv w:val="1"/>
      <w:marLeft w:val="0"/>
      <w:marRight w:val="0"/>
      <w:marTop w:val="0"/>
      <w:marBottom w:val="0"/>
      <w:divBdr>
        <w:top w:val="none" w:sz="0" w:space="0" w:color="auto"/>
        <w:left w:val="none" w:sz="0" w:space="0" w:color="auto"/>
        <w:bottom w:val="none" w:sz="0" w:space="0" w:color="auto"/>
        <w:right w:val="none" w:sz="0" w:space="0" w:color="auto"/>
      </w:divBdr>
    </w:div>
    <w:div w:id="2112965929">
      <w:bodyDiv w:val="1"/>
      <w:marLeft w:val="0"/>
      <w:marRight w:val="0"/>
      <w:marTop w:val="0"/>
      <w:marBottom w:val="0"/>
      <w:divBdr>
        <w:top w:val="none" w:sz="0" w:space="0" w:color="auto"/>
        <w:left w:val="none" w:sz="0" w:space="0" w:color="auto"/>
        <w:bottom w:val="none" w:sz="0" w:space="0" w:color="auto"/>
        <w:right w:val="none" w:sz="0" w:space="0" w:color="auto"/>
      </w:divBdr>
    </w:div>
    <w:div w:id="2116055870">
      <w:bodyDiv w:val="1"/>
      <w:marLeft w:val="0"/>
      <w:marRight w:val="0"/>
      <w:marTop w:val="0"/>
      <w:marBottom w:val="0"/>
      <w:divBdr>
        <w:top w:val="none" w:sz="0" w:space="0" w:color="auto"/>
        <w:left w:val="none" w:sz="0" w:space="0" w:color="auto"/>
        <w:bottom w:val="none" w:sz="0" w:space="0" w:color="auto"/>
        <w:right w:val="none" w:sz="0" w:space="0" w:color="auto"/>
      </w:divBdr>
    </w:div>
    <w:div w:id="213012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0342d0a0710c441a" Type="http://schemas.microsoft.com/office/2019/09/relationships/intelligence" Target="intelligenc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Templates%20and%20Tools\Phase%204_%20Proposal%20Development\23_Kickoff\Proposal%20Document%20Templates\1in-11pt%20TNR.dotx" TargetMode="External"/></Relationships>
</file>

<file path=word/theme/theme1.xml><?xml version="1.0" encoding="utf-8"?>
<a:theme xmlns:a="http://schemas.openxmlformats.org/drawingml/2006/main" name="Office Theme">
  <a:themeElements>
    <a:clrScheme name="Serco_Theme Colors">
      <a:dk1>
        <a:sysClr val="windowText" lastClr="000000"/>
      </a:dk1>
      <a:lt1>
        <a:sysClr val="window" lastClr="FFFFFF"/>
      </a:lt1>
      <a:dk2>
        <a:srgbClr val="EE2A24"/>
      </a:dk2>
      <a:lt2>
        <a:srgbClr val="A71C20"/>
      </a:lt2>
      <a:accent1>
        <a:srgbClr val="660000"/>
      </a:accent1>
      <a:accent2>
        <a:srgbClr val="455560"/>
      </a:accent2>
      <a:accent3>
        <a:srgbClr val="84939E"/>
      </a:accent3>
      <a:accent4>
        <a:srgbClr val="D0D8DC"/>
      </a:accent4>
      <a:accent5>
        <a:srgbClr val="D9D9D9"/>
      </a:accent5>
      <a:accent6>
        <a:srgbClr val="11568C"/>
      </a:accent6>
      <a:hlink>
        <a:srgbClr val="0070C0"/>
      </a:hlink>
      <a:folHlink>
        <a:srgbClr val="FF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tx2"/>
        </a:solidFill>
        <a:ln w="9525">
          <a:noFill/>
          <a:miter lim="800000"/>
          <a:headEnd/>
          <a:tailEnd/>
        </a:ln>
      </a:spPr>
      <a:bodyPr rot="0" vert="horz" wrap="square" lIns="9144" tIns="9144" rIns="9144" bIns="9144"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4FFB9AB34B1B4393132CC9DDCC7E9F" ma:contentTypeVersion="6" ma:contentTypeDescription="Create a new document." ma:contentTypeScope="" ma:versionID="86b3787b8e691657f55705359ccfccaf">
  <xsd:schema xmlns:xsd="http://www.w3.org/2001/XMLSchema" xmlns:xs="http://www.w3.org/2001/XMLSchema" xmlns:p="http://schemas.microsoft.com/office/2006/metadata/properties" xmlns:ns2="1d4c637a-f073-44a0-9ddf-23d543aaf8f6" xmlns:ns3="d1074118-4ed8-48c7-8847-800c3600b4f2" targetNamespace="http://schemas.microsoft.com/office/2006/metadata/properties" ma:root="true" ma:fieldsID="b96281859fc7bc06c8cbb3bae4b28157" ns2:_="" ns3:_="">
    <xsd:import namespace="1d4c637a-f073-44a0-9ddf-23d543aaf8f6"/>
    <xsd:import namespace="d1074118-4ed8-48c7-8847-800c3600b4f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c637a-f073-44a0-9ddf-23d543aaf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074118-4ed8-48c7-8847-800c3600b4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d1074118-4ed8-48c7-8847-800c3600b4f2">
      <UserInfo>
        <DisplayName>Bruse Scott</DisplayName>
        <AccountId>339</AccountId>
        <AccountType/>
      </UserInfo>
    </SharedWithUsers>
  </documentManagement>
</p:properties>
</file>

<file path=customXml/itemProps1.xml><?xml version="1.0" encoding="utf-8"?>
<ds:datastoreItem xmlns:ds="http://schemas.openxmlformats.org/officeDocument/2006/customXml" ds:itemID="{E845FD17-3CAC-4A3E-92EB-7AE0F3BF35BC}">
  <ds:schemaRefs>
    <ds:schemaRef ds:uri="http://schemas.microsoft.com/sharepoint/v3/contenttype/forms"/>
  </ds:schemaRefs>
</ds:datastoreItem>
</file>

<file path=customXml/itemProps2.xml><?xml version="1.0" encoding="utf-8"?>
<ds:datastoreItem xmlns:ds="http://schemas.openxmlformats.org/officeDocument/2006/customXml" ds:itemID="{AE0C1429-5D76-4458-9EE5-633624783CA7}"/>
</file>

<file path=customXml/itemProps3.xml><?xml version="1.0" encoding="utf-8"?>
<ds:datastoreItem xmlns:ds="http://schemas.openxmlformats.org/officeDocument/2006/customXml" ds:itemID="{9C1F3D5B-8A50-41BC-99EE-5CBD2CB1A542}">
  <ds:schemaRefs>
    <ds:schemaRef ds:uri="http://schemas.openxmlformats.org/officeDocument/2006/bibliography"/>
  </ds:schemaRefs>
</ds:datastoreItem>
</file>

<file path=customXml/itemProps4.xml><?xml version="1.0" encoding="utf-8"?>
<ds:datastoreItem xmlns:ds="http://schemas.openxmlformats.org/officeDocument/2006/customXml" ds:itemID="{0FEFBD3B-79B4-443C-9144-13533D3CC0A5}">
  <ds:schemaRefs>
    <ds:schemaRef ds:uri="http://schemas.microsoft.com/office/2006/metadata/properties"/>
    <ds:schemaRef ds:uri="http://schemas.microsoft.com/office/infopath/2007/PartnerControls"/>
    <ds:schemaRef ds:uri="d1074118-4ed8-48c7-8847-800c3600b4f2"/>
    <ds:schemaRef ds:uri="ca621096-5781-46cb-8ce0-c540714b14e4"/>
  </ds:schemaRefs>
</ds:datastoreItem>
</file>

<file path=docProps/app.xml><?xml version="1.0" encoding="utf-8"?>
<Properties xmlns="http://schemas.openxmlformats.org/officeDocument/2006/extended-properties" xmlns:vt="http://schemas.openxmlformats.org/officeDocument/2006/docPropsVTypes">
  <Template>1in-11pt TNR</Template>
  <TotalTime>16</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Technuf LLC</Company>
  <LinksUpToDate>false</LinksUpToDate>
  <CharactersWithSpaces>4234</CharactersWithSpaces>
  <SharedDoc>false</SharedDoc>
  <HyperlinkBase/>
  <HLinks>
    <vt:vector size="186" baseType="variant">
      <vt:variant>
        <vt:i4>2621509</vt:i4>
      </vt:variant>
      <vt:variant>
        <vt:i4>189</vt:i4>
      </vt:variant>
      <vt:variant>
        <vt:i4>0</vt:i4>
      </vt:variant>
      <vt:variant>
        <vt:i4>5</vt:i4>
      </vt:variant>
      <vt:variant>
        <vt:lpwstr>https://www.acquisition.gov/far/52.204-7</vt:lpwstr>
      </vt:variant>
      <vt:variant>
        <vt:lpwstr>FAR_52_204_7</vt:lpwstr>
      </vt:variant>
      <vt:variant>
        <vt:i4>4653135</vt:i4>
      </vt:variant>
      <vt:variant>
        <vt:i4>186</vt:i4>
      </vt:variant>
      <vt:variant>
        <vt:i4>0</vt:i4>
      </vt:variant>
      <vt:variant>
        <vt:i4>5</vt:i4>
      </vt:variant>
      <vt:variant>
        <vt:lpwstr>https://www.sam.gov/</vt:lpwstr>
      </vt:variant>
      <vt:variant>
        <vt:lpwstr/>
      </vt:variant>
      <vt:variant>
        <vt:i4>2031678</vt:i4>
      </vt:variant>
      <vt:variant>
        <vt:i4>170</vt:i4>
      </vt:variant>
      <vt:variant>
        <vt:i4>0</vt:i4>
      </vt:variant>
      <vt:variant>
        <vt:i4>5</vt:i4>
      </vt:variant>
      <vt:variant>
        <vt:lpwstr/>
      </vt:variant>
      <vt:variant>
        <vt:lpwstr>_Toc97120865</vt:lpwstr>
      </vt:variant>
      <vt:variant>
        <vt:i4>1703998</vt:i4>
      </vt:variant>
      <vt:variant>
        <vt:i4>161</vt:i4>
      </vt:variant>
      <vt:variant>
        <vt:i4>0</vt:i4>
      </vt:variant>
      <vt:variant>
        <vt:i4>5</vt:i4>
      </vt:variant>
      <vt:variant>
        <vt:lpwstr/>
      </vt:variant>
      <vt:variant>
        <vt:lpwstr>_Toc97120860</vt:lpwstr>
      </vt:variant>
      <vt:variant>
        <vt:i4>1245245</vt:i4>
      </vt:variant>
      <vt:variant>
        <vt:i4>155</vt:i4>
      </vt:variant>
      <vt:variant>
        <vt:i4>0</vt:i4>
      </vt:variant>
      <vt:variant>
        <vt:i4>5</vt:i4>
      </vt:variant>
      <vt:variant>
        <vt:lpwstr/>
      </vt:variant>
      <vt:variant>
        <vt:lpwstr>_Toc97120859</vt:lpwstr>
      </vt:variant>
      <vt:variant>
        <vt:i4>1179709</vt:i4>
      </vt:variant>
      <vt:variant>
        <vt:i4>149</vt:i4>
      </vt:variant>
      <vt:variant>
        <vt:i4>0</vt:i4>
      </vt:variant>
      <vt:variant>
        <vt:i4>5</vt:i4>
      </vt:variant>
      <vt:variant>
        <vt:lpwstr/>
      </vt:variant>
      <vt:variant>
        <vt:lpwstr>_Toc97120858</vt:lpwstr>
      </vt:variant>
      <vt:variant>
        <vt:i4>1900605</vt:i4>
      </vt:variant>
      <vt:variant>
        <vt:i4>143</vt:i4>
      </vt:variant>
      <vt:variant>
        <vt:i4>0</vt:i4>
      </vt:variant>
      <vt:variant>
        <vt:i4>5</vt:i4>
      </vt:variant>
      <vt:variant>
        <vt:lpwstr/>
      </vt:variant>
      <vt:variant>
        <vt:lpwstr>_Toc97120857</vt:lpwstr>
      </vt:variant>
      <vt:variant>
        <vt:i4>1048633</vt:i4>
      </vt:variant>
      <vt:variant>
        <vt:i4>134</vt:i4>
      </vt:variant>
      <vt:variant>
        <vt:i4>0</vt:i4>
      </vt:variant>
      <vt:variant>
        <vt:i4>5</vt:i4>
      </vt:variant>
      <vt:variant>
        <vt:lpwstr/>
      </vt:variant>
      <vt:variant>
        <vt:lpwstr>_Toc97191900</vt:lpwstr>
      </vt:variant>
      <vt:variant>
        <vt:i4>1572912</vt:i4>
      </vt:variant>
      <vt:variant>
        <vt:i4>128</vt:i4>
      </vt:variant>
      <vt:variant>
        <vt:i4>0</vt:i4>
      </vt:variant>
      <vt:variant>
        <vt:i4>5</vt:i4>
      </vt:variant>
      <vt:variant>
        <vt:lpwstr/>
      </vt:variant>
      <vt:variant>
        <vt:lpwstr>_Toc97191899</vt:lpwstr>
      </vt:variant>
      <vt:variant>
        <vt:i4>1638448</vt:i4>
      </vt:variant>
      <vt:variant>
        <vt:i4>122</vt:i4>
      </vt:variant>
      <vt:variant>
        <vt:i4>0</vt:i4>
      </vt:variant>
      <vt:variant>
        <vt:i4>5</vt:i4>
      </vt:variant>
      <vt:variant>
        <vt:lpwstr/>
      </vt:variant>
      <vt:variant>
        <vt:lpwstr>_Toc97191898</vt:lpwstr>
      </vt:variant>
      <vt:variant>
        <vt:i4>1441840</vt:i4>
      </vt:variant>
      <vt:variant>
        <vt:i4>116</vt:i4>
      </vt:variant>
      <vt:variant>
        <vt:i4>0</vt:i4>
      </vt:variant>
      <vt:variant>
        <vt:i4>5</vt:i4>
      </vt:variant>
      <vt:variant>
        <vt:lpwstr/>
      </vt:variant>
      <vt:variant>
        <vt:lpwstr>_Toc97191897</vt:lpwstr>
      </vt:variant>
      <vt:variant>
        <vt:i4>1507376</vt:i4>
      </vt:variant>
      <vt:variant>
        <vt:i4>110</vt:i4>
      </vt:variant>
      <vt:variant>
        <vt:i4>0</vt:i4>
      </vt:variant>
      <vt:variant>
        <vt:i4>5</vt:i4>
      </vt:variant>
      <vt:variant>
        <vt:lpwstr/>
      </vt:variant>
      <vt:variant>
        <vt:lpwstr>_Toc97191896</vt:lpwstr>
      </vt:variant>
      <vt:variant>
        <vt:i4>1310768</vt:i4>
      </vt:variant>
      <vt:variant>
        <vt:i4>104</vt:i4>
      </vt:variant>
      <vt:variant>
        <vt:i4>0</vt:i4>
      </vt:variant>
      <vt:variant>
        <vt:i4>5</vt:i4>
      </vt:variant>
      <vt:variant>
        <vt:lpwstr/>
      </vt:variant>
      <vt:variant>
        <vt:lpwstr>_Toc97191895</vt:lpwstr>
      </vt:variant>
      <vt:variant>
        <vt:i4>1376304</vt:i4>
      </vt:variant>
      <vt:variant>
        <vt:i4>98</vt:i4>
      </vt:variant>
      <vt:variant>
        <vt:i4>0</vt:i4>
      </vt:variant>
      <vt:variant>
        <vt:i4>5</vt:i4>
      </vt:variant>
      <vt:variant>
        <vt:lpwstr/>
      </vt:variant>
      <vt:variant>
        <vt:lpwstr>_Toc97191894</vt:lpwstr>
      </vt:variant>
      <vt:variant>
        <vt:i4>1179696</vt:i4>
      </vt:variant>
      <vt:variant>
        <vt:i4>92</vt:i4>
      </vt:variant>
      <vt:variant>
        <vt:i4>0</vt:i4>
      </vt:variant>
      <vt:variant>
        <vt:i4>5</vt:i4>
      </vt:variant>
      <vt:variant>
        <vt:lpwstr/>
      </vt:variant>
      <vt:variant>
        <vt:lpwstr>_Toc97191893</vt:lpwstr>
      </vt:variant>
      <vt:variant>
        <vt:i4>1245232</vt:i4>
      </vt:variant>
      <vt:variant>
        <vt:i4>86</vt:i4>
      </vt:variant>
      <vt:variant>
        <vt:i4>0</vt:i4>
      </vt:variant>
      <vt:variant>
        <vt:i4>5</vt:i4>
      </vt:variant>
      <vt:variant>
        <vt:lpwstr/>
      </vt:variant>
      <vt:variant>
        <vt:lpwstr>_Toc97191892</vt:lpwstr>
      </vt:variant>
      <vt:variant>
        <vt:i4>1048624</vt:i4>
      </vt:variant>
      <vt:variant>
        <vt:i4>80</vt:i4>
      </vt:variant>
      <vt:variant>
        <vt:i4>0</vt:i4>
      </vt:variant>
      <vt:variant>
        <vt:i4>5</vt:i4>
      </vt:variant>
      <vt:variant>
        <vt:lpwstr/>
      </vt:variant>
      <vt:variant>
        <vt:lpwstr>_Toc97191891</vt:lpwstr>
      </vt:variant>
      <vt:variant>
        <vt:i4>1114160</vt:i4>
      </vt:variant>
      <vt:variant>
        <vt:i4>74</vt:i4>
      </vt:variant>
      <vt:variant>
        <vt:i4>0</vt:i4>
      </vt:variant>
      <vt:variant>
        <vt:i4>5</vt:i4>
      </vt:variant>
      <vt:variant>
        <vt:lpwstr/>
      </vt:variant>
      <vt:variant>
        <vt:lpwstr>_Toc97191890</vt:lpwstr>
      </vt:variant>
      <vt:variant>
        <vt:i4>1572913</vt:i4>
      </vt:variant>
      <vt:variant>
        <vt:i4>68</vt:i4>
      </vt:variant>
      <vt:variant>
        <vt:i4>0</vt:i4>
      </vt:variant>
      <vt:variant>
        <vt:i4>5</vt:i4>
      </vt:variant>
      <vt:variant>
        <vt:lpwstr/>
      </vt:variant>
      <vt:variant>
        <vt:lpwstr>_Toc97191889</vt:lpwstr>
      </vt:variant>
      <vt:variant>
        <vt:i4>1638449</vt:i4>
      </vt:variant>
      <vt:variant>
        <vt:i4>62</vt:i4>
      </vt:variant>
      <vt:variant>
        <vt:i4>0</vt:i4>
      </vt:variant>
      <vt:variant>
        <vt:i4>5</vt:i4>
      </vt:variant>
      <vt:variant>
        <vt:lpwstr/>
      </vt:variant>
      <vt:variant>
        <vt:lpwstr>_Toc97191888</vt:lpwstr>
      </vt:variant>
      <vt:variant>
        <vt:i4>1441841</vt:i4>
      </vt:variant>
      <vt:variant>
        <vt:i4>56</vt:i4>
      </vt:variant>
      <vt:variant>
        <vt:i4>0</vt:i4>
      </vt:variant>
      <vt:variant>
        <vt:i4>5</vt:i4>
      </vt:variant>
      <vt:variant>
        <vt:lpwstr/>
      </vt:variant>
      <vt:variant>
        <vt:lpwstr>_Toc97191887</vt:lpwstr>
      </vt:variant>
      <vt:variant>
        <vt:i4>1507377</vt:i4>
      </vt:variant>
      <vt:variant>
        <vt:i4>50</vt:i4>
      </vt:variant>
      <vt:variant>
        <vt:i4>0</vt:i4>
      </vt:variant>
      <vt:variant>
        <vt:i4>5</vt:i4>
      </vt:variant>
      <vt:variant>
        <vt:lpwstr/>
      </vt:variant>
      <vt:variant>
        <vt:lpwstr>_Toc97191886</vt:lpwstr>
      </vt:variant>
      <vt:variant>
        <vt:i4>1310769</vt:i4>
      </vt:variant>
      <vt:variant>
        <vt:i4>44</vt:i4>
      </vt:variant>
      <vt:variant>
        <vt:i4>0</vt:i4>
      </vt:variant>
      <vt:variant>
        <vt:i4>5</vt:i4>
      </vt:variant>
      <vt:variant>
        <vt:lpwstr/>
      </vt:variant>
      <vt:variant>
        <vt:lpwstr>_Toc97191885</vt:lpwstr>
      </vt:variant>
      <vt:variant>
        <vt:i4>1376305</vt:i4>
      </vt:variant>
      <vt:variant>
        <vt:i4>38</vt:i4>
      </vt:variant>
      <vt:variant>
        <vt:i4>0</vt:i4>
      </vt:variant>
      <vt:variant>
        <vt:i4>5</vt:i4>
      </vt:variant>
      <vt:variant>
        <vt:lpwstr/>
      </vt:variant>
      <vt:variant>
        <vt:lpwstr>_Toc97191884</vt:lpwstr>
      </vt:variant>
      <vt:variant>
        <vt:i4>1179697</vt:i4>
      </vt:variant>
      <vt:variant>
        <vt:i4>32</vt:i4>
      </vt:variant>
      <vt:variant>
        <vt:i4>0</vt:i4>
      </vt:variant>
      <vt:variant>
        <vt:i4>5</vt:i4>
      </vt:variant>
      <vt:variant>
        <vt:lpwstr/>
      </vt:variant>
      <vt:variant>
        <vt:lpwstr>_Toc97191883</vt:lpwstr>
      </vt:variant>
      <vt:variant>
        <vt:i4>1245233</vt:i4>
      </vt:variant>
      <vt:variant>
        <vt:i4>26</vt:i4>
      </vt:variant>
      <vt:variant>
        <vt:i4>0</vt:i4>
      </vt:variant>
      <vt:variant>
        <vt:i4>5</vt:i4>
      </vt:variant>
      <vt:variant>
        <vt:lpwstr/>
      </vt:variant>
      <vt:variant>
        <vt:lpwstr>_Toc97191882</vt:lpwstr>
      </vt:variant>
      <vt:variant>
        <vt:i4>1048625</vt:i4>
      </vt:variant>
      <vt:variant>
        <vt:i4>20</vt:i4>
      </vt:variant>
      <vt:variant>
        <vt:i4>0</vt:i4>
      </vt:variant>
      <vt:variant>
        <vt:i4>5</vt:i4>
      </vt:variant>
      <vt:variant>
        <vt:lpwstr/>
      </vt:variant>
      <vt:variant>
        <vt:lpwstr>_Toc97191881</vt:lpwstr>
      </vt:variant>
      <vt:variant>
        <vt:i4>1114161</vt:i4>
      </vt:variant>
      <vt:variant>
        <vt:i4>14</vt:i4>
      </vt:variant>
      <vt:variant>
        <vt:i4>0</vt:i4>
      </vt:variant>
      <vt:variant>
        <vt:i4>5</vt:i4>
      </vt:variant>
      <vt:variant>
        <vt:lpwstr/>
      </vt:variant>
      <vt:variant>
        <vt:lpwstr>_Toc97191880</vt:lpwstr>
      </vt:variant>
      <vt:variant>
        <vt:i4>1572926</vt:i4>
      </vt:variant>
      <vt:variant>
        <vt:i4>8</vt:i4>
      </vt:variant>
      <vt:variant>
        <vt:i4>0</vt:i4>
      </vt:variant>
      <vt:variant>
        <vt:i4>5</vt:i4>
      </vt:variant>
      <vt:variant>
        <vt:lpwstr/>
      </vt:variant>
      <vt:variant>
        <vt:lpwstr>_Toc97191879</vt:lpwstr>
      </vt:variant>
      <vt:variant>
        <vt:i4>5242936</vt:i4>
      </vt:variant>
      <vt:variant>
        <vt:i4>3</vt:i4>
      </vt:variant>
      <vt:variant>
        <vt:i4>0</vt:i4>
      </vt:variant>
      <vt:variant>
        <vt:i4>5</vt:i4>
      </vt:variant>
      <vt:variant>
        <vt:lpwstr>mailto:faisal.quader@technuf.com</vt:lpwstr>
      </vt:variant>
      <vt:variant>
        <vt:lpwstr/>
      </vt:variant>
      <vt:variant>
        <vt:i4>8323074</vt:i4>
      </vt:variant>
      <vt:variant>
        <vt:i4>0</vt:i4>
      </vt:variant>
      <vt:variant>
        <vt:i4>0</vt:i4>
      </vt:variant>
      <vt:variant>
        <vt:i4>5</vt:i4>
      </vt:variant>
      <vt:variant>
        <vt:lpwstr>mailto:Nathaniel.Scott@irs.gov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Thakur</dc:creator>
  <cp:keywords/>
  <dc:description/>
  <cp:lastModifiedBy>Fabliha Tasneem</cp:lastModifiedBy>
  <cp:revision>8</cp:revision>
  <cp:lastPrinted>2022-03-03T16:06:00Z</cp:lastPrinted>
  <dcterms:created xsi:type="dcterms:W3CDTF">2022-03-07T16:17:00Z</dcterms:created>
  <dcterms:modified xsi:type="dcterms:W3CDTF">2022-03-07T17:48:00Z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0x010100224FFB9AB34B1B4393132CC9DDCC7E9F</vt:lpwstr>
  </property>
</Properties>
</file>